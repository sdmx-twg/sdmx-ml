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E929" w14:textId="77777777" w:rsidR="00C01DAC" w:rsidRDefault="00771E4A" w:rsidP="00C01DAC">
      <w:pPr>
        <w:pStyle w:val="FrontPage"/>
        <w:rPr>
          <w:lang w:val="de-DE"/>
        </w:rPr>
      </w:pPr>
      <w:r w:rsidRPr="00FE3C82">
        <w:rPr>
          <w:noProof/>
          <w:lang w:eastAsia="en-GB"/>
        </w:rPr>
        <mc:AlternateContent>
          <mc:Choice Requires="wps">
            <w:drawing>
              <wp:anchor distT="0" distB="0" distL="114300" distR="114300" simplePos="0" relativeHeight="251657728" behindDoc="1" locked="0" layoutInCell="1" allowOverlap="1" wp14:anchorId="1AA095DA" wp14:editId="1DA185E4">
                <wp:simplePos x="0" y="0"/>
                <wp:positionH relativeFrom="margin">
                  <wp:align>center</wp:align>
                </wp:positionH>
                <wp:positionV relativeFrom="paragraph">
                  <wp:posOffset>330835</wp:posOffset>
                </wp:positionV>
                <wp:extent cx="4914900" cy="6858000"/>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0" cy="685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alpha val="8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A77F5" id="Rectangle 4" o:spid="_x0000_s1026" style="position:absolute;margin-left:0;margin-top:26.05pt;width:387pt;height:54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" filled="f" fillcolor="#36f">
                <v:fill opacity="52428f"/>
                <v:path arrowok="t"/>
                <w10:wrap anchorx="margin"/>
              </v:rect>
            </w:pict>
          </mc:Fallback>
        </mc:AlternateContent>
      </w:r>
    </w:p>
    <w:p w14:paraId="34B87C79" w14:textId="77777777" w:rsidR="00131021" w:rsidRPr="00BC5BFF" w:rsidRDefault="0004220D" w:rsidP="00F711F0">
      <w:pPr>
        <w:pStyle w:val="SectionTitle"/>
        <w:rPr>
          <w:b w:val="0"/>
        </w:rPr>
      </w:pPr>
      <w:r w:rsidRPr="00BC5BFF">
        <w:rPr>
          <w:b w:val="0"/>
        </w:rPr>
        <w:t xml:space="preserve">SDMX Standards: Section </w:t>
      </w:r>
      <w:r w:rsidR="00DA6AC2" w:rsidRPr="00BC5BFF">
        <w:rPr>
          <w:b w:val="0"/>
        </w:rPr>
        <w:t>3A PaRT VI</w:t>
      </w:r>
    </w:p>
    <w:p w14:paraId="248BF8BD" w14:textId="77777777" w:rsidR="00C01DAC" w:rsidRPr="00C01DAC" w:rsidRDefault="00C01DAC" w:rsidP="00C01DAC">
      <w:pPr>
        <w:pStyle w:val="FrontPage"/>
      </w:pPr>
    </w:p>
    <w:p w14:paraId="28D228C7" w14:textId="77777777" w:rsidR="00C01DAC" w:rsidRPr="00C01DAC" w:rsidRDefault="00C01DAC" w:rsidP="00C01DAC">
      <w:pPr>
        <w:pStyle w:val="FrontPage"/>
      </w:pPr>
    </w:p>
    <w:p w14:paraId="21732406" w14:textId="77777777" w:rsidR="00C01DAC" w:rsidRPr="00BC5BFF" w:rsidRDefault="00F711F0" w:rsidP="00F711F0">
      <w:pPr>
        <w:pStyle w:val="DocumentTitle"/>
        <w:rPr>
          <w:b w:val="0"/>
        </w:rPr>
      </w:pPr>
      <w:r w:rsidRPr="00BC5BFF">
        <w:rPr>
          <w:b w:val="0"/>
        </w:rPr>
        <w:t>SDMX-ML</w:t>
      </w:r>
      <w:r w:rsidR="00C01DAC" w:rsidRPr="00BC5BFF">
        <w:rPr>
          <w:b w:val="0"/>
        </w:rPr>
        <w:t xml:space="preserve">: </w:t>
      </w:r>
    </w:p>
    <w:p w14:paraId="5939C9D4" w14:textId="77777777" w:rsidR="00C01DAC" w:rsidRPr="00BC5BFF" w:rsidRDefault="005D77A1" w:rsidP="00F711F0">
      <w:pPr>
        <w:pStyle w:val="DocumentTitle"/>
        <w:rPr>
          <w:b w:val="0"/>
        </w:rPr>
      </w:pPr>
      <w:r w:rsidRPr="00BC5BFF">
        <w:rPr>
          <w:b w:val="0"/>
        </w:rPr>
        <w:t xml:space="preserve">  </w:t>
      </w:r>
      <w:r w:rsidR="00E25B6C" w:rsidRPr="00BC5BFF">
        <w:rPr>
          <w:b w:val="0"/>
        </w:rPr>
        <w:t xml:space="preserve"> </w:t>
      </w:r>
      <w:r w:rsidR="00F711F0" w:rsidRPr="00BC5BFF">
        <w:rPr>
          <w:b w:val="0"/>
        </w:rPr>
        <w:t>Schema and Documentation</w:t>
      </w:r>
    </w:p>
    <w:p w14:paraId="1900A714" w14:textId="77777777" w:rsidR="0004220D" w:rsidRPr="00BC5BFF" w:rsidRDefault="00DA6AC2" w:rsidP="00F711F0">
      <w:pPr>
        <w:pStyle w:val="DocumentTitle"/>
        <w:rPr>
          <w:b w:val="0"/>
        </w:rPr>
      </w:pPr>
      <w:r w:rsidRPr="00BC5BFF">
        <w:rPr>
          <w:b w:val="0"/>
        </w:rPr>
        <w:t xml:space="preserve">Registry </w:t>
      </w:r>
      <w:r w:rsidR="0004220D" w:rsidRPr="00BC5BFF">
        <w:rPr>
          <w:b w:val="0"/>
        </w:rPr>
        <w:t>Namespace</w:t>
      </w:r>
    </w:p>
    <w:p w14:paraId="491674AB" w14:textId="77777777" w:rsidR="000201B9" w:rsidRDefault="000201B9" w:rsidP="00C01DAC">
      <w:pPr>
        <w:pStyle w:val="FrontPage"/>
        <w:rPr>
          <w:lang w:val="de-DE"/>
        </w:rPr>
      </w:pPr>
    </w:p>
    <w:p w14:paraId="7D86AC1E" w14:textId="77777777" w:rsidR="000201B9" w:rsidRPr="00BC5BFF" w:rsidRDefault="00282080" w:rsidP="00C01DAC">
      <w:pPr>
        <w:pStyle w:val="FrontPage"/>
        <w:rPr>
          <w:b w:val="0"/>
          <w:lang w:val="de-DE"/>
        </w:rPr>
      </w:pPr>
      <w:r w:rsidRPr="00BC5BFF">
        <w:rPr>
          <w:b w:val="0"/>
          <w:smallCaps/>
          <w:sz w:val="32"/>
          <w:szCs w:val="32"/>
          <w:lang w:val="de-DE"/>
        </w:rPr>
        <w:t xml:space="preserve">Version </w:t>
      </w:r>
      <w:r w:rsidR="0060547B">
        <w:rPr>
          <w:b w:val="0"/>
          <w:smallCaps/>
          <w:sz w:val="32"/>
          <w:szCs w:val="32"/>
          <w:lang w:val="de-DE"/>
        </w:rPr>
        <w:t>3</w:t>
      </w:r>
      <w:r w:rsidRPr="00BC5BFF">
        <w:rPr>
          <w:b w:val="0"/>
          <w:smallCaps/>
          <w:sz w:val="32"/>
          <w:szCs w:val="32"/>
          <w:lang w:val="de-DE"/>
        </w:rPr>
        <w:t>.</w:t>
      </w:r>
      <w:r w:rsidR="0060547B">
        <w:rPr>
          <w:b w:val="0"/>
          <w:smallCaps/>
          <w:sz w:val="32"/>
          <w:szCs w:val="32"/>
          <w:lang w:val="de-DE"/>
        </w:rPr>
        <w:t>0</w:t>
      </w:r>
    </w:p>
    <w:p w14:paraId="3285FF99" w14:textId="77777777" w:rsidR="00953E3C" w:rsidRPr="003F66C6" w:rsidRDefault="00953E3C" w:rsidP="00C01DAC">
      <w:pPr>
        <w:pStyle w:val="FrontPage"/>
        <w:rPr>
          <w:sz w:val="36"/>
          <w:szCs w:val="36"/>
          <w:lang w:val="de-DE"/>
        </w:rPr>
      </w:pPr>
    </w:p>
    <w:p w14:paraId="59AB5E6E" w14:textId="77777777" w:rsidR="00953E3C" w:rsidRPr="003F66C6" w:rsidRDefault="00953E3C" w:rsidP="00C01DAC">
      <w:pPr>
        <w:pStyle w:val="FrontPage"/>
        <w:rPr>
          <w:sz w:val="36"/>
          <w:szCs w:val="36"/>
          <w:lang w:val="de-DE"/>
        </w:rPr>
      </w:pPr>
    </w:p>
    <w:p w14:paraId="1E52979A" w14:textId="77777777" w:rsidR="00953E3C" w:rsidRPr="003F66C6" w:rsidRDefault="00953E3C" w:rsidP="00C01DAC">
      <w:pPr>
        <w:pStyle w:val="FrontPage"/>
        <w:rPr>
          <w:sz w:val="36"/>
          <w:szCs w:val="36"/>
          <w:lang w:val="de-DE"/>
        </w:rPr>
      </w:pPr>
    </w:p>
    <w:p w14:paraId="618EA92A" w14:textId="77777777" w:rsidR="00953E3C" w:rsidRPr="003F66C6" w:rsidRDefault="00953E3C" w:rsidP="00C01DAC">
      <w:pPr>
        <w:pStyle w:val="FrontPage"/>
        <w:rPr>
          <w:sz w:val="36"/>
          <w:szCs w:val="36"/>
          <w:lang w:val="de-DE"/>
        </w:rPr>
      </w:pPr>
    </w:p>
    <w:p w14:paraId="38FC8F45" w14:textId="77777777" w:rsidR="00953E3C" w:rsidRPr="003F66C6" w:rsidRDefault="00953E3C" w:rsidP="00C01DAC">
      <w:pPr>
        <w:pStyle w:val="FrontPage"/>
        <w:rPr>
          <w:sz w:val="36"/>
          <w:szCs w:val="36"/>
          <w:lang w:val="de-DE"/>
        </w:rPr>
      </w:pPr>
    </w:p>
    <w:p w14:paraId="4C1109D4" w14:textId="77777777" w:rsidR="00282080" w:rsidRPr="003F66C6" w:rsidRDefault="00282080" w:rsidP="00C01DAC">
      <w:pPr>
        <w:pStyle w:val="FrontPage"/>
        <w:rPr>
          <w:sz w:val="36"/>
          <w:szCs w:val="36"/>
          <w:lang w:val="de-DE"/>
        </w:rPr>
      </w:pPr>
    </w:p>
    <w:p w14:paraId="44B2F9F5" w14:textId="02969D0E" w:rsidR="00953E3C" w:rsidRDefault="00706BF6" w:rsidP="00953E3C">
      <w:pPr>
        <w:pStyle w:val="DatePub"/>
      </w:pPr>
      <w:r>
        <w:t>September</w:t>
      </w:r>
      <w:r w:rsidR="001C7A2A">
        <w:t xml:space="preserve"> </w:t>
      </w:r>
      <w:r w:rsidR="0060547B">
        <w:t>2021</w:t>
      </w:r>
    </w:p>
    <w:p w14:paraId="212C1415" w14:textId="77777777" w:rsidR="00C01DAC" w:rsidRPr="001708B2" w:rsidRDefault="00C01DAC" w:rsidP="00C01DAC">
      <w:pPr>
        <w:pStyle w:val="ParagraphCharCharChar"/>
        <w:rPr>
          <w:lang w:val="en-US"/>
        </w:rPr>
      </w:pPr>
    </w:p>
    <w:p w14:paraId="330B2892" w14:textId="77777777"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14:paraId="4E2032B1" w14:textId="77777777" w:rsidR="00C01DAC" w:rsidRPr="001708B2" w:rsidRDefault="00C01DAC" w:rsidP="00C01DAC">
      <w:pPr>
        <w:pStyle w:val="ParagraphCharCharChar"/>
        <w:rPr>
          <w:lang w:val="en-US"/>
        </w:rPr>
      </w:pPr>
    </w:p>
    <w:p w14:paraId="44459F58" w14:textId="77777777" w:rsidR="00C01DAC" w:rsidRPr="001708B2" w:rsidRDefault="00C01DAC" w:rsidP="00C01DAC">
      <w:pPr>
        <w:pStyle w:val="ParagraphCharCharChar"/>
        <w:rPr>
          <w:lang w:val="en-US"/>
        </w:rPr>
      </w:pPr>
    </w:p>
    <w:p w14:paraId="3DFED427" w14:textId="77777777" w:rsidR="00C01DAC" w:rsidRPr="001708B2" w:rsidRDefault="00C01DAC" w:rsidP="00C01DAC">
      <w:pPr>
        <w:pStyle w:val="ParagraphCharCharChar"/>
        <w:rPr>
          <w:lang w:val="en-US"/>
        </w:rPr>
      </w:pPr>
    </w:p>
    <w:p w14:paraId="741DA632" w14:textId="77777777" w:rsidR="00C01DAC" w:rsidRPr="001708B2" w:rsidRDefault="00C01DAC" w:rsidP="00C01DAC">
      <w:pPr>
        <w:pStyle w:val="ParagraphCharCharChar"/>
        <w:rPr>
          <w:lang w:val="en-US"/>
        </w:rPr>
      </w:pPr>
    </w:p>
    <w:p w14:paraId="307DB7B0" w14:textId="77777777" w:rsidR="00C01DAC" w:rsidRPr="001708B2" w:rsidRDefault="00C01DAC" w:rsidP="00C01DAC">
      <w:pPr>
        <w:pStyle w:val="ParagraphCharCharChar"/>
        <w:rPr>
          <w:lang w:val="en-US"/>
        </w:rPr>
      </w:pPr>
    </w:p>
    <w:p w14:paraId="61FCA796" w14:textId="77777777" w:rsidR="00C01DAC" w:rsidRPr="001708B2" w:rsidRDefault="00C01DAC" w:rsidP="00C01DAC">
      <w:pPr>
        <w:pStyle w:val="ParagraphCharCharChar"/>
        <w:rPr>
          <w:lang w:val="en-US"/>
        </w:rPr>
      </w:pPr>
    </w:p>
    <w:p w14:paraId="34B61EBA" w14:textId="77777777" w:rsidR="00C01DAC" w:rsidRPr="001708B2" w:rsidRDefault="00C01DAC" w:rsidP="00C01DAC">
      <w:pPr>
        <w:pStyle w:val="ParagraphCharCharChar"/>
        <w:rPr>
          <w:lang w:val="en-US"/>
        </w:rPr>
      </w:pPr>
    </w:p>
    <w:p w14:paraId="49C59B5D" w14:textId="77777777" w:rsidR="00C01DAC" w:rsidRPr="001708B2" w:rsidRDefault="00C01DAC" w:rsidP="00C01DAC">
      <w:pPr>
        <w:pStyle w:val="ParagraphCharCharChar"/>
        <w:rPr>
          <w:lang w:val="en-US"/>
        </w:rPr>
      </w:pPr>
    </w:p>
    <w:p w14:paraId="3CE617CD" w14:textId="77777777" w:rsidR="00C01DAC" w:rsidRPr="001708B2" w:rsidRDefault="00C01DAC" w:rsidP="00C01DAC">
      <w:pPr>
        <w:pStyle w:val="ParagraphCharCharChar"/>
        <w:rPr>
          <w:lang w:val="en-US"/>
        </w:rPr>
      </w:pPr>
    </w:p>
    <w:p w14:paraId="622BE538" w14:textId="77777777" w:rsidR="00C01DAC" w:rsidRPr="001708B2" w:rsidRDefault="00C01DAC" w:rsidP="00C01DAC">
      <w:pPr>
        <w:pStyle w:val="ParagraphCharCharChar"/>
        <w:rPr>
          <w:lang w:val="en-US"/>
        </w:rPr>
      </w:pPr>
    </w:p>
    <w:p w14:paraId="490575B4" w14:textId="77777777" w:rsidR="00C01DAC" w:rsidRPr="001708B2" w:rsidRDefault="00C01DAC" w:rsidP="00C01DAC">
      <w:pPr>
        <w:pStyle w:val="ParagraphCharCharChar"/>
        <w:rPr>
          <w:lang w:val="en-US"/>
        </w:rPr>
      </w:pPr>
    </w:p>
    <w:p w14:paraId="7181447E" w14:textId="77777777" w:rsidR="00C01DAC" w:rsidRPr="001708B2" w:rsidRDefault="00C01DAC" w:rsidP="00C01DAC">
      <w:pPr>
        <w:pStyle w:val="ParagraphCharCharChar"/>
        <w:rPr>
          <w:lang w:val="en-US"/>
        </w:rPr>
      </w:pPr>
    </w:p>
    <w:p w14:paraId="072D8845" w14:textId="77777777" w:rsidR="00C01DAC" w:rsidRPr="001708B2" w:rsidRDefault="00C01DAC" w:rsidP="00C01DAC">
      <w:pPr>
        <w:pStyle w:val="ParagraphCharCharChar"/>
        <w:rPr>
          <w:lang w:val="en-US"/>
        </w:rPr>
      </w:pPr>
    </w:p>
    <w:p w14:paraId="78D16128" w14:textId="77777777" w:rsidR="00C01DAC" w:rsidRPr="001708B2" w:rsidRDefault="00C01DAC" w:rsidP="00C01DAC">
      <w:pPr>
        <w:pStyle w:val="ParagraphCharCharChar"/>
        <w:rPr>
          <w:lang w:val="en-US"/>
        </w:rPr>
      </w:pPr>
    </w:p>
    <w:p w14:paraId="13892E2D" w14:textId="77777777" w:rsidR="00C01DAC" w:rsidRPr="001708B2" w:rsidRDefault="00C01DAC" w:rsidP="00C01DAC">
      <w:pPr>
        <w:pStyle w:val="ParagraphCharCharChar"/>
        <w:rPr>
          <w:lang w:val="en-US"/>
        </w:rPr>
      </w:pPr>
    </w:p>
    <w:p w14:paraId="10BD2488" w14:textId="77777777" w:rsidR="00C01DAC" w:rsidRPr="001708B2" w:rsidRDefault="00C01DAC" w:rsidP="00C01DAC">
      <w:pPr>
        <w:pStyle w:val="ParagraphCharCharChar"/>
        <w:rPr>
          <w:lang w:val="en-US"/>
        </w:rPr>
      </w:pPr>
    </w:p>
    <w:p w14:paraId="432F2104" w14:textId="77777777" w:rsidR="00C01DAC" w:rsidRPr="001708B2" w:rsidRDefault="00C01DAC" w:rsidP="00C01DAC">
      <w:pPr>
        <w:pStyle w:val="ParagraphCharCharChar"/>
        <w:rPr>
          <w:lang w:val="en-US"/>
        </w:rPr>
      </w:pPr>
    </w:p>
    <w:p w14:paraId="0212655B" w14:textId="77777777" w:rsidR="00C01DAC" w:rsidRPr="001708B2" w:rsidRDefault="00C01DAC" w:rsidP="00C01DAC">
      <w:pPr>
        <w:pStyle w:val="ParagraphCharCharChar"/>
        <w:rPr>
          <w:lang w:val="en-US"/>
        </w:rPr>
      </w:pPr>
    </w:p>
    <w:p w14:paraId="16C711CD" w14:textId="77777777" w:rsidR="00C01DAC" w:rsidRPr="001708B2" w:rsidRDefault="00C01DAC" w:rsidP="00C01DAC">
      <w:pPr>
        <w:pStyle w:val="ParagraphCharCharChar"/>
        <w:rPr>
          <w:lang w:val="en-US"/>
        </w:rPr>
      </w:pPr>
    </w:p>
    <w:p w14:paraId="6E02B2B9" w14:textId="77777777" w:rsidR="00C01DAC" w:rsidRPr="001708B2" w:rsidRDefault="00C01DAC" w:rsidP="00C01DAC">
      <w:pPr>
        <w:pStyle w:val="ParagraphCharCharChar"/>
        <w:rPr>
          <w:lang w:val="en-US"/>
        </w:rPr>
      </w:pPr>
    </w:p>
    <w:p w14:paraId="788F5E76" w14:textId="77777777" w:rsidR="00C01DAC" w:rsidRPr="001708B2" w:rsidRDefault="00C01DAC" w:rsidP="00C01DAC">
      <w:pPr>
        <w:pStyle w:val="ParagraphCharCharChar"/>
        <w:rPr>
          <w:lang w:val="en-US"/>
        </w:rPr>
      </w:pPr>
    </w:p>
    <w:p w14:paraId="2F27CD6E" w14:textId="77777777" w:rsidR="00C01DAC" w:rsidRPr="001708B2" w:rsidRDefault="00C01DAC" w:rsidP="00C01DAC">
      <w:pPr>
        <w:pStyle w:val="ParagraphCharCharChar"/>
        <w:rPr>
          <w:lang w:val="en-US"/>
        </w:rPr>
      </w:pPr>
    </w:p>
    <w:p w14:paraId="2500B27B" w14:textId="77777777" w:rsidR="00C01DAC" w:rsidRPr="001708B2" w:rsidRDefault="00C01DAC" w:rsidP="00C01DAC">
      <w:pPr>
        <w:pStyle w:val="ParagraphCharCharChar"/>
        <w:rPr>
          <w:lang w:val="en-US"/>
        </w:rPr>
      </w:pPr>
    </w:p>
    <w:p w14:paraId="26CBD108" w14:textId="77777777" w:rsidR="00C01DAC" w:rsidRPr="001708B2" w:rsidRDefault="00C01DAC" w:rsidP="00C01DAC">
      <w:pPr>
        <w:pStyle w:val="ParagraphCharCharChar"/>
        <w:rPr>
          <w:lang w:val="en-US"/>
        </w:rPr>
      </w:pPr>
    </w:p>
    <w:p w14:paraId="741EEA28" w14:textId="77777777" w:rsidR="00C01DAC" w:rsidRPr="001708B2" w:rsidRDefault="00C01DAC" w:rsidP="00C01DAC">
      <w:pPr>
        <w:pStyle w:val="ParagraphCharCharChar"/>
        <w:rPr>
          <w:lang w:val="en-US"/>
        </w:rPr>
      </w:pPr>
    </w:p>
    <w:p w14:paraId="610A00F5" w14:textId="77777777" w:rsidR="00C01DAC" w:rsidRPr="001708B2" w:rsidRDefault="00C01DAC" w:rsidP="00C01DAC">
      <w:pPr>
        <w:pStyle w:val="ParagraphCharCharChar"/>
        <w:rPr>
          <w:lang w:val="en-US"/>
        </w:rPr>
      </w:pPr>
    </w:p>
    <w:p w14:paraId="57D39DBB" w14:textId="77777777" w:rsidR="00C01DAC" w:rsidRPr="001708B2" w:rsidRDefault="00C01DAC" w:rsidP="00C01DAC">
      <w:pPr>
        <w:pStyle w:val="ParagraphCharCharChar"/>
        <w:rPr>
          <w:lang w:val="en-US"/>
        </w:rPr>
      </w:pPr>
    </w:p>
    <w:p w14:paraId="6C56E9E5" w14:textId="77777777" w:rsidR="00C01DAC" w:rsidRPr="001708B2" w:rsidRDefault="00C01DAC" w:rsidP="00C01DAC">
      <w:pPr>
        <w:pStyle w:val="ParagraphCharCharChar"/>
        <w:rPr>
          <w:lang w:val="en-US"/>
        </w:rPr>
      </w:pPr>
    </w:p>
    <w:p w14:paraId="5D57E3A9" w14:textId="77777777" w:rsidR="00C01DAC" w:rsidRPr="001708B2" w:rsidRDefault="00C01DAC" w:rsidP="00C01DAC">
      <w:pPr>
        <w:pStyle w:val="ParagraphCharCharChar"/>
        <w:rPr>
          <w:lang w:val="en-US"/>
        </w:rPr>
      </w:pPr>
    </w:p>
    <w:p w14:paraId="0FC5B2C6" w14:textId="77777777" w:rsidR="00C01DAC" w:rsidRPr="001708B2" w:rsidRDefault="00C01DAC" w:rsidP="00C01DAC">
      <w:pPr>
        <w:pStyle w:val="ParagraphCharCharChar"/>
        <w:rPr>
          <w:lang w:val="en-US"/>
        </w:rPr>
      </w:pPr>
    </w:p>
    <w:p w14:paraId="2E680A62" w14:textId="77777777" w:rsidR="00C01DAC" w:rsidRPr="001708B2" w:rsidRDefault="00C01DAC" w:rsidP="00C01DAC">
      <w:pPr>
        <w:pStyle w:val="ParagraphCharCharChar"/>
        <w:rPr>
          <w:lang w:val="en-US"/>
        </w:rPr>
      </w:pPr>
    </w:p>
    <w:p w14:paraId="68630AC5" w14:textId="77777777" w:rsidR="00C01DAC" w:rsidRPr="001708B2" w:rsidRDefault="00C01DAC" w:rsidP="00C01DAC">
      <w:pPr>
        <w:pStyle w:val="ParagraphCharCharChar"/>
        <w:rPr>
          <w:lang w:val="en-US"/>
        </w:rPr>
      </w:pPr>
    </w:p>
    <w:p w14:paraId="3AA1181C" w14:textId="77777777" w:rsidR="00C01DAC" w:rsidRPr="001708B2" w:rsidRDefault="00C01DAC" w:rsidP="00C01DAC">
      <w:pPr>
        <w:pStyle w:val="ParagraphCharCharChar"/>
        <w:rPr>
          <w:lang w:val="en-US"/>
        </w:rPr>
      </w:pPr>
    </w:p>
    <w:p w14:paraId="5126BD44" w14:textId="77777777" w:rsidR="00C01DAC" w:rsidRPr="001708B2" w:rsidRDefault="00C01DAC" w:rsidP="00C01DAC">
      <w:pPr>
        <w:pStyle w:val="ParagraphCharCharChar"/>
        <w:rPr>
          <w:lang w:val="en-US"/>
        </w:rPr>
      </w:pPr>
    </w:p>
    <w:p w14:paraId="5637C466" w14:textId="77777777" w:rsidR="00C01DAC" w:rsidRPr="001708B2" w:rsidRDefault="00C01DAC" w:rsidP="00C01DAC">
      <w:pPr>
        <w:pStyle w:val="ParagraphCharCharChar"/>
        <w:rPr>
          <w:lang w:val="en-US"/>
        </w:rPr>
      </w:pPr>
    </w:p>
    <w:p w14:paraId="34767012" w14:textId="77777777" w:rsidR="00C01DAC" w:rsidRPr="001708B2" w:rsidRDefault="00C01DAC" w:rsidP="00C01DAC">
      <w:pPr>
        <w:pStyle w:val="ParagraphCharCharChar"/>
        <w:rPr>
          <w:lang w:val="en-US"/>
        </w:rPr>
      </w:pPr>
    </w:p>
    <w:p w14:paraId="3EB63569" w14:textId="77777777" w:rsidR="00C01DAC" w:rsidRPr="001708B2" w:rsidRDefault="00C01DAC" w:rsidP="00C01DAC">
      <w:pPr>
        <w:pStyle w:val="ParagraphCharCharChar"/>
        <w:rPr>
          <w:lang w:val="en-US"/>
        </w:rPr>
      </w:pPr>
    </w:p>
    <w:p w14:paraId="6F2BD2EF" w14:textId="77777777" w:rsidR="00C01DAC" w:rsidRPr="001708B2" w:rsidRDefault="00C01DAC" w:rsidP="00C01DAC">
      <w:pPr>
        <w:pStyle w:val="ParagraphCharCharChar"/>
        <w:rPr>
          <w:lang w:val="en-US"/>
        </w:rPr>
      </w:pPr>
    </w:p>
    <w:p w14:paraId="7F481A33" w14:textId="77777777" w:rsidR="00C01DAC" w:rsidRPr="001708B2" w:rsidRDefault="00C01DAC" w:rsidP="00C01DAC">
      <w:pPr>
        <w:pStyle w:val="ParagraphCharCharChar"/>
        <w:rPr>
          <w:lang w:val="en-US"/>
        </w:rPr>
      </w:pPr>
    </w:p>
    <w:p w14:paraId="0C220EA4" w14:textId="77777777" w:rsidR="00C01DAC" w:rsidRPr="001708B2" w:rsidRDefault="00C01DAC" w:rsidP="00C01DAC">
      <w:pPr>
        <w:pStyle w:val="ParagraphCharCharChar"/>
        <w:rPr>
          <w:lang w:val="en-US"/>
        </w:rPr>
      </w:pPr>
    </w:p>
    <w:p w14:paraId="119863A7" w14:textId="77777777" w:rsidR="00C01DAC" w:rsidRPr="001708B2" w:rsidRDefault="00C01DAC" w:rsidP="00C01DAC">
      <w:pPr>
        <w:pStyle w:val="ParagraphCharCharChar"/>
        <w:rPr>
          <w:lang w:val="en-US"/>
        </w:rPr>
      </w:pPr>
    </w:p>
    <w:p w14:paraId="1E33A861" w14:textId="77777777" w:rsidR="00C01DAC" w:rsidRPr="001708B2" w:rsidRDefault="00C01DAC" w:rsidP="00C01DAC">
      <w:pPr>
        <w:pStyle w:val="ParagraphCharCharChar"/>
        <w:rPr>
          <w:lang w:val="en-US"/>
        </w:rPr>
      </w:pPr>
    </w:p>
    <w:p w14:paraId="3ECF593F" w14:textId="77777777" w:rsidR="00BC5BFF" w:rsidRPr="00C466D0" w:rsidRDefault="00BC5BFF" w:rsidP="00BC5BFF">
      <w:pPr>
        <w:pStyle w:val="ParagraphCharCharChar"/>
        <w:rPr>
          <w:lang w:val="en-US"/>
        </w:rPr>
      </w:pPr>
      <w:r>
        <w:rPr>
          <w:lang w:val="en-US"/>
        </w:rPr>
        <w:t>© SDMX 20</w:t>
      </w:r>
      <w:r w:rsidR="0060547B">
        <w:rPr>
          <w:lang w:val="en-US"/>
        </w:rPr>
        <w:t>2</w:t>
      </w:r>
      <w:r>
        <w:rPr>
          <w:lang w:val="en-US"/>
        </w:rPr>
        <w:t>1</w:t>
      </w:r>
    </w:p>
    <w:p w14:paraId="339F8EB8" w14:textId="77777777" w:rsidR="00BC5BFF" w:rsidRPr="00C01DAC" w:rsidRDefault="00BC5BFF" w:rsidP="00BC5BFF">
      <w:pPr>
        <w:pStyle w:val="ParagraphCharCharChar"/>
        <w:rPr>
          <w:rStyle w:val="Hyperlink"/>
        </w:rPr>
      </w:pPr>
      <w:r w:rsidRPr="00C01DAC">
        <w:rPr>
          <w:rStyle w:val="Hyperlink"/>
        </w:rPr>
        <w:t>http://www.sdmx.org/</w:t>
      </w:r>
    </w:p>
    <w:p w14:paraId="0B32F19A" w14:textId="77777777" w:rsidR="00C01DAC" w:rsidRPr="001708B2" w:rsidRDefault="00C01DAC" w:rsidP="00C01DAC">
      <w:pPr>
        <w:pStyle w:val="ParagraphCharCharChar"/>
        <w:rPr>
          <w:lang w:val="en-US"/>
        </w:rPr>
      </w:pPr>
    </w:p>
    <w:p w14:paraId="3C6B62BC" w14:textId="77777777" w:rsidR="00C01DAC" w:rsidRPr="001708B2" w:rsidRDefault="00C01DAC" w:rsidP="00C01DAC">
      <w:pPr>
        <w:pStyle w:val="ParagraphCharCharChar"/>
        <w:rPr>
          <w:lang w:val="en-US"/>
        </w:rPr>
      </w:pPr>
    </w:p>
    <w:p w14:paraId="7EB78C34" w14:textId="77777777" w:rsidR="00C01DAC" w:rsidRPr="001708B2" w:rsidRDefault="00C01DAC" w:rsidP="00C01DAC">
      <w:pPr>
        <w:pStyle w:val="ParagraphCharCharChar"/>
        <w:rPr>
          <w:lang w:val="en-US"/>
        </w:rPr>
      </w:pPr>
    </w:p>
    <w:p w14:paraId="628A92C9" w14:textId="77777777" w:rsidR="00C01DAC" w:rsidRPr="001708B2" w:rsidRDefault="00C01DAC" w:rsidP="00C01DAC">
      <w:pPr>
        <w:pStyle w:val="ParagraphCharCharChar"/>
        <w:rPr>
          <w:lang w:val="en-US"/>
        </w:rPr>
      </w:pPr>
    </w:p>
    <w:p w14:paraId="792E186F" w14:textId="77777777"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14:paraId="786C5E58" w14:textId="77777777" w:rsidR="00CB3F58" w:rsidRDefault="00CB3F58">
      <w:pPr>
        <w:pStyle w:val="GridTable3"/>
        <w:rPr>
          <w:rFonts w:ascii="Arial" w:hAnsi="Arial" w:cs="Arial"/>
          <w:color w:val="auto"/>
        </w:rPr>
      </w:pPr>
      <w:r w:rsidRPr="00216A82">
        <w:rPr>
          <w:rFonts w:ascii="Arial" w:hAnsi="Arial" w:cs="Arial"/>
          <w:color w:val="auto"/>
        </w:rPr>
        <w:lastRenderedPageBreak/>
        <w:t>Contents</w:t>
      </w:r>
    </w:p>
    <w:p w14:paraId="706C5844" w14:textId="77777777" w:rsidR="00216A82" w:rsidRPr="00216A82" w:rsidRDefault="00216A82" w:rsidP="00216A82">
      <w:pPr>
        <w:rPr>
          <w:lang w:val="en-US"/>
        </w:rPr>
      </w:pPr>
    </w:p>
    <w:p w14:paraId="7E984EA1" w14:textId="5E83619C" w:rsidR="00AF3F0C" w:rsidRDefault="00FE3C82">
      <w:pPr>
        <w:pStyle w:val="TOC1"/>
        <w:tabs>
          <w:tab w:val="left" w:pos="720"/>
          <w:tab w:val="right" w:leader="dot" w:pos="8302"/>
        </w:tabs>
        <w:rPr>
          <w:rFonts w:asciiTheme="minorHAnsi" w:eastAsiaTheme="minorEastAsia" w:hAnsiTheme="minorHAnsi" w:cstheme="minorBidi"/>
          <w:b w:val="0"/>
          <w:noProof/>
          <w:sz w:val="24"/>
          <w:szCs w:val="24"/>
          <w:lang w:val="en-US"/>
        </w:rPr>
      </w:pPr>
      <w:r>
        <w:fldChar w:fldCharType="begin"/>
      </w:r>
      <w:r w:rsidR="00CB3F58">
        <w:instrText xml:space="preserve"> TOC \o "1-3" \h \z \u </w:instrText>
      </w:r>
      <w:r>
        <w:fldChar w:fldCharType="separate"/>
      </w:r>
      <w:hyperlink w:anchor="_Toc82186349" w:history="1">
        <w:r w:rsidR="00AF3F0C" w:rsidRPr="00414E0A">
          <w:rPr>
            <w:rStyle w:val="Hyperlink"/>
            <w:noProof/>
          </w:rPr>
          <w:t>1</w:t>
        </w:r>
        <w:r w:rsidR="00AF3F0C">
          <w:rPr>
            <w:rFonts w:asciiTheme="minorHAnsi" w:eastAsiaTheme="minorEastAsia" w:hAnsiTheme="minorHAnsi" w:cstheme="minorBidi"/>
            <w:b w:val="0"/>
            <w:noProof/>
            <w:sz w:val="24"/>
            <w:szCs w:val="24"/>
            <w:lang w:val="en-US"/>
          </w:rPr>
          <w:tab/>
        </w:r>
        <w:r w:rsidR="00AF3F0C" w:rsidRPr="00414E0A">
          <w:rPr>
            <w:rStyle w:val="Hyperlink"/>
            <w:noProof/>
          </w:rPr>
          <w:t>Introduction</w:t>
        </w:r>
        <w:r w:rsidR="00AF3F0C">
          <w:rPr>
            <w:noProof/>
            <w:webHidden/>
          </w:rPr>
          <w:tab/>
        </w:r>
        <w:r w:rsidR="00AF3F0C">
          <w:rPr>
            <w:noProof/>
            <w:webHidden/>
          </w:rPr>
          <w:fldChar w:fldCharType="begin"/>
        </w:r>
        <w:r w:rsidR="00AF3F0C">
          <w:rPr>
            <w:noProof/>
            <w:webHidden/>
          </w:rPr>
          <w:instrText xml:space="preserve"> PAGEREF _Toc82186349 \h </w:instrText>
        </w:r>
        <w:r w:rsidR="00AF3F0C">
          <w:rPr>
            <w:noProof/>
            <w:webHidden/>
          </w:rPr>
        </w:r>
        <w:r w:rsidR="00AF3F0C">
          <w:rPr>
            <w:noProof/>
            <w:webHidden/>
          </w:rPr>
          <w:fldChar w:fldCharType="separate"/>
        </w:r>
        <w:r w:rsidR="00AF3F0C">
          <w:rPr>
            <w:noProof/>
            <w:webHidden/>
          </w:rPr>
          <w:t>1</w:t>
        </w:r>
        <w:r w:rsidR="00AF3F0C">
          <w:rPr>
            <w:noProof/>
            <w:webHidden/>
          </w:rPr>
          <w:fldChar w:fldCharType="end"/>
        </w:r>
      </w:hyperlink>
    </w:p>
    <w:p w14:paraId="340D7F75" w14:textId="0D1E2026" w:rsidR="00AF3F0C" w:rsidRDefault="00AF3F0C">
      <w:pPr>
        <w:pStyle w:val="TOC1"/>
        <w:tabs>
          <w:tab w:val="left" w:pos="720"/>
          <w:tab w:val="right" w:leader="dot" w:pos="8302"/>
        </w:tabs>
        <w:rPr>
          <w:rFonts w:asciiTheme="minorHAnsi" w:eastAsiaTheme="minorEastAsia" w:hAnsiTheme="minorHAnsi" w:cstheme="minorBidi"/>
          <w:b w:val="0"/>
          <w:noProof/>
          <w:sz w:val="24"/>
          <w:szCs w:val="24"/>
          <w:lang w:val="en-US"/>
        </w:rPr>
      </w:pPr>
      <w:hyperlink w:anchor="_Toc82186350" w:history="1">
        <w:r w:rsidRPr="00414E0A">
          <w:rPr>
            <w:rStyle w:val="Hyperlink"/>
            <w:noProof/>
          </w:rPr>
          <w:t>2</w:t>
        </w:r>
        <w:r>
          <w:rPr>
            <w:rFonts w:asciiTheme="minorHAnsi" w:eastAsiaTheme="minorEastAsia" w:hAnsiTheme="minorHAnsi" w:cstheme="minorBidi"/>
            <w:b w:val="0"/>
            <w:noProof/>
            <w:sz w:val="24"/>
            <w:szCs w:val="24"/>
            <w:lang w:val="en-US"/>
          </w:rPr>
          <w:tab/>
        </w:r>
        <w:r w:rsidRPr="00414E0A">
          <w:rPr>
            <w:rStyle w:val="Hyperlink"/>
            <w:noProof/>
          </w:rPr>
          <w:t>Schema Documentation</w:t>
        </w:r>
        <w:r>
          <w:rPr>
            <w:noProof/>
            <w:webHidden/>
          </w:rPr>
          <w:tab/>
        </w:r>
        <w:r>
          <w:rPr>
            <w:noProof/>
            <w:webHidden/>
          </w:rPr>
          <w:fldChar w:fldCharType="begin"/>
        </w:r>
        <w:r>
          <w:rPr>
            <w:noProof/>
            <w:webHidden/>
          </w:rPr>
          <w:instrText xml:space="preserve"> PAGEREF _Toc82186350 \h </w:instrText>
        </w:r>
        <w:r>
          <w:rPr>
            <w:noProof/>
            <w:webHidden/>
          </w:rPr>
        </w:r>
        <w:r>
          <w:rPr>
            <w:noProof/>
            <w:webHidden/>
          </w:rPr>
          <w:fldChar w:fldCharType="separate"/>
        </w:r>
        <w:r>
          <w:rPr>
            <w:noProof/>
            <w:webHidden/>
          </w:rPr>
          <w:t>1</w:t>
        </w:r>
        <w:r>
          <w:rPr>
            <w:noProof/>
            <w:webHidden/>
          </w:rPr>
          <w:fldChar w:fldCharType="end"/>
        </w:r>
      </w:hyperlink>
    </w:p>
    <w:p w14:paraId="04DF86D8" w14:textId="1E9A1060" w:rsidR="00AF3F0C" w:rsidRDefault="00AF3F0C">
      <w:pPr>
        <w:pStyle w:val="TOC2"/>
        <w:tabs>
          <w:tab w:val="left" w:pos="720"/>
          <w:tab w:val="right" w:leader="dot" w:pos="8302"/>
        </w:tabs>
        <w:rPr>
          <w:rFonts w:asciiTheme="minorHAnsi" w:eastAsiaTheme="minorEastAsia" w:hAnsiTheme="minorHAnsi" w:cstheme="minorBidi"/>
          <w:noProof/>
          <w:sz w:val="24"/>
          <w:szCs w:val="24"/>
          <w:lang w:val="en-US"/>
        </w:rPr>
      </w:pPr>
      <w:hyperlink w:anchor="_Toc82186351" w:history="1">
        <w:r w:rsidRPr="00414E0A">
          <w:rPr>
            <w:rStyle w:val="Hyperlink"/>
            <w:noProof/>
          </w:rPr>
          <w:t>2.1</w:t>
        </w:r>
        <w:r>
          <w:rPr>
            <w:rFonts w:asciiTheme="minorHAnsi" w:eastAsiaTheme="minorEastAsia" w:hAnsiTheme="minorHAnsi" w:cstheme="minorBidi"/>
            <w:noProof/>
            <w:sz w:val="24"/>
            <w:szCs w:val="24"/>
            <w:lang w:val="en-US"/>
          </w:rPr>
          <w:tab/>
        </w:r>
        <w:r w:rsidRPr="00414E0A">
          <w:rPr>
            <w:rStyle w:val="Hyperlink"/>
            <w:noProof/>
          </w:rPr>
          <w:t>Registry Namespace</w:t>
        </w:r>
        <w:r>
          <w:rPr>
            <w:noProof/>
            <w:webHidden/>
          </w:rPr>
          <w:tab/>
        </w:r>
        <w:r>
          <w:rPr>
            <w:noProof/>
            <w:webHidden/>
          </w:rPr>
          <w:fldChar w:fldCharType="begin"/>
        </w:r>
        <w:r>
          <w:rPr>
            <w:noProof/>
            <w:webHidden/>
          </w:rPr>
          <w:instrText xml:space="preserve"> PAGEREF _Toc82186351 \h </w:instrText>
        </w:r>
        <w:r>
          <w:rPr>
            <w:noProof/>
            <w:webHidden/>
          </w:rPr>
        </w:r>
        <w:r>
          <w:rPr>
            <w:noProof/>
            <w:webHidden/>
          </w:rPr>
          <w:fldChar w:fldCharType="separate"/>
        </w:r>
        <w:r>
          <w:rPr>
            <w:noProof/>
            <w:webHidden/>
          </w:rPr>
          <w:t>1</w:t>
        </w:r>
        <w:r>
          <w:rPr>
            <w:noProof/>
            <w:webHidden/>
          </w:rPr>
          <w:fldChar w:fldCharType="end"/>
        </w:r>
      </w:hyperlink>
    </w:p>
    <w:p w14:paraId="0E44D00F" w14:textId="387C4368" w:rsidR="00AF3F0C" w:rsidRDefault="00AF3F0C">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352" w:history="1">
        <w:r w:rsidRPr="00414E0A">
          <w:rPr>
            <w:rStyle w:val="Hyperlink"/>
            <w:noProof/>
          </w:rPr>
          <w:t>2.1.1</w:t>
        </w:r>
        <w:r>
          <w:rPr>
            <w:rFonts w:asciiTheme="minorHAnsi" w:eastAsiaTheme="minorEastAsia" w:hAnsiTheme="minorHAnsi" w:cstheme="minorBidi"/>
            <w:noProof/>
            <w:sz w:val="24"/>
            <w:szCs w:val="24"/>
            <w:lang w:val="en-US"/>
          </w:rPr>
          <w:tab/>
        </w:r>
        <w:r w:rsidRPr="00414E0A">
          <w:rPr>
            <w:rStyle w:val="Hyperlink"/>
            <w:noProof/>
          </w:rPr>
          <w:t>Summary</w:t>
        </w:r>
        <w:r>
          <w:rPr>
            <w:noProof/>
            <w:webHidden/>
          </w:rPr>
          <w:tab/>
        </w:r>
        <w:r>
          <w:rPr>
            <w:noProof/>
            <w:webHidden/>
          </w:rPr>
          <w:fldChar w:fldCharType="begin"/>
        </w:r>
        <w:r>
          <w:rPr>
            <w:noProof/>
            <w:webHidden/>
          </w:rPr>
          <w:instrText xml:space="preserve"> PAGEREF _Toc82186352 \h </w:instrText>
        </w:r>
        <w:r>
          <w:rPr>
            <w:noProof/>
            <w:webHidden/>
          </w:rPr>
        </w:r>
        <w:r>
          <w:rPr>
            <w:noProof/>
            <w:webHidden/>
          </w:rPr>
          <w:fldChar w:fldCharType="separate"/>
        </w:r>
        <w:r>
          <w:rPr>
            <w:noProof/>
            <w:webHidden/>
          </w:rPr>
          <w:t>1</w:t>
        </w:r>
        <w:r>
          <w:rPr>
            <w:noProof/>
            <w:webHidden/>
          </w:rPr>
          <w:fldChar w:fldCharType="end"/>
        </w:r>
      </w:hyperlink>
    </w:p>
    <w:p w14:paraId="00EE7CC9" w14:textId="7B427B78" w:rsidR="00AF3F0C" w:rsidRDefault="00AF3F0C">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353" w:history="1">
        <w:r w:rsidRPr="00414E0A">
          <w:rPr>
            <w:rStyle w:val="Hyperlink"/>
            <w:noProof/>
          </w:rPr>
          <w:t>2.1.2</w:t>
        </w:r>
        <w:r>
          <w:rPr>
            <w:rFonts w:asciiTheme="minorHAnsi" w:eastAsiaTheme="minorEastAsia" w:hAnsiTheme="minorHAnsi" w:cstheme="minorBidi"/>
            <w:noProof/>
            <w:sz w:val="24"/>
            <w:szCs w:val="24"/>
            <w:lang w:val="en-US"/>
          </w:rPr>
          <w:tab/>
        </w:r>
        <w:r w:rsidRPr="00414E0A">
          <w:rPr>
            <w:rStyle w:val="Hyperlink"/>
            <w:noProof/>
          </w:rPr>
          <w:t>Complex Types</w:t>
        </w:r>
        <w:r>
          <w:rPr>
            <w:noProof/>
            <w:webHidden/>
          </w:rPr>
          <w:tab/>
        </w:r>
        <w:r>
          <w:rPr>
            <w:noProof/>
            <w:webHidden/>
          </w:rPr>
          <w:fldChar w:fldCharType="begin"/>
        </w:r>
        <w:r>
          <w:rPr>
            <w:noProof/>
            <w:webHidden/>
          </w:rPr>
          <w:instrText xml:space="preserve"> PAGEREF _Toc82186353 \h </w:instrText>
        </w:r>
        <w:r>
          <w:rPr>
            <w:noProof/>
            <w:webHidden/>
          </w:rPr>
        </w:r>
        <w:r>
          <w:rPr>
            <w:noProof/>
            <w:webHidden/>
          </w:rPr>
          <w:fldChar w:fldCharType="separate"/>
        </w:r>
        <w:r>
          <w:rPr>
            <w:noProof/>
            <w:webHidden/>
          </w:rPr>
          <w:t>1</w:t>
        </w:r>
        <w:r>
          <w:rPr>
            <w:noProof/>
            <w:webHidden/>
          </w:rPr>
          <w:fldChar w:fldCharType="end"/>
        </w:r>
      </w:hyperlink>
    </w:p>
    <w:p w14:paraId="5835DA60" w14:textId="2548816B" w:rsidR="00AF3F0C" w:rsidRDefault="00AF3F0C">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354" w:history="1">
        <w:r w:rsidRPr="00414E0A">
          <w:rPr>
            <w:rStyle w:val="Hyperlink"/>
            <w:noProof/>
          </w:rPr>
          <w:t>2.1.3</w:t>
        </w:r>
        <w:r>
          <w:rPr>
            <w:rFonts w:asciiTheme="minorHAnsi" w:eastAsiaTheme="minorEastAsia" w:hAnsiTheme="minorHAnsi" w:cstheme="minorBidi"/>
            <w:noProof/>
            <w:sz w:val="24"/>
            <w:szCs w:val="24"/>
            <w:lang w:val="en-US"/>
          </w:rPr>
          <w:tab/>
        </w:r>
        <w:r w:rsidRPr="00414E0A">
          <w:rPr>
            <w:rStyle w:val="Hyperlink"/>
            <w:noProof/>
          </w:rPr>
          <w:t>Simple Types</w:t>
        </w:r>
        <w:r>
          <w:rPr>
            <w:noProof/>
            <w:webHidden/>
          </w:rPr>
          <w:tab/>
        </w:r>
        <w:r>
          <w:rPr>
            <w:noProof/>
            <w:webHidden/>
          </w:rPr>
          <w:fldChar w:fldCharType="begin"/>
        </w:r>
        <w:r>
          <w:rPr>
            <w:noProof/>
            <w:webHidden/>
          </w:rPr>
          <w:instrText xml:space="preserve"> PAGEREF _Toc82186354 \h </w:instrText>
        </w:r>
        <w:r>
          <w:rPr>
            <w:noProof/>
            <w:webHidden/>
          </w:rPr>
        </w:r>
        <w:r>
          <w:rPr>
            <w:noProof/>
            <w:webHidden/>
          </w:rPr>
          <w:fldChar w:fldCharType="separate"/>
        </w:r>
        <w:r>
          <w:rPr>
            <w:noProof/>
            <w:webHidden/>
          </w:rPr>
          <w:t>33</w:t>
        </w:r>
        <w:r>
          <w:rPr>
            <w:noProof/>
            <w:webHidden/>
          </w:rPr>
          <w:fldChar w:fldCharType="end"/>
        </w:r>
      </w:hyperlink>
    </w:p>
    <w:p w14:paraId="1C9CBFED" w14:textId="250766ED" w:rsidR="00CB3F58" w:rsidRDefault="00FE3C82">
      <w:r>
        <w:fldChar w:fldCharType="end"/>
      </w:r>
    </w:p>
    <w:p w14:paraId="447BA583" w14:textId="77777777"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14:paraId="56897831" w14:textId="77777777" w:rsidR="00DA6AC2" w:rsidRDefault="00DA6AC2" w:rsidP="00DA6AC2">
      <w:pPr>
        <w:pStyle w:val="Heading1"/>
      </w:pPr>
      <w:bookmarkStart w:id="0" w:name="_Toc278497173"/>
      <w:bookmarkStart w:id="1" w:name="_Toc290069436"/>
      <w:bookmarkStart w:id="2" w:name="_Toc82186349"/>
      <w:r>
        <w:lastRenderedPageBreak/>
        <w:t>Introduction</w:t>
      </w:r>
      <w:bookmarkEnd w:id="0"/>
      <w:bookmarkEnd w:id="1"/>
      <w:bookmarkEnd w:id="2"/>
    </w:p>
    <w:p w14:paraId="72D4D553" w14:textId="77777777" w:rsidR="00DA6AC2" w:rsidRDefault="00DA6AC2" w:rsidP="00DA6AC2">
      <w:r>
        <w:t>The registry schemas have been updated to reflect the various changes in the standard and to introduce new constructs for managing subscriptions. In addtion, the constructs that had existed for querying structural metadata have been removed as this is now handled by the query messages.</w:t>
      </w:r>
    </w:p>
    <w:p w14:paraId="6A08D613" w14:textId="77777777" w:rsidR="00DA6AC2" w:rsidRDefault="00DA6AC2" w:rsidP="00DA6AC2">
      <w:r>
        <w:t>As was done with the query, the registry message set now contains distinct messages for each operation. The messages will eventually allow the registry to function in more standard web service mannter.</w:t>
      </w:r>
    </w:p>
    <w:p w14:paraId="700979BB" w14:textId="77777777" w:rsidR="00DA6AC2" w:rsidRDefault="00DA6AC2" w:rsidP="00DA6AC2">
      <w:pPr>
        <w:pStyle w:val="Heading1"/>
      </w:pPr>
      <w:bookmarkStart w:id="3" w:name="_Toc278497174"/>
      <w:bookmarkStart w:id="4" w:name="_Toc290069437"/>
      <w:bookmarkStart w:id="5" w:name="_Toc82186350"/>
      <w:r>
        <w:t>Schema Documentation</w:t>
      </w:r>
      <w:bookmarkEnd w:id="3"/>
      <w:bookmarkEnd w:id="4"/>
      <w:bookmarkEnd w:id="5"/>
    </w:p>
    <w:p w14:paraId="368FEB2D" w14:textId="77777777" w:rsidR="00DA6AC2" w:rsidRDefault="00DA6AC2" w:rsidP="00DA6AC2">
      <w:pPr>
        <w:pStyle w:val="Heading2"/>
      </w:pPr>
      <w:bookmarkStart w:id="6" w:name="_Toc290069438"/>
      <w:bookmarkStart w:id="7" w:name="_Toc82186351"/>
      <w:r>
        <w:t xml:space="preserve">Registry </w:t>
      </w:r>
      <w:r w:rsidRPr="00F13AEE">
        <w:t>Namespace</w:t>
      </w:r>
      <w:bookmarkEnd w:id="6"/>
      <w:bookmarkEnd w:id="7"/>
    </w:p>
    <w:p w14:paraId="4A3DFB15" w14:textId="77777777" w:rsidR="00DA6AC2" w:rsidRDefault="00DA6AC2" w:rsidP="00DA6AC2">
      <w:pPr>
        <w:pStyle w:val="NormalWeb"/>
        <w:rPr>
          <w:color w:val="000000"/>
          <w:szCs w:val="20"/>
        </w:rPr>
      </w:pPr>
      <w:r>
        <w:rPr>
          <w:b/>
          <w:bCs/>
          <w:color w:val="000000"/>
          <w:szCs w:val="20"/>
        </w:rPr>
        <w:t>http://www.sdmx.org/resources/sdmxml/schemas/v</w:t>
      </w:r>
      <w:r w:rsidR="0060547B">
        <w:rPr>
          <w:b/>
          <w:bCs/>
          <w:color w:val="000000"/>
          <w:szCs w:val="20"/>
        </w:rPr>
        <w:t>3</w:t>
      </w:r>
      <w:r>
        <w:rPr>
          <w:b/>
          <w:bCs/>
          <w:color w:val="000000"/>
          <w:szCs w:val="20"/>
        </w:rPr>
        <w:t>_</w:t>
      </w:r>
      <w:r w:rsidR="0060547B">
        <w:rPr>
          <w:b/>
          <w:bCs/>
          <w:color w:val="000000"/>
          <w:szCs w:val="20"/>
        </w:rPr>
        <w:t>0</w:t>
      </w:r>
      <w:r>
        <w:rPr>
          <w:b/>
          <w:bCs/>
          <w:color w:val="000000"/>
          <w:szCs w:val="20"/>
        </w:rPr>
        <w:t>/registry</w:t>
      </w:r>
    </w:p>
    <w:p w14:paraId="46D63762" w14:textId="77777777" w:rsidR="00DA6AC2" w:rsidRDefault="00DA6AC2" w:rsidP="00DA6AC2">
      <w:pPr>
        <w:pStyle w:val="Heading3"/>
        <w:rPr>
          <w:color w:val="000000"/>
          <w:sz w:val="24"/>
          <w:szCs w:val="24"/>
        </w:rPr>
      </w:pPr>
      <w:bookmarkStart w:id="8" w:name="_Toc290069439"/>
      <w:bookmarkStart w:id="9" w:name="_Toc82186352"/>
      <w:r>
        <w:rPr>
          <w:color w:val="000000"/>
          <w:sz w:val="24"/>
          <w:szCs w:val="24"/>
        </w:rPr>
        <w:t>Summary</w:t>
      </w:r>
      <w:bookmarkEnd w:id="8"/>
      <w:bookmarkEnd w:id="9"/>
    </w:p>
    <w:p w14:paraId="231793E1" w14:textId="77777777" w:rsidR="003E38D0" w:rsidRPr="003E38D0" w:rsidRDefault="003E38D0" w:rsidP="003E38D0">
      <w:pPr>
        <w:pStyle w:val="NormalWeb"/>
      </w:pPr>
      <w:bookmarkStart w:id="10" w:name="_Toc290069440"/>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09"/>
        <w:gridCol w:w="1201"/>
      </w:tblGrid>
      <w:tr w:rsidR="003E38D0" w14:paraId="01A6A395" w14:textId="77777777" w:rsidTr="00566DA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90DA15" w14:textId="77777777" w:rsidR="003E38D0" w:rsidRDefault="003E38D0" w:rsidP="00566DAC">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0B2C14" w14:textId="77777777" w:rsidR="003E38D0" w:rsidRDefault="003E38D0" w:rsidP="00566DAC">
            <w:pPr>
              <w:rPr>
                <w:rFonts w:cs="Arial"/>
                <w:b/>
                <w:bCs/>
              </w:rPr>
            </w:pPr>
            <w:r>
              <w:rPr>
                <w:rFonts w:cs="Arial"/>
                <w:b/>
                <w:bCs/>
              </w:rPr>
              <w:t>Prefix</w:t>
            </w:r>
          </w:p>
        </w:tc>
      </w:tr>
      <w:tr w:rsidR="003E38D0" w14:paraId="1D94A5EE" w14:textId="77777777" w:rsidTr="00566DA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E33F7" w14:textId="77777777" w:rsidR="003E38D0" w:rsidRDefault="003E38D0" w:rsidP="00566DAC">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177C7B58" w14:textId="54178DDD" w:rsidR="003E38D0" w:rsidRDefault="00C16D07" w:rsidP="00566DAC">
            <w:pPr>
              <w:rPr>
                <w:rFonts w:cs="Arial"/>
              </w:rPr>
            </w:pPr>
            <w:r>
              <w:rPr>
                <w:rFonts w:cs="Arial"/>
              </w:rPr>
              <w:t>common</w:t>
            </w:r>
          </w:p>
        </w:tc>
      </w:tr>
      <w:tr w:rsidR="003E38D0" w14:paraId="61F49C8B" w14:textId="77777777" w:rsidTr="00566DA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AE4F75" w14:textId="77777777" w:rsidR="003E38D0" w:rsidRDefault="003E38D0" w:rsidP="00566DAC">
            <w:pPr>
              <w:rPr>
                <w:rFonts w:cs="Arial"/>
              </w:rPr>
            </w:pPr>
            <w:r>
              <w:rPr>
                <w:rFonts w:cs="Arial"/>
              </w:rPr>
              <w:t>http://www.sdmx.org/resources/sdmxml/schemas/v3_0/structure</w:t>
            </w:r>
          </w:p>
        </w:tc>
        <w:tc>
          <w:tcPr>
            <w:tcW w:w="0" w:type="auto"/>
            <w:tcBorders>
              <w:top w:val="outset" w:sz="6" w:space="0" w:color="auto"/>
              <w:left w:val="outset" w:sz="6" w:space="0" w:color="auto"/>
              <w:bottom w:val="outset" w:sz="6" w:space="0" w:color="auto"/>
              <w:right w:val="outset" w:sz="6" w:space="0" w:color="auto"/>
            </w:tcBorders>
            <w:hideMark/>
          </w:tcPr>
          <w:p w14:paraId="3C2B3DF4" w14:textId="0CE71FB6" w:rsidR="003E38D0" w:rsidRDefault="00C16D07" w:rsidP="00566DAC">
            <w:pPr>
              <w:rPr>
                <w:rFonts w:cs="Arial"/>
              </w:rPr>
            </w:pPr>
            <w:r>
              <w:rPr>
                <w:rFonts w:cs="Arial"/>
              </w:rPr>
              <w:t>structure</w:t>
            </w:r>
          </w:p>
        </w:tc>
      </w:tr>
      <w:tr w:rsidR="003E38D0" w14:paraId="349F1D8A" w14:textId="77777777" w:rsidTr="00566DA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2677B6" w14:textId="77777777" w:rsidR="003E38D0" w:rsidRDefault="003E38D0" w:rsidP="00566DAC">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5ECB3437" w14:textId="77777777" w:rsidR="003E38D0" w:rsidRDefault="003E38D0" w:rsidP="00566DAC">
            <w:pPr>
              <w:rPr>
                <w:rFonts w:cs="Arial"/>
              </w:rPr>
            </w:pPr>
            <w:r>
              <w:rPr>
                <w:rFonts w:cs="Arial"/>
              </w:rPr>
              <w:t>xs</w:t>
            </w:r>
          </w:p>
        </w:tc>
      </w:tr>
    </w:tbl>
    <w:p w14:paraId="573D0D26" w14:textId="77777777" w:rsidR="003E38D0" w:rsidRPr="003E38D0" w:rsidRDefault="003E38D0" w:rsidP="003E38D0">
      <w:pPr>
        <w:pStyle w:val="NormalWeb"/>
        <w:rPr>
          <w:szCs w:val="20"/>
        </w:rPr>
      </w:pPr>
      <w:r>
        <w:t xml:space="preserve">Contents: </w:t>
      </w:r>
    </w:p>
    <w:p w14:paraId="5C2E58B9" w14:textId="77777777" w:rsidR="003E38D0" w:rsidRDefault="003E38D0" w:rsidP="003E38D0">
      <w:pPr>
        <w:rPr>
          <w:rFonts w:cs="Arial"/>
        </w:rPr>
      </w:pPr>
      <w:r>
        <w:rPr>
          <w:rFonts w:cs="Arial"/>
        </w:rPr>
        <w:t>39 Complex Types</w:t>
      </w:r>
      <w:r>
        <w:rPr>
          <w:rFonts w:cs="Arial"/>
        </w:rPr>
        <w:br/>
        <w:t>5 Simple Types</w:t>
      </w:r>
    </w:p>
    <w:p w14:paraId="790E9CF3" w14:textId="77777777" w:rsidR="00DA6AC2" w:rsidRDefault="00DA6AC2" w:rsidP="00DA6AC2">
      <w:pPr>
        <w:pStyle w:val="Heading3"/>
        <w:rPr>
          <w:color w:val="000000"/>
          <w:sz w:val="24"/>
          <w:szCs w:val="24"/>
        </w:rPr>
      </w:pPr>
      <w:bookmarkStart w:id="11" w:name="_Toc82186353"/>
      <w:r>
        <w:rPr>
          <w:color w:val="000000"/>
          <w:sz w:val="24"/>
          <w:szCs w:val="24"/>
        </w:rPr>
        <w:t>Complex Types</w:t>
      </w:r>
      <w:bookmarkEnd w:id="10"/>
      <w:bookmarkEnd w:id="11"/>
    </w:p>
    <w:p w14:paraId="4EF422DA" w14:textId="77777777" w:rsidR="00C16D07" w:rsidRDefault="00C16D07" w:rsidP="00C16D07">
      <w:pPr>
        <w:pStyle w:val="section"/>
        <w:rPr>
          <w:rFonts w:eastAsiaTheme="minorEastAsia"/>
        </w:rPr>
      </w:pPr>
      <w:r>
        <w:rPr>
          <w:b/>
          <w:bCs/>
        </w:rPr>
        <w:t xml:space="preserve">RegistrationType: </w:t>
      </w:r>
      <w:r>
        <w:t>Registration provides the information needed for data and reference metadata set registration. A data source must be supplied here if not already provided in the provision agreement. The data set or metadata set must be associated with a provision agreement, a metadata flow, or a dataflow definition. If possible, the provision agreement should be specified. Only in cases where this is not possible should the dataflow or metadata flow be used.</w:t>
      </w:r>
    </w:p>
    <w:p w14:paraId="06E9DED0" w14:textId="77777777" w:rsidR="00C16D07" w:rsidRDefault="00C16D07" w:rsidP="00C16D07">
      <w:pPr>
        <w:pStyle w:val="NormalWeb"/>
        <w:rPr>
          <w:szCs w:val="20"/>
        </w:rPr>
      </w:pPr>
      <w:r>
        <w:t xml:space="preserve">Attributes: </w:t>
      </w:r>
    </w:p>
    <w:p w14:paraId="55158E54" w14:textId="77777777" w:rsidR="00C16D07" w:rsidRDefault="00C16D07" w:rsidP="00C16D07">
      <w:pPr>
        <w:rPr>
          <w:rFonts w:cs="Arial"/>
        </w:rPr>
      </w:pPr>
      <w:r>
        <w:rPr>
          <w:rStyle w:val="code1"/>
        </w:rPr>
        <w:t>id?, validFrom?, validTo?, lastUpdated?, indexTimeSeries?, indexDataSet?, indexAttributes?, indexReportingPeriod?</w:t>
      </w:r>
    </w:p>
    <w:p w14:paraId="37021245"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6583AE2A" w14:textId="77777777" w:rsidR="00C16D07" w:rsidRPr="00C16D07" w:rsidRDefault="00C16D07" w:rsidP="00C16D07">
      <w:pPr>
        <w:rPr>
          <w:rFonts w:cs="Arial"/>
          <w:lang w:val="fr-FR"/>
        </w:rPr>
      </w:pPr>
      <w:r w:rsidRPr="00C16D07">
        <w:rPr>
          <w:rStyle w:val="code1"/>
          <w:lang w:val="fr-FR"/>
        </w:rPr>
        <w:t>ProvisionAgreement, Datasource</w:t>
      </w:r>
    </w:p>
    <w:p w14:paraId="07BD7DF1" w14:textId="77777777" w:rsidR="00C16D07" w:rsidRPr="00C16D07" w:rsidRDefault="00C16D07" w:rsidP="00C16D07">
      <w:pPr>
        <w:pStyle w:val="NormalWeb"/>
        <w:rPr>
          <w:rFonts w:eastAsiaTheme="minorEastAsia"/>
          <w:szCs w:val="20"/>
          <w:lang w:val="fr-FR"/>
        </w:rPr>
      </w:pPr>
      <w:r w:rsidRPr="00C16D07">
        <w:rPr>
          <w:lang w:val="fr-FR"/>
        </w:rP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95"/>
        <w:gridCol w:w="1200"/>
        <w:gridCol w:w="4780"/>
      </w:tblGrid>
      <w:tr w:rsidR="00C16D07" w14:paraId="7359EFC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95439F"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4FDFA8"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443960" w14:textId="77777777" w:rsidR="00C16D07" w:rsidRDefault="00C16D07" w:rsidP="0081016D">
            <w:pPr>
              <w:rPr>
                <w:rFonts w:cs="Arial"/>
                <w:b/>
                <w:bCs/>
              </w:rPr>
            </w:pPr>
            <w:r>
              <w:rPr>
                <w:rFonts w:cs="Arial"/>
                <w:b/>
                <w:bCs/>
              </w:rPr>
              <w:t>Documentation</w:t>
            </w:r>
          </w:p>
        </w:tc>
      </w:tr>
      <w:tr w:rsidR="00C16D07" w14:paraId="0B0D66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500E83" w14:textId="77777777" w:rsidR="00C16D07" w:rsidRDefault="00C16D07"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649AF67"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3DAC6E7" w14:textId="77777777" w:rsidR="00C16D07" w:rsidRDefault="00C16D07" w:rsidP="0081016D">
            <w:pPr>
              <w:rPr>
                <w:rFonts w:cs="Arial"/>
              </w:rPr>
            </w:pPr>
            <w:r>
              <w:rPr>
                <w:rFonts w:cs="Arial"/>
              </w:rPr>
              <w:t xml:space="preserve">The id attribute holds a registry assigned identification for the registration. This must be provided in a response message (unless an error occurred while submitting a new registration), and should be included when updating or deleting a registration. </w:t>
            </w:r>
          </w:p>
        </w:tc>
      </w:tr>
      <w:tr w:rsidR="00C16D07" w14:paraId="15BDD9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253DC" w14:textId="77777777" w:rsidR="00C16D07" w:rsidRDefault="00C16D07"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BF7CF19" w14:textId="77777777" w:rsidR="00C16D07" w:rsidRDefault="00C16D07"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CD0EA6B" w14:textId="77777777" w:rsidR="00C16D07" w:rsidRDefault="00C16D07" w:rsidP="0081016D">
            <w:pPr>
              <w:rPr>
                <w:rFonts w:cs="Arial"/>
              </w:rPr>
            </w:pPr>
            <w:r>
              <w:rPr>
                <w:rFonts w:cs="Arial"/>
              </w:rPr>
              <w:t xml:space="preserve">The validFrom attribute provides an inclusive start date for providing supplemental validity information about the registration, so that data visibility from the registry can be controlled by the registrant. </w:t>
            </w:r>
          </w:p>
        </w:tc>
      </w:tr>
      <w:tr w:rsidR="00C16D07" w14:paraId="0EA81C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5DFE6A" w14:textId="77777777" w:rsidR="00C16D07" w:rsidRDefault="00C16D07"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3F5ED84" w14:textId="77777777" w:rsidR="00C16D07" w:rsidRDefault="00C16D07"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CA5C5F5" w14:textId="77777777" w:rsidR="00C16D07" w:rsidRDefault="00C16D07" w:rsidP="0081016D">
            <w:pPr>
              <w:rPr>
                <w:rFonts w:cs="Arial"/>
              </w:rPr>
            </w:pPr>
            <w:r>
              <w:rPr>
                <w:rFonts w:cs="Arial"/>
              </w:rPr>
              <w:t xml:space="preserve">The validFrom attribute provides an inclusive end date for providing supplemental validity information about the registration, so that data visibility from the registry can be controlled by the registrant. </w:t>
            </w:r>
          </w:p>
        </w:tc>
      </w:tr>
      <w:tr w:rsidR="00C16D07" w14:paraId="2C75E8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4CB6F8" w14:textId="77777777" w:rsidR="00C16D07" w:rsidRDefault="00C16D07" w:rsidP="0081016D">
            <w:pPr>
              <w:rPr>
                <w:rFonts w:cs="Arial"/>
              </w:rPr>
            </w:pPr>
            <w:r>
              <w:rPr>
                <w:rFonts w:cs="Arial"/>
              </w:rPr>
              <w:t>lastUpdated</w:t>
            </w:r>
          </w:p>
        </w:tc>
        <w:tc>
          <w:tcPr>
            <w:tcW w:w="0" w:type="auto"/>
            <w:tcBorders>
              <w:top w:val="outset" w:sz="6" w:space="0" w:color="auto"/>
              <w:left w:val="outset" w:sz="6" w:space="0" w:color="auto"/>
              <w:bottom w:val="outset" w:sz="6" w:space="0" w:color="auto"/>
              <w:right w:val="outset" w:sz="6" w:space="0" w:color="auto"/>
            </w:tcBorders>
            <w:hideMark/>
          </w:tcPr>
          <w:p w14:paraId="341427C7" w14:textId="77777777" w:rsidR="00C16D07" w:rsidRDefault="00C16D07"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446D56A" w14:textId="77777777" w:rsidR="00C16D07" w:rsidRDefault="00C16D07" w:rsidP="0081016D">
            <w:pPr>
              <w:rPr>
                <w:rFonts w:cs="Arial"/>
              </w:rPr>
            </w:pPr>
            <w:r>
              <w:rPr>
                <w:rFonts w:cs="Arial"/>
              </w:rPr>
              <w:t>The lastUpdated attribute provides a timestamp for the last time the data source was updated.</w:t>
            </w:r>
          </w:p>
        </w:tc>
      </w:tr>
      <w:tr w:rsidR="00C16D07" w14:paraId="32DA14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520D16" w14:textId="77777777" w:rsidR="00C16D07" w:rsidRDefault="00C16D07" w:rsidP="0081016D">
            <w:pPr>
              <w:rPr>
                <w:rFonts w:cs="Arial"/>
              </w:rPr>
            </w:pPr>
            <w:r>
              <w:rPr>
                <w:rFonts w:cs="Arial"/>
              </w:rPr>
              <w:t>indexTimeSeries (default: false)</w:t>
            </w:r>
          </w:p>
        </w:tc>
        <w:tc>
          <w:tcPr>
            <w:tcW w:w="0" w:type="auto"/>
            <w:tcBorders>
              <w:top w:val="outset" w:sz="6" w:space="0" w:color="auto"/>
              <w:left w:val="outset" w:sz="6" w:space="0" w:color="auto"/>
              <w:bottom w:val="outset" w:sz="6" w:space="0" w:color="auto"/>
              <w:right w:val="outset" w:sz="6" w:space="0" w:color="auto"/>
            </w:tcBorders>
            <w:hideMark/>
          </w:tcPr>
          <w:p w14:paraId="60CCCA99"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B8545F8" w14:textId="77777777" w:rsidR="00C16D07" w:rsidRDefault="00C16D07" w:rsidP="0081016D">
            <w:pPr>
              <w:rPr>
                <w:rFonts w:cs="Arial"/>
              </w:rPr>
            </w:pPr>
            <w:r>
              <w:rPr>
                <w:rFonts w:cs="Arial"/>
              </w:rPr>
              <w:t xml:space="preserve">The indexTimeSeries, if true, indicates that the registry must index all time series for the registered data. The default value is false, and the attribute will always be assumed false when the provision agreement references a metadata flow. </w:t>
            </w:r>
          </w:p>
        </w:tc>
      </w:tr>
      <w:tr w:rsidR="00C16D07" w14:paraId="45AB11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566703" w14:textId="77777777" w:rsidR="00C16D07" w:rsidRDefault="00C16D07" w:rsidP="0081016D">
            <w:pPr>
              <w:rPr>
                <w:rFonts w:cs="Arial"/>
              </w:rPr>
            </w:pPr>
            <w:r>
              <w:rPr>
                <w:rFonts w:cs="Arial"/>
              </w:rPr>
              <w:t>indexDataSet (default: false)</w:t>
            </w:r>
          </w:p>
        </w:tc>
        <w:tc>
          <w:tcPr>
            <w:tcW w:w="0" w:type="auto"/>
            <w:tcBorders>
              <w:top w:val="outset" w:sz="6" w:space="0" w:color="auto"/>
              <w:left w:val="outset" w:sz="6" w:space="0" w:color="auto"/>
              <w:bottom w:val="outset" w:sz="6" w:space="0" w:color="auto"/>
              <w:right w:val="outset" w:sz="6" w:space="0" w:color="auto"/>
            </w:tcBorders>
            <w:hideMark/>
          </w:tcPr>
          <w:p w14:paraId="54BAC7F6"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C961B89" w14:textId="77777777" w:rsidR="00C16D07" w:rsidRDefault="00C16D07" w:rsidP="0081016D">
            <w:pPr>
              <w:rPr>
                <w:rFonts w:cs="Arial"/>
              </w:rPr>
            </w:pPr>
            <w:r>
              <w:rPr>
                <w:rFonts w:cs="Arial"/>
              </w:rPr>
              <w:t xml:space="preserve">The indexDataSet, if true, indicates that the registry must index the range of actual (present) values for each dimension of the data set or identifier component of the metadata set (as indicated in the set's structure definition). The default value is false. </w:t>
            </w:r>
          </w:p>
        </w:tc>
      </w:tr>
      <w:tr w:rsidR="00C16D07" w14:paraId="09E542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3888" w14:textId="77777777" w:rsidR="00C16D07" w:rsidRDefault="00C16D07" w:rsidP="0081016D">
            <w:pPr>
              <w:rPr>
                <w:rFonts w:cs="Arial"/>
              </w:rPr>
            </w:pPr>
            <w:r>
              <w:rPr>
                <w:rFonts w:cs="Arial"/>
              </w:rPr>
              <w:t>indexAttributes (default: false)</w:t>
            </w:r>
          </w:p>
        </w:tc>
        <w:tc>
          <w:tcPr>
            <w:tcW w:w="0" w:type="auto"/>
            <w:tcBorders>
              <w:top w:val="outset" w:sz="6" w:space="0" w:color="auto"/>
              <w:left w:val="outset" w:sz="6" w:space="0" w:color="auto"/>
              <w:bottom w:val="outset" w:sz="6" w:space="0" w:color="auto"/>
              <w:right w:val="outset" w:sz="6" w:space="0" w:color="auto"/>
            </w:tcBorders>
            <w:hideMark/>
          </w:tcPr>
          <w:p w14:paraId="3F45932C"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B2BC9B0" w14:textId="77777777" w:rsidR="00C16D07" w:rsidRDefault="00C16D07" w:rsidP="0081016D">
            <w:pPr>
              <w:rPr>
                <w:rFonts w:cs="Arial"/>
              </w:rPr>
            </w:pPr>
            <w:r>
              <w:rPr>
                <w:rFonts w:cs="Arial"/>
              </w:rPr>
              <w:t xml:space="preserve">The indexAttributes, if true, indicates that the registry must index the range of actual (present) values for each attribute of the data set or the presence of the metadata attributes of the metadata set (as indicated in the set's structure definition). The default value is false. </w:t>
            </w:r>
          </w:p>
        </w:tc>
      </w:tr>
      <w:tr w:rsidR="00C16D07" w14:paraId="19E7D9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3303A1" w14:textId="77777777" w:rsidR="00C16D07" w:rsidRDefault="00C16D07" w:rsidP="0081016D">
            <w:pPr>
              <w:rPr>
                <w:rFonts w:cs="Arial"/>
              </w:rPr>
            </w:pPr>
            <w:r>
              <w:rPr>
                <w:rFonts w:cs="Arial"/>
              </w:rPr>
              <w:t>indexReportingPeriod (default: false)</w:t>
            </w:r>
          </w:p>
        </w:tc>
        <w:tc>
          <w:tcPr>
            <w:tcW w:w="0" w:type="auto"/>
            <w:tcBorders>
              <w:top w:val="outset" w:sz="6" w:space="0" w:color="auto"/>
              <w:left w:val="outset" w:sz="6" w:space="0" w:color="auto"/>
              <w:bottom w:val="outset" w:sz="6" w:space="0" w:color="auto"/>
              <w:right w:val="outset" w:sz="6" w:space="0" w:color="auto"/>
            </w:tcBorders>
            <w:hideMark/>
          </w:tcPr>
          <w:p w14:paraId="2F1F06C4"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453476C" w14:textId="77777777" w:rsidR="00C16D07" w:rsidRDefault="00C16D07" w:rsidP="0081016D">
            <w:pPr>
              <w:rPr>
                <w:rFonts w:cs="Arial"/>
              </w:rPr>
            </w:pPr>
            <w:r>
              <w:rPr>
                <w:rFonts w:cs="Arial"/>
              </w:rPr>
              <w:t xml:space="preserve">The indexReportingPeriod, if true, indicates that the registry must index the time period ranges for which data is present for the data source. The default value is false, and the attribute will always be assumed false when the provision agreement references a metadata flow. </w:t>
            </w:r>
          </w:p>
        </w:tc>
      </w:tr>
    </w:tbl>
    <w:p w14:paraId="6E8605A6"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448"/>
        <w:gridCol w:w="3816"/>
      </w:tblGrid>
      <w:tr w:rsidR="00C16D07" w14:paraId="70C01AE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93A140"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9DD61E"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2BE36A" w14:textId="77777777" w:rsidR="00C16D07" w:rsidRDefault="00C16D07" w:rsidP="0081016D">
            <w:pPr>
              <w:rPr>
                <w:rFonts w:cs="Arial"/>
                <w:b/>
                <w:bCs/>
              </w:rPr>
            </w:pPr>
            <w:r>
              <w:rPr>
                <w:rFonts w:cs="Arial"/>
                <w:b/>
                <w:bCs/>
              </w:rPr>
              <w:t>Documentation</w:t>
            </w:r>
          </w:p>
        </w:tc>
      </w:tr>
      <w:tr w:rsidR="00C16D07" w14:paraId="00B4C7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D5992B" w14:textId="77777777" w:rsidR="00C16D07" w:rsidRDefault="00C16D07"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6161BA65" w14:textId="77777777" w:rsidR="00C16D07" w:rsidRDefault="00C16D07"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7D38A23C" w14:textId="77777777" w:rsidR="00C16D07" w:rsidRDefault="00C16D07" w:rsidP="0081016D">
            <w:pPr>
              <w:rPr>
                <w:rFonts w:cs="Arial"/>
              </w:rPr>
            </w:pPr>
            <w:r>
              <w:rPr>
                <w:rFonts w:cs="Arial"/>
              </w:rPr>
              <w:t>ProvisionAgreement provides a reference to the provision agreement that the data is being registered against.</w:t>
            </w:r>
          </w:p>
        </w:tc>
      </w:tr>
      <w:tr w:rsidR="00C16D07" w14:paraId="21E811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45A6FA" w14:textId="77777777" w:rsidR="00C16D07" w:rsidRDefault="00C16D07" w:rsidP="0081016D">
            <w:pPr>
              <w:rPr>
                <w:rFonts w:cs="Arial"/>
              </w:rPr>
            </w:pPr>
            <w:r>
              <w:rPr>
                <w:rFonts w:cs="Arial"/>
              </w:rPr>
              <w:t>Datasource</w:t>
            </w:r>
          </w:p>
        </w:tc>
        <w:tc>
          <w:tcPr>
            <w:tcW w:w="0" w:type="auto"/>
            <w:tcBorders>
              <w:top w:val="outset" w:sz="6" w:space="0" w:color="auto"/>
              <w:left w:val="outset" w:sz="6" w:space="0" w:color="auto"/>
              <w:bottom w:val="outset" w:sz="6" w:space="0" w:color="auto"/>
              <w:right w:val="outset" w:sz="6" w:space="0" w:color="auto"/>
            </w:tcBorders>
            <w:hideMark/>
          </w:tcPr>
          <w:p w14:paraId="35238975" w14:textId="77777777" w:rsidR="00C16D07" w:rsidRDefault="00C16D07" w:rsidP="0081016D">
            <w:pPr>
              <w:rPr>
                <w:rFonts w:cs="Arial"/>
              </w:rPr>
            </w:pPr>
            <w:r>
              <w:rPr>
                <w:rFonts w:cs="Arial"/>
              </w:rPr>
              <w:t>DataSourceType</w:t>
            </w:r>
          </w:p>
        </w:tc>
        <w:tc>
          <w:tcPr>
            <w:tcW w:w="0" w:type="auto"/>
            <w:tcBorders>
              <w:top w:val="outset" w:sz="6" w:space="0" w:color="auto"/>
              <w:left w:val="outset" w:sz="6" w:space="0" w:color="auto"/>
              <w:bottom w:val="outset" w:sz="6" w:space="0" w:color="auto"/>
              <w:right w:val="outset" w:sz="6" w:space="0" w:color="auto"/>
            </w:tcBorders>
            <w:hideMark/>
          </w:tcPr>
          <w:p w14:paraId="2F5D1B2B" w14:textId="77777777" w:rsidR="00C16D07" w:rsidRDefault="00C16D07" w:rsidP="0081016D">
            <w:pPr>
              <w:rPr>
                <w:rFonts w:cs="Arial"/>
              </w:rPr>
            </w:pPr>
            <w:r>
              <w:rPr>
                <w:rFonts w:cs="Arial"/>
              </w:rPr>
              <w:t>Datasource identifies the data source(s) where the registered data can be retrieved.</w:t>
            </w:r>
          </w:p>
        </w:tc>
      </w:tr>
    </w:tbl>
    <w:p w14:paraId="5EFA31BC" w14:textId="77777777" w:rsidR="00C16D07" w:rsidRDefault="00C16D07" w:rsidP="00C16D07">
      <w:pPr>
        <w:pStyle w:val="section"/>
        <w:rPr>
          <w:rFonts w:eastAsiaTheme="minorEastAsia"/>
        </w:rPr>
      </w:pPr>
      <w:r>
        <w:rPr>
          <w:b/>
          <w:bCs/>
        </w:rPr>
        <w:t xml:space="preserve">DataSourceType: </w:t>
      </w:r>
      <w:r>
        <w:t>DataSourceType specifies the properties of a data or metadata source. Either a simple data source, a queryable data source, or both must be specified.</w:t>
      </w:r>
    </w:p>
    <w:p w14:paraId="3F52D75F" w14:textId="77777777" w:rsidR="00C16D07" w:rsidRPr="00C16D07" w:rsidRDefault="00C16D07" w:rsidP="00C16D07">
      <w:pPr>
        <w:pStyle w:val="NormalWeb"/>
        <w:rPr>
          <w:szCs w:val="20"/>
          <w:lang w:val="fr-FR"/>
        </w:rPr>
      </w:pPr>
      <w:r w:rsidRPr="00C16D07">
        <w:rPr>
          <w:lang w:val="fr-FR"/>
        </w:rPr>
        <w:t xml:space="preserve">Content: </w:t>
      </w:r>
    </w:p>
    <w:p w14:paraId="681D200A" w14:textId="77777777" w:rsidR="00C16D07" w:rsidRPr="00C16D07" w:rsidRDefault="00C16D07" w:rsidP="00C16D07">
      <w:pPr>
        <w:rPr>
          <w:rFonts w:cs="Arial"/>
          <w:lang w:val="fr-FR"/>
        </w:rPr>
      </w:pPr>
      <w:r w:rsidRPr="00C16D07">
        <w:rPr>
          <w:rStyle w:val="code1"/>
          <w:lang w:val="fr-FR"/>
        </w:rPr>
        <w:t>(SimpleDataSource | QueryableDataSource)[1..2]</w:t>
      </w:r>
    </w:p>
    <w:p w14:paraId="4063193E" w14:textId="77777777" w:rsidR="00C16D07" w:rsidRPr="00C16D07" w:rsidRDefault="00C16D07" w:rsidP="00C16D07">
      <w:pPr>
        <w:pStyle w:val="NormalWeb"/>
        <w:rPr>
          <w:rFonts w:eastAsiaTheme="minorEastAsia"/>
          <w:szCs w:val="20"/>
          <w:lang w:val="fr-FR"/>
        </w:rPr>
      </w:pPr>
      <w:r w:rsidRPr="00C16D07">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89"/>
        <w:gridCol w:w="2282"/>
        <w:gridCol w:w="3804"/>
      </w:tblGrid>
      <w:tr w:rsidR="00C16D07" w14:paraId="41865DF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CC31CC"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9F2386"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2278F0" w14:textId="77777777" w:rsidR="00C16D07" w:rsidRDefault="00C16D07" w:rsidP="0081016D">
            <w:pPr>
              <w:rPr>
                <w:rFonts w:cs="Arial"/>
                <w:b/>
                <w:bCs/>
              </w:rPr>
            </w:pPr>
            <w:r>
              <w:rPr>
                <w:rFonts w:cs="Arial"/>
                <w:b/>
                <w:bCs/>
              </w:rPr>
              <w:t>Documentation</w:t>
            </w:r>
          </w:p>
        </w:tc>
      </w:tr>
      <w:tr w:rsidR="00C16D07" w14:paraId="2AB55B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CE965B" w14:textId="77777777" w:rsidR="00C16D07" w:rsidRDefault="00C16D07" w:rsidP="0081016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14:paraId="426AF68D"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C8162BB" w14:textId="77777777" w:rsidR="00C16D07" w:rsidRDefault="00C16D07" w:rsidP="0081016D">
            <w:pPr>
              <w:rPr>
                <w:rFonts w:cs="Arial"/>
              </w:rPr>
            </w:pPr>
            <w:r>
              <w:rPr>
                <w:rFonts w:cs="Arial"/>
              </w:rPr>
              <w:t>SimpleDatasource describes a data source that is an SDMX-ML data or metadata message. It requires only the URL of the data.</w:t>
            </w:r>
          </w:p>
        </w:tc>
      </w:tr>
      <w:tr w:rsidR="00C16D07" w14:paraId="52EADF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FA656" w14:textId="77777777" w:rsidR="00C16D07" w:rsidRDefault="00C16D07"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43ECE312" w14:textId="77777777" w:rsidR="00C16D07" w:rsidRDefault="00C16D07"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71CFFB5C" w14:textId="77777777" w:rsidR="00C16D07" w:rsidRDefault="00C16D07" w:rsidP="0081016D">
            <w:pPr>
              <w:rPr>
                <w:rFonts w:cs="Arial"/>
              </w:rPr>
            </w:pPr>
            <w:r>
              <w:rPr>
                <w:rFonts w:cs="Arial"/>
              </w:rPr>
              <w:t>QueryableDatasource describes a data source that can be queried using the SDMX REST interfaces.</w:t>
            </w:r>
          </w:p>
        </w:tc>
      </w:tr>
    </w:tbl>
    <w:p w14:paraId="17968ED0" w14:textId="77777777" w:rsidR="00C16D07" w:rsidRDefault="00C16D07" w:rsidP="00C16D07">
      <w:pPr>
        <w:pStyle w:val="section"/>
        <w:rPr>
          <w:rFonts w:eastAsiaTheme="minorEastAsia"/>
        </w:rPr>
      </w:pPr>
      <w:r>
        <w:rPr>
          <w:b/>
          <w:bCs/>
        </w:rPr>
        <w:t xml:space="preserve">SimpleDataSourceType: </w:t>
      </w:r>
      <w:r>
        <w:t>SimpleDataSourceType describes a simple data source. The URL of the data is contained in the content.</w:t>
      </w:r>
    </w:p>
    <w:p w14:paraId="05F16EAC" w14:textId="77777777" w:rsidR="00C16D07" w:rsidRPr="00C16D07" w:rsidRDefault="00C16D07" w:rsidP="00C16D07">
      <w:pPr>
        <w:pStyle w:val="NormalWeb"/>
        <w:rPr>
          <w:szCs w:val="20"/>
          <w:lang w:val="fr-FR"/>
        </w:rPr>
      </w:pPr>
      <w:r w:rsidRPr="00C16D07">
        <w:rPr>
          <w:lang w:val="fr-FR"/>
        </w:rPr>
        <w:t xml:space="preserve">Derivation: </w:t>
      </w:r>
    </w:p>
    <w:p w14:paraId="1A2F7D4D" w14:textId="77777777" w:rsidR="00C16D07" w:rsidRPr="00C16D07" w:rsidRDefault="00C16D07" w:rsidP="00C16D07">
      <w:pPr>
        <w:rPr>
          <w:rFonts w:cs="Arial"/>
          <w:lang w:val="fr-FR"/>
        </w:rPr>
      </w:pPr>
      <w:r w:rsidRPr="00C16D07">
        <w:rPr>
          <w:rStyle w:val="code1"/>
          <w:lang w:val="fr-FR"/>
        </w:rPr>
        <w:t xml:space="preserve">xs:anySimpleType (restriction) </w:t>
      </w:r>
      <w:r w:rsidRPr="00C16D07">
        <w:rPr>
          <w:rFonts w:cs="Arial"/>
          <w:lang w:val="fr-FR"/>
        </w:rPr>
        <w:br/>
        <w:t>   </w:t>
      </w:r>
      <w:r>
        <w:rPr>
          <w:rFonts w:cs="Arial"/>
        </w:rPr>
        <w:fldChar w:fldCharType="begin"/>
      </w:r>
      <w:r w:rsidRPr="00C16D07">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370C4B" wp14:editId="3FDF5018">
            <wp:extent cx="88900" cy="8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C16D07">
        <w:rPr>
          <w:rStyle w:val="code1"/>
          <w:lang w:val="fr-FR"/>
        </w:rPr>
        <w:t xml:space="preserve">xs:anyURI (extension) </w:t>
      </w:r>
      <w:r w:rsidRPr="00C16D07">
        <w:rPr>
          <w:rFonts w:cs="Arial"/>
          <w:lang w:val="fr-FR"/>
        </w:rPr>
        <w:br/>
        <w:t>         </w:t>
      </w:r>
      <w:r>
        <w:rPr>
          <w:rFonts w:cs="Arial"/>
        </w:rPr>
        <w:fldChar w:fldCharType="begin"/>
      </w:r>
      <w:r w:rsidRPr="00C16D07">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10810E" wp14:editId="1533FC36">
            <wp:extent cx="88900" cy="88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C16D07">
        <w:rPr>
          <w:rStyle w:val="code1"/>
          <w:lang w:val="fr-FR"/>
        </w:rPr>
        <w:t>SimpleDataSourceType</w:t>
      </w:r>
    </w:p>
    <w:p w14:paraId="2AE6AB05" w14:textId="77777777" w:rsidR="00C16D07" w:rsidRPr="00C16D07" w:rsidRDefault="00C16D07" w:rsidP="00C16D07">
      <w:pPr>
        <w:pStyle w:val="NormalWeb"/>
        <w:rPr>
          <w:rFonts w:eastAsiaTheme="minorEastAsia"/>
          <w:szCs w:val="20"/>
          <w:lang w:val="fr-FR"/>
        </w:rPr>
      </w:pPr>
      <w:r w:rsidRPr="00C16D07">
        <w:rPr>
          <w:lang w:val="fr-FR"/>
        </w:rPr>
        <w:t xml:space="preserve">Attributes: </w:t>
      </w:r>
    </w:p>
    <w:p w14:paraId="6E3BB38F" w14:textId="77777777" w:rsidR="00C16D07" w:rsidRPr="00C16D07" w:rsidRDefault="00C16D07" w:rsidP="00C16D07">
      <w:pPr>
        <w:rPr>
          <w:rFonts w:cs="Arial"/>
          <w:lang w:val="fr-FR"/>
        </w:rPr>
      </w:pPr>
      <w:r w:rsidRPr="00C16D07">
        <w:rPr>
          <w:rStyle w:val="code1"/>
          <w:lang w:val="fr-FR"/>
        </w:rPr>
        <w:t>TYPE?</w:t>
      </w:r>
    </w:p>
    <w:p w14:paraId="03645F80"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3CB0705E" w14:textId="77777777" w:rsidR="00C16D07" w:rsidRPr="00C16D07" w:rsidRDefault="00C16D07" w:rsidP="00C16D07">
      <w:pPr>
        <w:pStyle w:val="NormalWeb"/>
        <w:rPr>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75"/>
        <w:gridCol w:w="855"/>
        <w:gridCol w:w="5945"/>
      </w:tblGrid>
      <w:tr w:rsidR="00C16D07" w14:paraId="20B734E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D388D5"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35468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E0234E" w14:textId="77777777" w:rsidR="00C16D07" w:rsidRDefault="00C16D07" w:rsidP="0081016D">
            <w:pPr>
              <w:rPr>
                <w:rFonts w:cs="Arial"/>
                <w:b/>
                <w:bCs/>
              </w:rPr>
            </w:pPr>
            <w:r>
              <w:rPr>
                <w:rFonts w:cs="Arial"/>
                <w:b/>
                <w:bCs/>
              </w:rPr>
              <w:t>Documentation</w:t>
            </w:r>
          </w:p>
        </w:tc>
      </w:tr>
      <w:tr w:rsidR="00C16D07" w14:paraId="463FA6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4C23B" w14:textId="77777777" w:rsidR="00C16D07" w:rsidRDefault="00C16D07" w:rsidP="0081016D">
            <w:pPr>
              <w:rPr>
                <w:rFonts w:cs="Arial"/>
              </w:rPr>
            </w:pPr>
            <w:r>
              <w:rPr>
                <w:rFonts w:cs="Arial"/>
              </w:rPr>
              <w:t>TYPE (fixed: SIMPLE)</w:t>
            </w:r>
          </w:p>
        </w:tc>
        <w:tc>
          <w:tcPr>
            <w:tcW w:w="0" w:type="auto"/>
            <w:tcBorders>
              <w:top w:val="outset" w:sz="6" w:space="0" w:color="auto"/>
              <w:left w:val="outset" w:sz="6" w:space="0" w:color="auto"/>
              <w:bottom w:val="outset" w:sz="6" w:space="0" w:color="auto"/>
              <w:right w:val="outset" w:sz="6" w:space="0" w:color="auto"/>
            </w:tcBorders>
            <w:hideMark/>
          </w:tcPr>
          <w:p w14:paraId="2D4C1C23" w14:textId="77777777" w:rsidR="00C16D07" w:rsidRDefault="00C16D07"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BE04839" w14:textId="77777777" w:rsidR="00C16D07" w:rsidRDefault="00C16D07" w:rsidP="0081016D">
            <w:pPr>
              <w:rPr>
                <w:rFonts w:cs="Arial"/>
              </w:rPr>
            </w:pPr>
            <w:r>
              <w:rPr>
                <w:rFonts w:cs="Arial"/>
              </w:rPr>
              <w:t xml:space="preserve">TYPE is a fixed attribute that is used to ensure only one simple data source may be provided, when it is referenced in a uniqueness constraint. </w:t>
            </w:r>
          </w:p>
        </w:tc>
      </w:tr>
    </w:tbl>
    <w:p w14:paraId="12F37B03" w14:textId="77777777" w:rsidR="00C16D07" w:rsidRDefault="00C16D07" w:rsidP="00C16D07">
      <w:pPr>
        <w:pStyle w:val="section"/>
        <w:rPr>
          <w:rFonts w:eastAsiaTheme="minorEastAsia"/>
        </w:rPr>
      </w:pPr>
      <w:r>
        <w:rPr>
          <w:b/>
          <w:bCs/>
        </w:rPr>
        <w:t xml:space="preserve">QueryableDataSourceType: </w:t>
      </w:r>
      <w:r>
        <w:t>QueryableDataSourceType describes a queryable data source, and add a fixed attribute for ensuring only one queryable source can be provided.</w:t>
      </w:r>
    </w:p>
    <w:p w14:paraId="21C2DC50" w14:textId="77777777" w:rsidR="00C16D07" w:rsidRDefault="00C16D07" w:rsidP="00C16D07">
      <w:pPr>
        <w:pStyle w:val="NormalWeb"/>
        <w:rPr>
          <w:szCs w:val="20"/>
        </w:rPr>
      </w:pPr>
      <w:r>
        <w:t xml:space="preserve">Derivation: </w:t>
      </w:r>
    </w:p>
    <w:p w14:paraId="4B8AA1B5" w14:textId="77777777" w:rsidR="00C16D07" w:rsidRDefault="00C16D07" w:rsidP="00C16D07">
      <w:pPr>
        <w:rPr>
          <w:rFonts w:cs="Arial"/>
        </w:rPr>
      </w:pPr>
      <w:r>
        <w:rPr>
          <w:rStyle w:val="code1"/>
        </w:rPr>
        <w:t xml:space="preserve">QueryableDataSourceType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5F5C7E" wp14:editId="136BFC15">
            <wp:extent cx="88900" cy="88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QueryableDataSourceType</w:t>
      </w:r>
    </w:p>
    <w:p w14:paraId="206A82E2" w14:textId="77777777" w:rsidR="00C16D07" w:rsidRDefault="00C16D07" w:rsidP="00C16D07">
      <w:pPr>
        <w:pStyle w:val="NormalWeb"/>
        <w:rPr>
          <w:rFonts w:eastAsiaTheme="minorEastAsia"/>
          <w:szCs w:val="20"/>
        </w:rPr>
      </w:pPr>
      <w:r>
        <w:t xml:space="preserve">Attributes: </w:t>
      </w:r>
    </w:p>
    <w:p w14:paraId="312BE1AF" w14:textId="77777777" w:rsidR="00C16D07" w:rsidRDefault="00C16D07" w:rsidP="00C16D07">
      <w:pPr>
        <w:rPr>
          <w:rFonts w:cs="Arial"/>
        </w:rPr>
      </w:pPr>
      <w:r>
        <w:rPr>
          <w:rStyle w:val="code1"/>
        </w:rPr>
        <w:t>isRESTDatasource, isWebServiceDatasource, TYPE?</w:t>
      </w:r>
    </w:p>
    <w:p w14:paraId="7B7DB848" w14:textId="77777777" w:rsidR="00C16D07" w:rsidRDefault="00C16D07" w:rsidP="00C16D07">
      <w:pPr>
        <w:pStyle w:val="NormalWeb"/>
        <w:rPr>
          <w:rFonts w:eastAsiaTheme="minorEastAsia"/>
          <w:szCs w:val="20"/>
        </w:rPr>
      </w:pPr>
      <w:r>
        <w:t xml:space="preserve">Content: </w:t>
      </w:r>
    </w:p>
    <w:p w14:paraId="2113ADD3" w14:textId="77777777" w:rsidR="00C16D07" w:rsidRDefault="00C16D07" w:rsidP="00C16D07">
      <w:pPr>
        <w:rPr>
          <w:rFonts w:cs="Arial"/>
        </w:rPr>
      </w:pPr>
      <w:r>
        <w:rPr>
          <w:rStyle w:val="code1"/>
        </w:rPr>
        <w:t>DataURL, WSDLURL?, WADLURL?</w:t>
      </w:r>
    </w:p>
    <w:p w14:paraId="0B00414F"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56"/>
        <w:gridCol w:w="1078"/>
        <w:gridCol w:w="4741"/>
      </w:tblGrid>
      <w:tr w:rsidR="00C16D07" w14:paraId="636AD0D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D63C62"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D7366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4F9744" w14:textId="77777777" w:rsidR="00C16D07" w:rsidRDefault="00C16D07" w:rsidP="0081016D">
            <w:pPr>
              <w:rPr>
                <w:rFonts w:cs="Arial"/>
                <w:b/>
                <w:bCs/>
              </w:rPr>
            </w:pPr>
            <w:r>
              <w:rPr>
                <w:rFonts w:cs="Arial"/>
                <w:b/>
                <w:bCs/>
              </w:rPr>
              <w:t>Documentation</w:t>
            </w:r>
          </w:p>
        </w:tc>
      </w:tr>
      <w:tr w:rsidR="00C16D07" w14:paraId="266C70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DB7ADD" w14:textId="77777777" w:rsidR="00C16D07" w:rsidRDefault="00C16D07" w:rsidP="0081016D">
            <w:pPr>
              <w:rPr>
                <w:rFonts w:cs="Arial"/>
              </w:rPr>
            </w:pPr>
            <w:r>
              <w:rPr>
                <w:rFonts w:cs="Arial"/>
              </w:rPr>
              <w:t>isRESTDatasource</w:t>
            </w:r>
          </w:p>
        </w:tc>
        <w:tc>
          <w:tcPr>
            <w:tcW w:w="0" w:type="auto"/>
            <w:tcBorders>
              <w:top w:val="outset" w:sz="6" w:space="0" w:color="auto"/>
              <w:left w:val="outset" w:sz="6" w:space="0" w:color="auto"/>
              <w:bottom w:val="outset" w:sz="6" w:space="0" w:color="auto"/>
              <w:right w:val="outset" w:sz="6" w:space="0" w:color="auto"/>
            </w:tcBorders>
            <w:hideMark/>
          </w:tcPr>
          <w:p w14:paraId="66053C2F"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1E2D759" w14:textId="77777777" w:rsidR="00C16D07" w:rsidRDefault="00C16D07" w:rsidP="0081016D">
            <w:pPr>
              <w:rPr>
                <w:rFonts w:cs="Arial"/>
              </w:rPr>
            </w:pPr>
            <w:r>
              <w:rPr>
                <w:rFonts w:cs="Arial"/>
              </w:rPr>
              <w:t>The isRESTDatasource attribute indicates, if true, that the queryable data source is accessible via the REST protocol.</w:t>
            </w:r>
          </w:p>
        </w:tc>
      </w:tr>
      <w:tr w:rsidR="00C16D07" w14:paraId="0769F8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E6896" w14:textId="77777777" w:rsidR="00C16D07" w:rsidRDefault="00C16D07" w:rsidP="0081016D">
            <w:pPr>
              <w:rPr>
                <w:rFonts w:cs="Arial"/>
              </w:rPr>
            </w:pPr>
            <w:r>
              <w:rPr>
                <w:rFonts w:cs="Arial"/>
              </w:rPr>
              <w:t>isWebServiceDatasource</w:t>
            </w:r>
          </w:p>
        </w:tc>
        <w:tc>
          <w:tcPr>
            <w:tcW w:w="0" w:type="auto"/>
            <w:tcBorders>
              <w:top w:val="outset" w:sz="6" w:space="0" w:color="auto"/>
              <w:left w:val="outset" w:sz="6" w:space="0" w:color="auto"/>
              <w:bottom w:val="outset" w:sz="6" w:space="0" w:color="auto"/>
              <w:right w:val="outset" w:sz="6" w:space="0" w:color="auto"/>
            </w:tcBorders>
            <w:hideMark/>
          </w:tcPr>
          <w:p w14:paraId="0E9F1810"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6AE1ED" w14:textId="77777777" w:rsidR="00C16D07" w:rsidRDefault="00C16D07" w:rsidP="0081016D">
            <w:pPr>
              <w:rPr>
                <w:rFonts w:cs="Arial"/>
              </w:rPr>
            </w:pPr>
            <w:r>
              <w:rPr>
                <w:rFonts w:cs="Arial"/>
              </w:rPr>
              <w:t>The isWebServiceDatasource attribute indicates, if true, that the queryable data source is accessible via Web Services protocols.</w:t>
            </w:r>
          </w:p>
        </w:tc>
      </w:tr>
      <w:tr w:rsidR="00C16D07" w14:paraId="6CEC13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7C55B5" w14:textId="77777777" w:rsidR="00C16D07" w:rsidRDefault="00C16D07" w:rsidP="0081016D">
            <w:pPr>
              <w:rPr>
                <w:rFonts w:cs="Arial"/>
              </w:rPr>
            </w:pPr>
            <w:r>
              <w:rPr>
                <w:rFonts w:cs="Arial"/>
              </w:rPr>
              <w:t>TYPE (fixed: QUERY)</w:t>
            </w:r>
          </w:p>
        </w:tc>
        <w:tc>
          <w:tcPr>
            <w:tcW w:w="0" w:type="auto"/>
            <w:tcBorders>
              <w:top w:val="outset" w:sz="6" w:space="0" w:color="auto"/>
              <w:left w:val="outset" w:sz="6" w:space="0" w:color="auto"/>
              <w:bottom w:val="outset" w:sz="6" w:space="0" w:color="auto"/>
              <w:right w:val="outset" w:sz="6" w:space="0" w:color="auto"/>
            </w:tcBorders>
            <w:hideMark/>
          </w:tcPr>
          <w:p w14:paraId="47F0AF0F" w14:textId="77777777" w:rsidR="00C16D07" w:rsidRDefault="00C16D07"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778B607" w14:textId="77777777" w:rsidR="00C16D07" w:rsidRDefault="00C16D07" w:rsidP="0081016D">
            <w:pPr>
              <w:rPr>
                <w:rFonts w:cs="Arial"/>
              </w:rPr>
            </w:pPr>
            <w:r>
              <w:rPr>
                <w:rFonts w:cs="Arial"/>
              </w:rPr>
              <w:t xml:space="preserve">TYPE is a fixed attribute that is used to ensure only one queryable data source may be provided, when it is referenced in a uniqueness constraint. </w:t>
            </w:r>
          </w:p>
        </w:tc>
      </w:tr>
    </w:tbl>
    <w:p w14:paraId="37BE3AC3"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88"/>
        <w:gridCol w:w="1033"/>
        <w:gridCol w:w="6054"/>
      </w:tblGrid>
      <w:tr w:rsidR="00C16D07" w14:paraId="60DFDFC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E1237C"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1AFAF4"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1A313E" w14:textId="77777777" w:rsidR="00C16D07" w:rsidRDefault="00C16D07" w:rsidP="0081016D">
            <w:pPr>
              <w:rPr>
                <w:rFonts w:cs="Arial"/>
                <w:b/>
                <w:bCs/>
              </w:rPr>
            </w:pPr>
            <w:r>
              <w:rPr>
                <w:rFonts w:cs="Arial"/>
                <w:b/>
                <w:bCs/>
              </w:rPr>
              <w:t>Documentation</w:t>
            </w:r>
          </w:p>
        </w:tc>
      </w:tr>
      <w:tr w:rsidR="00C16D07" w14:paraId="4DBF12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97CCDA" w14:textId="77777777" w:rsidR="00C16D07" w:rsidRDefault="00C16D07" w:rsidP="0081016D">
            <w:pPr>
              <w:rPr>
                <w:rFonts w:cs="Arial"/>
              </w:rPr>
            </w:pPr>
            <w:r>
              <w:rPr>
                <w:rFonts w:cs="Arial"/>
              </w:rPr>
              <w:t>DataURL</w:t>
            </w:r>
          </w:p>
        </w:tc>
        <w:tc>
          <w:tcPr>
            <w:tcW w:w="0" w:type="auto"/>
            <w:tcBorders>
              <w:top w:val="outset" w:sz="6" w:space="0" w:color="auto"/>
              <w:left w:val="outset" w:sz="6" w:space="0" w:color="auto"/>
              <w:bottom w:val="outset" w:sz="6" w:space="0" w:color="auto"/>
              <w:right w:val="outset" w:sz="6" w:space="0" w:color="auto"/>
            </w:tcBorders>
            <w:hideMark/>
          </w:tcPr>
          <w:p w14:paraId="659A8396"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3B6FAC3" w14:textId="77777777" w:rsidR="00C16D07" w:rsidRDefault="00C16D07" w:rsidP="0081016D">
            <w:pPr>
              <w:rPr>
                <w:rFonts w:cs="Arial"/>
              </w:rPr>
            </w:pPr>
            <w:r>
              <w:rPr>
                <w:rFonts w:cs="Arial"/>
              </w:rPr>
              <w:t>DataURL contains the URL of the data source.</w:t>
            </w:r>
          </w:p>
        </w:tc>
      </w:tr>
      <w:tr w:rsidR="00C16D07" w14:paraId="1D9615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54917" w14:textId="77777777" w:rsidR="00C16D07" w:rsidRDefault="00C16D07" w:rsidP="0081016D">
            <w:pPr>
              <w:rPr>
                <w:rFonts w:cs="Arial"/>
              </w:rPr>
            </w:pPr>
            <w:r>
              <w:rPr>
                <w:rFonts w:cs="Arial"/>
              </w:rPr>
              <w:t>WSDLURL</w:t>
            </w:r>
          </w:p>
        </w:tc>
        <w:tc>
          <w:tcPr>
            <w:tcW w:w="0" w:type="auto"/>
            <w:tcBorders>
              <w:top w:val="outset" w:sz="6" w:space="0" w:color="auto"/>
              <w:left w:val="outset" w:sz="6" w:space="0" w:color="auto"/>
              <w:bottom w:val="outset" w:sz="6" w:space="0" w:color="auto"/>
              <w:right w:val="outset" w:sz="6" w:space="0" w:color="auto"/>
            </w:tcBorders>
            <w:hideMark/>
          </w:tcPr>
          <w:p w14:paraId="1B11C608"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3E6F01C" w14:textId="77777777" w:rsidR="00C16D07" w:rsidRDefault="00C16D07" w:rsidP="0081016D">
            <w:pPr>
              <w:rPr>
                <w:rFonts w:cs="Arial"/>
              </w:rPr>
            </w:pPr>
            <w:r>
              <w:rPr>
                <w:rFonts w:cs="Arial"/>
              </w:rPr>
              <w:t>WSDLURL provides the location of a WSDL instance on the internet which describes the queryable data source.</w:t>
            </w:r>
          </w:p>
        </w:tc>
      </w:tr>
      <w:tr w:rsidR="00C16D07" w14:paraId="2E6F3F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0B35E" w14:textId="77777777" w:rsidR="00C16D07" w:rsidRDefault="00C16D07" w:rsidP="0081016D">
            <w:pPr>
              <w:rPr>
                <w:rFonts w:cs="Arial"/>
              </w:rPr>
            </w:pPr>
            <w:r>
              <w:rPr>
                <w:rFonts w:cs="Arial"/>
              </w:rPr>
              <w:lastRenderedPageBreak/>
              <w:t>WADLURL</w:t>
            </w:r>
          </w:p>
        </w:tc>
        <w:tc>
          <w:tcPr>
            <w:tcW w:w="0" w:type="auto"/>
            <w:tcBorders>
              <w:top w:val="outset" w:sz="6" w:space="0" w:color="auto"/>
              <w:left w:val="outset" w:sz="6" w:space="0" w:color="auto"/>
              <w:bottom w:val="outset" w:sz="6" w:space="0" w:color="auto"/>
              <w:right w:val="outset" w:sz="6" w:space="0" w:color="auto"/>
            </w:tcBorders>
            <w:hideMark/>
          </w:tcPr>
          <w:p w14:paraId="78ADDC89"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0F2673C" w14:textId="77777777" w:rsidR="00C16D07" w:rsidRDefault="00C16D07" w:rsidP="0081016D">
            <w:pPr>
              <w:rPr>
                <w:rFonts w:cs="Arial"/>
              </w:rPr>
            </w:pPr>
            <w:r>
              <w:rPr>
                <w:rFonts w:cs="Arial"/>
              </w:rPr>
              <w:t>WADLURL provides the location of a WADL instance on the internet which describes the REST protocol of the queryable data source.</w:t>
            </w:r>
          </w:p>
        </w:tc>
      </w:tr>
    </w:tbl>
    <w:p w14:paraId="7CD7FED5" w14:textId="77777777" w:rsidR="00C16D07" w:rsidRDefault="00C16D07" w:rsidP="00C16D07">
      <w:pPr>
        <w:pStyle w:val="section"/>
        <w:rPr>
          <w:rFonts w:eastAsiaTheme="minorEastAsia"/>
        </w:rPr>
      </w:pPr>
      <w:r>
        <w:rPr>
          <w:b/>
          <w:bCs/>
        </w:rPr>
        <w:t xml:space="preserve">IdentifiableQueryType: </w:t>
      </w:r>
      <w:r>
        <w:t>IdentifiableQueryType describes the structure of a query for an identifiable object.</w:t>
      </w:r>
    </w:p>
    <w:p w14:paraId="05582EE3" w14:textId="77777777" w:rsidR="00C16D07" w:rsidRPr="00C16D07" w:rsidRDefault="00C16D07" w:rsidP="00C16D07">
      <w:pPr>
        <w:pStyle w:val="NormalWeb"/>
        <w:rPr>
          <w:szCs w:val="20"/>
          <w:lang w:val="fr-FR"/>
        </w:rPr>
      </w:pPr>
      <w:r w:rsidRPr="00C16D07">
        <w:rPr>
          <w:lang w:val="fr-FR"/>
        </w:rPr>
        <w:t xml:space="preserve">Attributes: </w:t>
      </w:r>
    </w:p>
    <w:p w14:paraId="230B7789" w14:textId="77777777" w:rsidR="00C16D07" w:rsidRPr="00C16D07" w:rsidRDefault="00C16D07" w:rsidP="00C16D07">
      <w:pPr>
        <w:rPr>
          <w:rFonts w:cs="Arial"/>
          <w:lang w:val="fr-FR"/>
        </w:rPr>
      </w:pPr>
      <w:r w:rsidRPr="00C16D07">
        <w:rPr>
          <w:rStyle w:val="code1"/>
          <w:lang w:val="fr-FR"/>
        </w:rPr>
        <w:t>id?</w:t>
      </w:r>
    </w:p>
    <w:p w14:paraId="09F577AC"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28FCBE1A" w14:textId="77777777" w:rsidR="00C16D07" w:rsidRPr="00C16D07" w:rsidRDefault="00C16D07" w:rsidP="00C16D07">
      <w:pPr>
        <w:rPr>
          <w:rFonts w:cs="Arial"/>
          <w:lang w:val="fr-FR"/>
        </w:rPr>
      </w:pPr>
      <w:r w:rsidRPr="00C16D07">
        <w:rPr>
          <w:rStyle w:val="code1"/>
          <w:lang w:val="fr-FR"/>
        </w:rPr>
        <w:t>{Empty}</w:t>
      </w:r>
    </w:p>
    <w:p w14:paraId="0315C344"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29"/>
        <w:gridCol w:w="1300"/>
        <w:gridCol w:w="5846"/>
      </w:tblGrid>
      <w:tr w:rsidR="00C16D07" w14:paraId="5D995F8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F0B6AE"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9D2D25"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D9BFA2" w14:textId="77777777" w:rsidR="00C16D07" w:rsidRDefault="00C16D07" w:rsidP="0081016D">
            <w:pPr>
              <w:rPr>
                <w:rFonts w:cs="Arial"/>
                <w:b/>
                <w:bCs/>
              </w:rPr>
            </w:pPr>
            <w:r>
              <w:rPr>
                <w:rFonts w:cs="Arial"/>
                <w:b/>
                <w:bCs/>
              </w:rPr>
              <w:t>Documentation</w:t>
            </w:r>
          </w:p>
        </w:tc>
      </w:tr>
      <w:tr w:rsidR="00C16D07" w14:paraId="33CEB1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F18D6F" w14:textId="77777777" w:rsidR="00C16D07" w:rsidRDefault="00C16D07" w:rsidP="0081016D">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14:paraId="50CBD6A8" w14:textId="77777777" w:rsidR="00C16D07" w:rsidRDefault="00C16D07" w:rsidP="0081016D">
            <w:pPr>
              <w:rPr>
                <w:rFonts w:cs="Arial"/>
              </w:rPr>
            </w:pPr>
            <w:r>
              <w:rPr>
                <w:rFonts w:cs="Arial"/>
              </w:rPr>
              <w:t>IDQueryType</w:t>
            </w:r>
          </w:p>
        </w:tc>
        <w:tc>
          <w:tcPr>
            <w:tcW w:w="0" w:type="auto"/>
            <w:tcBorders>
              <w:top w:val="outset" w:sz="6" w:space="0" w:color="auto"/>
              <w:left w:val="outset" w:sz="6" w:space="0" w:color="auto"/>
              <w:bottom w:val="outset" w:sz="6" w:space="0" w:color="auto"/>
              <w:right w:val="outset" w:sz="6" w:space="0" w:color="auto"/>
            </w:tcBorders>
            <w:hideMark/>
          </w:tcPr>
          <w:p w14:paraId="36F6C41F" w14:textId="77777777" w:rsidR="00C16D07" w:rsidRDefault="00C16D07" w:rsidP="0081016D">
            <w:pPr>
              <w:rPr>
                <w:rFonts w:cs="Arial"/>
              </w:rPr>
            </w:pPr>
            <w:r>
              <w:rPr>
                <w:rFonts w:cs="Arial"/>
              </w:rPr>
              <w:t xml:space="preserve">The id attribute is used to query for an object based on its identifier. This is either an explicit value, or completely wild cared with the "%" value. </w:t>
            </w:r>
          </w:p>
        </w:tc>
      </w:tr>
    </w:tbl>
    <w:p w14:paraId="1B8EA00F" w14:textId="77777777" w:rsidR="00C16D07" w:rsidRDefault="00C16D07" w:rsidP="00C16D07">
      <w:pPr>
        <w:pStyle w:val="section"/>
        <w:rPr>
          <w:rFonts w:eastAsiaTheme="minorEastAsia"/>
        </w:rPr>
      </w:pPr>
      <w:r>
        <w:rPr>
          <w:b/>
          <w:bCs/>
        </w:rPr>
        <w:t xml:space="preserve">VersionableQueryType: </w:t>
      </w:r>
      <w:r>
        <w:t>VersionableQueryType describes the structure of a query for a versionable object.</w:t>
      </w:r>
    </w:p>
    <w:p w14:paraId="499F29ED" w14:textId="77777777" w:rsidR="00C16D07" w:rsidRPr="00C16D07" w:rsidRDefault="00C16D07" w:rsidP="00C16D07">
      <w:pPr>
        <w:pStyle w:val="NormalWeb"/>
        <w:rPr>
          <w:szCs w:val="20"/>
          <w:lang w:val="fr-FR"/>
        </w:rPr>
      </w:pPr>
      <w:r w:rsidRPr="00C16D07">
        <w:rPr>
          <w:lang w:val="fr-FR"/>
        </w:rPr>
        <w:t xml:space="preserve">Derivation: </w:t>
      </w:r>
    </w:p>
    <w:p w14:paraId="7A185810" w14:textId="77777777" w:rsidR="00C16D07" w:rsidRPr="00C16D07" w:rsidRDefault="00C16D07" w:rsidP="00C16D07">
      <w:pPr>
        <w:rPr>
          <w:rFonts w:cs="Arial"/>
          <w:lang w:val="fr-FR"/>
        </w:rPr>
      </w:pPr>
      <w:r w:rsidRPr="00C16D07">
        <w:rPr>
          <w:rStyle w:val="code1"/>
          <w:lang w:val="fr-FR"/>
        </w:rPr>
        <w:t xml:space="preserve">IdentifiableQueryType (extension) </w:t>
      </w:r>
      <w:r w:rsidRPr="00C16D07">
        <w:rPr>
          <w:rFonts w:cs="Arial"/>
          <w:lang w:val="fr-FR"/>
        </w:rPr>
        <w:br/>
        <w:t>   </w:t>
      </w:r>
      <w:r>
        <w:rPr>
          <w:rFonts w:cs="Arial"/>
        </w:rPr>
        <w:fldChar w:fldCharType="begin"/>
      </w:r>
      <w:r w:rsidRPr="00C16D07">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B26ED9" wp14:editId="48533DAB">
            <wp:extent cx="88900" cy="8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C16D07">
        <w:rPr>
          <w:rStyle w:val="code1"/>
          <w:lang w:val="fr-FR"/>
        </w:rPr>
        <w:t>VersionableQueryType</w:t>
      </w:r>
    </w:p>
    <w:p w14:paraId="12F75E64" w14:textId="77777777" w:rsidR="00C16D07" w:rsidRPr="00C16D07" w:rsidRDefault="00C16D07" w:rsidP="00C16D07">
      <w:pPr>
        <w:pStyle w:val="NormalWeb"/>
        <w:rPr>
          <w:rFonts w:eastAsiaTheme="minorEastAsia"/>
          <w:szCs w:val="20"/>
          <w:lang w:val="fr-FR"/>
        </w:rPr>
      </w:pPr>
      <w:r w:rsidRPr="00C16D07">
        <w:rPr>
          <w:lang w:val="fr-FR"/>
        </w:rPr>
        <w:t xml:space="preserve">Attributes: </w:t>
      </w:r>
    </w:p>
    <w:p w14:paraId="36ECF07B" w14:textId="77777777" w:rsidR="00C16D07" w:rsidRPr="00C16D07" w:rsidRDefault="00C16D07" w:rsidP="00C16D07">
      <w:pPr>
        <w:rPr>
          <w:rFonts w:cs="Arial"/>
          <w:lang w:val="fr-FR"/>
        </w:rPr>
      </w:pPr>
      <w:r w:rsidRPr="00C16D07">
        <w:rPr>
          <w:rStyle w:val="code1"/>
          <w:lang w:val="fr-FR"/>
        </w:rPr>
        <w:t>id?, version?</w:t>
      </w:r>
    </w:p>
    <w:p w14:paraId="3AD26378"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343EC2B1" w14:textId="77777777" w:rsidR="00C16D07" w:rsidRPr="00C16D07" w:rsidRDefault="00C16D07" w:rsidP="00C16D07">
      <w:pPr>
        <w:rPr>
          <w:rFonts w:cs="Arial"/>
          <w:lang w:val="fr-FR"/>
        </w:rPr>
      </w:pPr>
      <w:r w:rsidRPr="00C16D07">
        <w:rPr>
          <w:rStyle w:val="code1"/>
          <w:lang w:val="fr-FR"/>
        </w:rPr>
        <w:t>{Empty}</w:t>
      </w:r>
    </w:p>
    <w:p w14:paraId="66BFE0CE"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92"/>
        <w:gridCol w:w="1778"/>
        <w:gridCol w:w="5405"/>
      </w:tblGrid>
      <w:tr w:rsidR="00C16D07" w14:paraId="3824C20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203D3D"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DA3768"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8C8059" w14:textId="77777777" w:rsidR="00C16D07" w:rsidRDefault="00C16D07" w:rsidP="0081016D">
            <w:pPr>
              <w:rPr>
                <w:rFonts w:cs="Arial"/>
                <w:b/>
                <w:bCs/>
              </w:rPr>
            </w:pPr>
            <w:r>
              <w:rPr>
                <w:rFonts w:cs="Arial"/>
                <w:b/>
                <w:bCs/>
              </w:rPr>
              <w:t>Documentation</w:t>
            </w:r>
          </w:p>
        </w:tc>
      </w:tr>
      <w:tr w:rsidR="00C16D07" w14:paraId="1E34F0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337AE0" w14:textId="77777777" w:rsidR="00C16D07" w:rsidRDefault="00C16D07" w:rsidP="0081016D">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14:paraId="52FDCD66" w14:textId="77777777" w:rsidR="00C16D07" w:rsidRDefault="00C16D07" w:rsidP="0081016D">
            <w:pPr>
              <w:rPr>
                <w:rFonts w:cs="Arial"/>
              </w:rPr>
            </w:pPr>
            <w:r>
              <w:rPr>
                <w:rFonts w:cs="Arial"/>
              </w:rPr>
              <w:t>IDQueryType</w:t>
            </w:r>
          </w:p>
        </w:tc>
        <w:tc>
          <w:tcPr>
            <w:tcW w:w="0" w:type="auto"/>
            <w:tcBorders>
              <w:top w:val="outset" w:sz="6" w:space="0" w:color="auto"/>
              <w:left w:val="outset" w:sz="6" w:space="0" w:color="auto"/>
              <w:bottom w:val="outset" w:sz="6" w:space="0" w:color="auto"/>
              <w:right w:val="outset" w:sz="6" w:space="0" w:color="auto"/>
            </w:tcBorders>
            <w:hideMark/>
          </w:tcPr>
          <w:p w14:paraId="6DBD9CCA" w14:textId="77777777" w:rsidR="00C16D07" w:rsidRDefault="00C16D07" w:rsidP="0081016D">
            <w:pPr>
              <w:rPr>
                <w:rFonts w:cs="Arial"/>
              </w:rPr>
            </w:pPr>
            <w:r>
              <w:rPr>
                <w:rFonts w:cs="Arial"/>
              </w:rPr>
              <w:t xml:space="preserve">The id attribute is used to query for an object based on its identifier. This is either an explicit value, or completely wild cared with the "%" value. </w:t>
            </w:r>
          </w:p>
        </w:tc>
      </w:tr>
      <w:tr w:rsidR="00C16D07" w14:paraId="3A70F7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F3FB83" w14:textId="77777777" w:rsidR="00C16D07" w:rsidRDefault="00C16D07" w:rsidP="0081016D">
            <w:pPr>
              <w:rPr>
                <w:rFonts w:cs="Arial"/>
              </w:rPr>
            </w:pPr>
            <w:r>
              <w:rPr>
                <w:rFonts w:cs="Arial"/>
              </w:rPr>
              <w:t>version (default: *)</w:t>
            </w:r>
          </w:p>
        </w:tc>
        <w:tc>
          <w:tcPr>
            <w:tcW w:w="0" w:type="auto"/>
            <w:tcBorders>
              <w:top w:val="outset" w:sz="6" w:space="0" w:color="auto"/>
              <w:left w:val="outset" w:sz="6" w:space="0" w:color="auto"/>
              <w:bottom w:val="outset" w:sz="6" w:space="0" w:color="auto"/>
              <w:right w:val="outset" w:sz="6" w:space="0" w:color="auto"/>
            </w:tcBorders>
            <w:hideMark/>
          </w:tcPr>
          <w:p w14:paraId="7E04B13E" w14:textId="77777777" w:rsidR="00C16D07" w:rsidRDefault="00C16D07" w:rsidP="0081016D">
            <w:pPr>
              <w:rPr>
                <w:rFonts w:cs="Arial"/>
              </w:rPr>
            </w:pPr>
            <w:r>
              <w:rPr>
                <w:rFonts w:cs="Arial"/>
              </w:rPr>
              <w:t>VersionQueryType</w:t>
            </w:r>
          </w:p>
        </w:tc>
        <w:tc>
          <w:tcPr>
            <w:tcW w:w="0" w:type="auto"/>
            <w:tcBorders>
              <w:top w:val="outset" w:sz="6" w:space="0" w:color="auto"/>
              <w:left w:val="outset" w:sz="6" w:space="0" w:color="auto"/>
              <w:bottom w:val="outset" w:sz="6" w:space="0" w:color="auto"/>
              <w:right w:val="outset" w:sz="6" w:space="0" w:color="auto"/>
            </w:tcBorders>
            <w:hideMark/>
          </w:tcPr>
          <w:p w14:paraId="1510A404" w14:textId="77777777" w:rsidR="00C16D07" w:rsidRDefault="00C16D07" w:rsidP="0081016D">
            <w:pPr>
              <w:rPr>
                <w:rFonts w:cs="Arial"/>
              </w:rPr>
            </w:pPr>
            <w:r>
              <w:rPr>
                <w:rFonts w:cs="Arial"/>
              </w:rPr>
              <w:t xml:space="preserve">The version attribute is used to query for an object based on its version. This can be and explicit value, wild-carded ("%"), or late-bound ("*"). A wild carded version will match any version of the object where as a late-bound version will only match the latest version. </w:t>
            </w:r>
          </w:p>
        </w:tc>
      </w:tr>
    </w:tbl>
    <w:p w14:paraId="1AC4B5DB" w14:textId="77777777" w:rsidR="00C16D07" w:rsidRDefault="00C16D07" w:rsidP="00C16D07">
      <w:pPr>
        <w:pStyle w:val="section"/>
        <w:rPr>
          <w:rFonts w:eastAsiaTheme="minorEastAsia"/>
        </w:rPr>
      </w:pPr>
      <w:r>
        <w:rPr>
          <w:b/>
          <w:bCs/>
        </w:rPr>
        <w:t xml:space="preserve">MaintainableQueryType: </w:t>
      </w:r>
      <w:r>
        <w:t>MaintainableQueryType describes the structure of a query for a maintainable object.</w:t>
      </w:r>
    </w:p>
    <w:p w14:paraId="07814D62" w14:textId="77777777" w:rsidR="00C16D07" w:rsidRPr="00C16D07" w:rsidRDefault="00C16D07" w:rsidP="00C16D07">
      <w:pPr>
        <w:pStyle w:val="NormalWeb"/>
        <w:rPr>
          <w:szCs w:val="20"/>
          <w:lang w:val="fr-FR"/>
        </w:rPr>
      </w:pPr>
      <w:r w:rsidRPr="00C16D07">
        <w:rPr>
          <w:lang w:val="fr-FR"/>
        </w:rPr>
        <w:t xml:space="preserve">Derivation: </w:t>
      </w:r>
    </w:p>
    <w:p w14:paraId="06824C45" w14:textId="77777777" w:rsidR="00C16D07" w:rsidRPr="00C16D07" w:rsidRDefault="00C16D07" w:rsidP="00C16D07">
      <w:pPr>
        <w:rPr>
          <w:rFonts w:cs="Arial"/>
          <w:lang w:val="fr-FR"/>
        </w:rPr>
      </w:pPr>
      <w:r w:rsidRPr="00C16D07">
        <w:rPr>
          <w:rStyle w:val="code1"/>
          <w:lang w:val="fr-FR"/>
        </w:rPr>
        <w:t xml:space="preserve">IdentifiableQueryType (extension) </w:t>
      </w:r>
      <w:r w:rsidRPr="00C16D07">
        <w:rPr>
          <w:rFonts w:cs="Arial"/>
          <w:lang w:val="fr-FR"/>
        </w:rPr>
        <w:br/>
        <w:t>   </w:t>
      </w:r>
      <w:r>
        <w:rPr>
          <w:rFonts w:cs="Arial"/>
        </w:rPr>
        <w:fldChar w:fldCharType="begin"/>
      </w:r>
      <w:r w:rsidRPr="00C16D07">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C71A3DC" wp14:editId="6EA8077C">
            <wp:extent cx="88900" cy="889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C16D07">
        <w:rPr>
          <w:rStyle w:val="code1"/>
          <w:lang w:val="fr-FR"/>
        </w:rPr>
        <w:t xml:space="preserve">VersionableQueryType (extension) </w:t>
      </w:r>
      <w:r w:rsidRPr="00C16D07">
        <w:rPr>
          <w:rFonts w:cs="Arial"/>
          <w:lang w:val="fr-FR"/>
        </w:rPr>
        <w:br/>
        <w:t>         </w:t>
      </w:r>
      <w:r>
        <w:rPr>
          <w:rFonts w:cs="Arial"/>
        </w:rPr>
        <w:fldChar w:fldCharType="begin"/>
      </w:r>
      <w:r w:rsidRPr="00C16D07">
        <w:rPr>
          <w:rFonts w:cs="Arial"/>
          <w:lang w:val="fr-FR"/>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3414B6" wp14:editId="4C0B5CEA">
            <wp:extent cx="88900" cy="88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sidRPr="00C16D07">
        <w:rPr>
          <w:rStyle w:val="code1"/>
          <w:lang w:val="fr-FR"/>
        </w:rPr>
        <w:t>MaintainableQueryType</w:t>
      </w:r>
    </w:p>
    <w:p w14:paraId="4FB4B839" w14:textId="77777777" w:rsidR="00C16D07" w:rsidRPr="00C16D07" w:rsidRDefault="00C16D07" w:rsidP="00C16D07">
      <w:pPr>
        <w:pStyle w:val="NormalWeb"/>
        <w:rPr>
          <w:rFonts w:eastAsiaTheme="minorEastAsia"/>
          <w:szCs w:val="20"/>
          <w:lang w:val="fr-FR"/>
        </w:rPr>
      </w:pPr>
      <w:r w:rsidRPr="00C16D07">
        <w:rPr>
          <w:lang w:val="fr-FR"/>
        </w:rPr>
        <w:t xml:space="preserve">Attributes: </w:t>
      </w:r>
    </w:p>
    <w:p w14:paraId="630C55A5" w14:textId="77777777" w:rsidR="00C16D07" w:rsidRPr="00C16D07" w:rsidRDefault="00C16D07" w:rsidP="00C16D07">
      <w:pPr>
        <w:rPr>
          <w:rFonts w:cs="Arial"/>
          <w:lang w:val="fr-FR"/>
        </w:rPr>
      </w:pPr>
      <w:r w:rsidRPr="00C16D07">
        <w:rPr>
          <w:rStyle w:val="code1"/>
          <w:lang w:val="fr-FR"/>
        </w:rPr>
        <w:t>id?, version?, agencyID?</w:t>
      </w:r>
    </w:p>
    <w:p w14:paraId="6B3E8D34"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59BC042B" w14:textId="77777777" w:rsidR="00C16D07" w:rsidRPr="00C16D07" w:rsidRDefault="00C16D07" w:rsidP="00C16D07">
      <w:pPr>
        <w:rPr>
          <w:rFonts w:cs="Arial"/>
          <w:lang w:val="fr-FR"/>
        </w:rPr>
      </w:pPr>
      <w:r w:rsidRPr="00C16D07">
        <w:rPr>
          <w:rStyle w:val="code1"/>
          <w:lang w:val="fr-FR"/>
        </w:rPr>
        <w:t>{Empty}</w:t>
      </w:r>
    </w:p>
    <w:p w14:paraId="1CF8BE44"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31"/>
        <w:gridCol w:w="1933"/>
        <w:gridCol w:w="5111"/>
      </w:tblGrid>
      <w:tr w:rsidR="00C16D07" w14:paraId="2C23A22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A7E59D"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206045"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1A25A9" w14:textId="77777777" w:rsidR="00C16D07" w:rsidRDefault="00C16D07" w:rsidP="0081016D">
            <w:pPr>
              <w:rPr>
                <w:rFonts w:cs="Arial"/>
                <w:b/>
                <w:bCs/>
              </w:rPr>
            </w:pPr>
            <w:r>
              <w:rPr>
                <w:rFonts w:cs="Arial"/>
                <w:b/>
                <w:bCs/>
              </w:rPr>
              <w:t>Documentation</w:t>
            </w:r>
          </w:p>
        </w:tc>
      </w:tr>
      <w:tr w:rsidR="00C16D07" w14:paraId="5C4140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0FAEBE" w14:textId="77777777" w:rsidR="00C16D07" w:rsidRDefault="00C16D07" w:rsidP="0081016D">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14:paraId="6AAF984C" w14:textId="77777777" w:rsidR="00C16D07" w:rsidRDefault="00C16D07" w:rsidP="0081016D">
            <w:pPr>
              <w:rPr>
                <w:rFonts w:cs="Arial"/>
              </w:rPr>
            </w:pPr>
            <w:r>
              <w:rPr>
                <w:rFonts w:cs="Arial"/>
              </w:rPr>
              <w:t>IDQueryType</w:t>
            </w:r>
          </w:p>
        </w:tc>
        <w:tc>
          <w:tcPr>
            <w:tcW w:w="0" w:type="auto"/>
            <w:tcBorders>
              <w:top w:val="outset" w:sz="6" w:space="0" w:color="auto"/>
              <w:left w:val="outset" w:sz="6" w:space="0" w:color="auto"/>
              <w:bottom w:val="outset" w:sz="6" w:space="0" w:color="auto"/>
              <w:right w:val="outset" w:sz="6" w:space="0" w:color="auto"/>
            </w:tcBorders>
            <w:hideMark/>
          </w:tcPr>
          <w:p w14:paraId="6D727D63" w14:textId="77777777" w:rsidR="00C16D07" w:rsidRDefault="00C16D07" w:rsidP="0081016D">
            <w:pPr>
              <w:rPr>
                <w:rFonts w:cs="Arial"/>
              </w:rPr>
            </w:pPr>
            <w:r>
              <w:rPr>
                <w:rFonts w:cs="Arial"/>
              </w:rPr>
              <w:t xml:space="preserve">The id attribute is used to query for an object based on its identifier. This is either an explicit value, or completely wild cared with the "%" value. </w:t>
            </w:r>
          </w:p>
        </w:tc>
      </w:tr>
      <w:tr w:rsidR="00C16D07" w14:paraId="4014D8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5D8394" w14:textId="77777777" w:rsidR="00C16D07" w:rsidRDefault="00C16D07" w:rsidP="0081016D">
            <w:pPr>
              <w:rPr>
                <w:rFonts w:cs="Arial"/>
              </w:rPr>
            </w:pPr>
            <w:r>
              <w:rPr>
                <w:rFonts w:cs="Arial"/>
              </w:rPr>
              <w:t>version (default: *)</w:t>
            </w:r>
          </w:p>
        </w:tc>
        <w:tc>
          <w:tcPr>
            <w:tcW w:w="0" w:type="auto"/>
            <w:tcBorders>
              <w:top w:val="outset" w:sz="6" w:space="0" w:color="auto"/>
              <w:left w:val="outset" w:sz="6" w:space="0" w:color="auto"/>
              <w:bottom w:val="outset" w:sz="6" w:space="0" w:color="auto"/>
              <w:right w:val="outset" w:sz="6" w:space="0" w:color="auto"/>
            </w:tcBorders>
            <w:hideMark/>
          </w:tcPr>
          <w:p w14:paraId="748D9456" w14:textId="77777777" w:rsidR="00C16D07" w:rsidRDefault="00C16D07" w:rsidP="0081016D">
            <w:pPr>
              <w:rPr>
                <w:rFonts w:cs="Arial"/>
              </w:rPr>
            </w:pPr>
            <w:r>
              <w:rPr>
                <w:rFonts w:cs="Arial"/>
              </w:rPr>
              <w:t>VersionQueryType</w:t>
            </w:r>
          </w:p>
        </w:tc>
        <w:tc>
          <w:tcPr>
            <w:tcW w:w="0" w:type="auto"/>
            <w:tcBorders>
              <w:top w:val="outset" w:sz="6" w:space="0" w:color="auto"/>
              <w:left w:val="outset" w:sz="6" w:space="0" w:color="auto"/>
              <w:bottom w:val="outset" w:sz="6" w:space="0" w:color="auto"/>
              <w:right w:val="outset" w:sz="6" w:space="0" w:color="auto"/>
            </w:tcBorders>
            <w:hideMark/>
          </w:tcPr>
          <w:p w14:paraId="7680A3B2" w14:textId="77777777" w:rsidR="00C16D07" w:rsidRDefault="00C16D07" w:rsidP="0081016D">
            <w:pPr>
              <w:rPr>
                <w:rFonts w:cs="Arial"/>
              </w:rPr>
            </w:pPr>
            <w:r>
              <w:rPr>
                <w:rFonts w:cs="Arial"/>
              </w:rPr>
              <w:t xml:space="preserve">The version attribute is used to query for an object based on its version. This can be and explicit value, wild-carded ("%"), or late-bound ("*"). A wild carded version will match any version of the object where as a late-bound version will only match the latest version. </w:t>
            </w:r>
          </w:p>
        </w:tc>
      </w:tr>
      <w:tr w:rsidR="00C16D07" w14:paraId="34DEC7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C760CA" w14:textId="77777777" w:rsidR="00C16D07" w:rsidRDefault="00C16D07" w:rsidP="0081016D">
            <w:pPr>
              <w:rPr>
                <w:rFonts w:cs="Arial"/>
              </w:rPr>
            </w:pPr>
            <w:r>
              <w:rPr>
                <w:rFonts w:cs="Arial"/>
              </w:rPr>
              <w:t>agencyID (default: %)</w:t>
            </w:r>
          </w:p>
        </w:tc>
        <w:tc>
          <w:tcPr>
            <w:tcW w:w="0" w:type="auto"/>
            <w:tcBorders>
              <w:top w:val="outset" w:sz="6" w:space="0" w:color="auto"/>
              <w:left w:val="outset" w:sz="6" w:space="0" w:color="auto"/>
              <w:bottom w:val="outset" w:sz="6" w:space="0" w:color="auto"/>
              <w:right w:val="outset" w:sz="6" w:space="0" w:color="auto"/>
            </w:tcBorders>
            <w:hideMark/>
          </w:tcPr>
          <w:p w14:paraId="4DD93073" w14:textId="77777777" w:rsidR="00C16D07" w:rsidRDefault="00C16D07" w:rsidP="0081016D">
            <w:pPr>
              <w:rPr>
                <w:rFonts w:cs="Arial"/>
              </w:rPr>
            </w:pPr>
            <w:r>
              <w:rPr>
                <w:rFonts w:cs="Arial"/>
              </w:rPr>
              <w:t>NestedIDQueryType</w:t>
            </w:r>
          </w:p>
        </w:tc>
        <w:tc>
          <w:tcPr>
            <w:tcW w:w="0" w:type="auto"/>
            <w:tcBorders>
              <w:top w:val="outset" w:sz="6" w:space="0" w:color="auto"/>
              <w:left w:val="outset" w:sz="6" w:space="0" w:color="auto"/>
              <w:bottom w:val="outset" w:sz="6" w:space="0" w:color="auto"/>
              <w:right w:val="outset" w:sz="6" w:space="0" w:color="auto"/>
            </w:tcBorders>
            <w:hideMark/>
          </w:tcPr>
          <w:p w14:paraId="20248A6A" w14:textId="77777777" w:rsidR="00C16D07" w:rsidRDefault="00C16D07" w:rsidP="0081016D">
            <w:pPr>
              <w:rPr>
                <w:rFonts w:cs="Arial"/>
              </w:rPr>
            </w:pPr>
            <w:r>
              <w:rPr>
                <w:rFonts w:cs="Arial"/>
              </w:rPr>
              <w:t xml:space="preserve">The agencyID attribute is used to query for an object based on its maintenance agency's identifier. This is either an explicit value, or completely wild cared with the "%" value. </w:t>
            </w:r>
          </w:p>
        </w:tc>
      </w:tr>
    </w:tbl>
    <w:p w14:paraId="61A394EE" w14:textId="77777777" w:rsidR="00C16D07" w:rsidRDefault="00C16D07" w:rsidP="00C16D07">
      <w:pPr>
        <w:pStyle w:val="section"/>
        <w:rPr>
          <w:rFonts w:eastAsiaTheme="minorEastAsia"/>
        </w:rPr>
      </w:pPr>
      <w:r>
        <w:rPr>
          <w:b/>
          <w:bCs/>
        </w:rPr>
        <w:lastRenderedPageBreak/>
        <w:t xml:space="preserve">StatusMessageType: </w:t>
      </w:r>
      <w:r>
        <w:t>StatusMessageType carries the text of error messages and/or warnings in response to queries or requests.</w:t>
      </w:r>
    </w:p>
    <w:p w14:paraId="5B9554A9" w14:textId="77777777" w:rsidR="00C16D07" w:rsidRPr="00C16D07" w:rsidRDefault="00C16D07" w:rsidP="00C16D07">
      <w:pPr>
        <w:pStyle w:val="NormalWeb"/>
        <w:rPr>
          <w:szCs w:val="20"/>
          <w:lang w:val="fr-FR"/>
        </w:rPr>
      </w:pPr>
      <w:r w:rsidRPr="00C16D07">
        <w:rPr>
          <w:lang w:val="fr-FR"/>
        </w:rPr>
        <w:t xml:space="preserve">Attributes: </w:t>
      </w:r>
    </w:p>
    <w:p w14:paraId="0ADDCE4F" w14:textId="77777777" w:rsidR="00C16D07" w:rsidRPr="00C16D07" w:rsidRDefault="00C16D07" w:rsidP="00C16D07">
      <w:pPr>
        <w:rPr>
          <w:rFonts w:cs="Arial"/>
          <w:lang w:val="fr-FR"/>
        </w:rPr>
      </w:pPr>
      <w:r w:rsidRPr="00C16D07">
        <w:rPr>
          <w:rStyle w:val="code1"/>
          <w:lang w:val="fr-FR"/>
        </w:rPr>
        <w:t>status</w:t>
      </w:r>
    </w:p>
    <w:p w14:paraId="7A406A49"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143A7E90" w14:textId="77777777" w:rsidR="00C16D07" w:rsidRPr="00C16D07" w:rsidRDefault="00C16D07" w:rsidP="00C16D07">
      <w:pPr>
        <w:rPr>
          <w:rFonts w:cs="Arial"/>
          <w:lang w:val="fr-FR"/>
        </w:rPr>
      </w:pPr>
      <w:r w:rsidRPr="00C16D07">
        <w:rPr>
          <w:rStyle w:val="code1"/>
          <w:lang w:val="fr-FR"/>
        </w:rPr>
        <w:t>MessageText*</w:t>
      </w:r>
    </w:p>
    <w:p w14:paraId="23162086"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34"/>
        <w:gridCol w:w="1256"/>
        <w:gridCol w:w="6185"/>
      </w:tblGrid>
      <w:tr w:rsidR="00C16D07" w14:paraId="2C3428D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EA6FB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CCEB25"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65A33D" w14:textId="77777777" w:rsidR="00C16D07" w:rsidRDefault="00C16D07" w:rsidP="0081016D">
            <w:pPr>
              <w:rPr>
                <w:rFonts w:cs="Arial"/>
                <w:b/>
                <w:bCs/>
              </w:rPr>
            </w:pPr>
            <w:r>
              <w:rPr>
                <w:rFonts w:cs="Arial"/>
                <w:b/>
                <w:bCs/>
              </w:rPr>
              <w:t>Documentation</w:t>
            </w:r>
          </w:p>
        </w:tc>
      </w:tr>
      <w:tr w:rsidR="00C16D07" w14:paraId="267E49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10679F" w14:textId="77777777" w:rsidR="00C16D07" w:rsidRDefault="00C16D07" w:rsidP="0081016D">
            <w:pPr>
              <w:rPr>
                <w:rFonts w:cs="Arial"/>
              </w:rPr>
            </w:pPr>
            <w:r>
              <w:rPr>
                <w:rFonts w:cs="Arial"/>
              </w:rPr>
              <w:t>status</w:t>
            </w:r>
          </w:p>
        </w:tc>
        <w:tc>
          <w:tcPr>
            <w:tcW w:w="0" w:type="auto"/>
            <w:tcBorders>
              <w:top w:val="outset" w:sz="6" w:space="0" w:color="auto"/>
              <w:left w:val="outset" w:sz="6" w:space="0" w:color="auto"/>
              <w:bottom w:val="outset" w:sz="6" w:space="0" w:color="auto"/>
              <w:right w:val="outset" w:sz="6" w:space="0" w:color="auto"/>
            </w:tcBorders>
            <w:hideMark/>
          </w:tcPr>
          <w:p w14:paraId="58642796" w14:textId="77777777" w:rsidR="00C16D07" w:rsidRDefault="00C16D07" w:rsidP="0081016D">
            <w:pPr>
              <w:rPr>
                <w:rFonts w:cs="Arial"/>
              </w:rPr>
            </w:pPr>
            <w:r>
              <w:rPr>
                <w:rFonts w:cs="Arial"/>
              </w:rPr>
              <w:t>StatusType</w:t>
            </w:r>
          </w:p>
        </w:tc>
        <w:tc>
          <w:tcPr>
            <w:tcW w:w="0" w:type="auto"/>
            <w:tcBorders>
              <w:top w:val="outset" w:sz="6" w:space="0" w:color="auto"/>
              <w:left w:val="outset" w:sz="6" w:space="0" w:color="auto"/>
              <w:bottom w:val="outset" w:sz="6" w:space="0" w:color="auto"/>
              <w:right w:val="outset" w:sz="6" w:space="0" w:color="auto"/>
            </w:tcBorders>
            <w:hideMark/>
          </w:tcPr>
          <w:p w14:paraId="154F83C1" w14:textId="77777777" w:rsidR="00C16D07" w:rsidRDefault="00C16D07" w:rsidP="0081016D">
            <w:pPr>
              <w:rPr>
                <w:rFonts w:cs="Arial"/>
              </w:rPr>
            </w:pPr>
            <w:r>
              <w:rPr>
                <w:rFonts w:cs="Arial"/>
              </w:rPr>
              <w:t>The status attribute carries the status of the query or request.</w:t>
            </w:r>
          </w:p>
        </w:tc>
      </w:tr>
    </w:tbl>
    <w:p w14:paraId="55E6AF29"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11"/>
        <w:gridCol w:w="1934"/>
        <w:gridCol w:w="4930"/>
      </w:tblGrid>
      <w:tr w:rsidR="00C16D07" w14:paraId="18FCD0A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DA9C3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A818DE"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CEAE2D" w14:textId="77777777" w:rsidR="00C16D07" w:rsidRDefault="00C16D07" w:rsidP="0081016D">
            <w:pPr>
              <w:rPr>
                <w:rFonts w:cs="Arial"/>
                <w:b/>
                <w:bCs/>
              </w:rPr>
            </w:pPr>
            <w:r>
              <w:rPr>
                <w:rFonts w:cs="Arial"/>
                <w:b/>
                <w:bCs/>
              </w:rPr>
              <w:t>Documentation</w:t>
            </w:r>
          </w:p>
        </w:tc>
      </w:tr>
      <w:tr w:rsidR="00C16D07" w14:paraId="7669B7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DB4D8" w14:textId="77777777" w:rsidR="00C16D07" w:rsidRDefault="00C16D07" w:rsidP="0081016D">
            <w:pPr>
              <w:rPr>
                <w:rFonts w:cs="Arial"/>
              </w:rPr>
            </w:pPr>
            <w:r>
              <w:rPr>
                <w:rFonts w:cs="Arial"/>
              </w:rPr>
              <w:t>MessageText</w:t>
            </w:r>
          </w:p>
        </w:tc>
        <w:tc>
          <w:tcPr>
            <w:tcW w:w="0" w:type="auto"/>
            <w:tcBorders>
              <w:top w:val="outset" w:sz="6" w:space="0" w:color="auto"/>
              <w:left w:val="outset" w:sz="6" w:space="0" w:color="auto"/>
              <w:bottom w:val="outset" w:sz="6" w:space="0" w:color="auto"/>
              <w:right w:val="outset" w:sz="6" w:space="0" w:color="auto"/>
            </w:tcBorders>
            <w:hideMark/>
          </w:tcPr>
          <w:p w14:paraId="156F86F5"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7299193A" w14:textId="77777777" w:rsidR="00C16D07" w:rsidRDefault="00C16D07" w:rsidP="0081016D">
            <w:pPr>
              <w:rPr>
                <w:rFonts w:cs="Arial"/>
              </w:rPr>
            </w:pPr>
            <w:r>
              <w:rPr>
                <w:rFonts w:cs="Arial"/>
              </w:rPr>
              <w:t xml:space="preserve">MessageText contains the text of the error and/or warning message. It can occur multiple times to communicate message for multiple warnings or errors. </w:t>
            </w:r>
          </w:p>
        </w:tc>
      </w:tr>
    </w:tbl>
    <w:p w14:paraId="50A0B75B" w14:textId="77777777" w:rsidR="00C16D07" w:rsidRDefault="00C16D07" w:rsidP="00C16D07">
      <w:pPr>
        <w:pStyle w:val="section"/>
        <w:rPr>
          <w:rFonts w:eastAsiaTheme="minorEastAsia"/>
        </w:rPr>
      </w:pPr>
      <w:r>
        <w:rPr>
          <w:b/>
          <w:bCs/>
        </w:rPr>
        <w:t xml:space="preserve">SubmitRegistrationsRequestType: </w:t>
      </w:r>
      <w:r>
        <w:t>SubmitRegistrationsRequestType defines the payload of a request message used to submit addtions, updates, or deletions of data/metadata set registrations.</w:t>
      </w:r>
    </w:p>
    <w:p w14:paraId="40A6F01B" w14:textId="77777777" w:rsidR="00C16D07" w:rsidRDefault="00C16D07" w:rsidP="00C16D07">
      <w:pPr>
        <w:pStyle w:val="NormalWeb"/>
        <w:rPr>
          <w:szCs w:val="20"/>
        </w:rPr>
      </w:pPr>
      <w:r>
        <w:t xml:space="preserve">Content: </w:t>
      </w:r>
    </w:p>
    <w:p w14:paraId="5F5611AD" w14:textId="77777777" w:rsidR="00C16D07" w:rsidRDefault="00C16D07" w:rsidP="00C16D07">
      <w:pPr>
        <w:rPr>
          <w:rFonts w:cs="Arial"/>
        </w:rPr>
      </w:pPr>
      <w:r>
        <w:rPr>
          <w:rStyle w:val="code1"/>
        </w:rPr>
        <w:t>RegistrationRequest+</w:t>
      </w:r>
    </w:p>
    <w:p w14:paraId="03F0F9D6"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23"/>
        <w:gridCol w:w="2080"/>
        <w:gridCol w:w="4172"/>
      </w:tblGrid>
      <w:tr w:rsidR="00C16D07" w14:paraId="379C0DA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AD2E01"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CABD18"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C52EAA" w14:textId="77777777" w:rsidR="00C16D07" w:rsidRDefault="00C16D07" w:rsidP="0081016D">
            <w:pPr>
              <w:rPr>
                <w:rFonts w:cs="Arial"/>
                <w:b/>
                <w:bCs/>
              </w:rPr>
            </w:pPr>
            <w:r>
              <w:rPr>
                <w:rFonts w:cs="Arial"/>
                <w:b/>
                <w:bCs/>
              </w:rPr>
              <w:t>Documentation</w:t>
            </w:r>
          </w:p>
        </w:tc>
      </w:tr>
      <w:tr w:rsidR="00C16D07" w14:paraId="0C2501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C43D44" w14:textId="77777777" w:rsidR="00C16D07" w:rsidRDefault="00C16D07" w:rsidP="0081016D">
            <w:pPr>
              <w:rPr>
                <w:rFonts w:cs="Arial"/>
              </w:rPr>
            </w:pPr>
            <w:r>
              <w:rPr>
                <w:rFonts w:cs="Arial"/>
              </w:rPr>
              <w:t>RegistrationRequest</w:t>
            </w:r>
          </w:p>
        </w:tc>
        <w:tc>
          <w:tcPr>
            <w:tcW w:w="0" w:type="auto"/>
            <w:tcBorders>
              <w:top w:val="outset" w:sz="6" w:space="0" w:color="auto"/>
              <w:left w:val="outset" w:sz="6" w:space="0" w:color="auto"/>
              <w:bottom w:val="outset" w:sz="6" w:space="0" w:color="auto"/>
              <w:right w:val="outset" w:sz="6" w:space="0" w:color="auto"/>
            </w:tcBorders>
            <w:hideMark/>
          </w:tcPr>
          <w:p w14:paraId="1B6F611A" w14:textId="77777777" w:rsidR="00C16D07" w:rsidRDefault="00C16D07" w:rsidP="0081016D">
            <w:pPr>
              <w:rPr>
                <w:rFonts w:cs="Arial"/>
              </w:rPr>
            </w:pPr>
            <w:r>
              <w:rPr>
                <w:rFonts w:cs="Arial"/>
              </w:rPr>
              <w:t>RegistrationRequestT ype</w:t>
            </w:r>
          </w:p>
        </w:tc>
        <w:tc>
          <w:tcPr>
            <w:tcW w:w="0" w:type="auto"/>
            <w:tcBorders>
              <w:top w:val="outset" w:sz="6" w:space="0" w:color="auto"/>
              <w:left w:val="outset" w:sz="6" w:space="0" w:color="auto"/>
              <w:bottom w:val="outset" w:sz="6" w:space="0" w:color="auto"/>
              <w:right w:val="outset" w:sz="6" w:space="0" w:color="auto"/>
            </w:tcBorders>
            <w:hideMark/>
          </w:tcPr>
          <w:p w14:paraId="1AECDE9E" w14:textId="77777777" w:rsidR="00C16D07" w:rsidRDefault="00C16D07" w:rsidP="0081016D">
            <w:pPr>
              <w:rPr>
                <w:rFonts w:cs="Arial"/>
              </w:rPr>
            </w:pPr>
            <w:r>
              <w:rPr>
                <w:rFonts w:cs="Arial"/>
              </w:rPr>
              <w:t xml:space="preserve">RegistrationRequest provides the details of a requested registration and the action to take on it. A reference to a provision agreement that exists in the registry must be provide along with a simple and/or queryable data source. The id should only be provided when updating or deleting a registration. </w:t>
            </w:r>
          </w:p>
        </w:tc>
      </w:tr>
    </w:tbl>
    <w:p w14:paraId="02B3BA7E" w14:textId="77777777" w:rsidR="00C16D07" w:rsidRDefault="00C16D07" w:rsidP="00C16D07">
      <w:pPr>
        <w:pStyle w:val="section"/>
        <w:rPr>
          <w:rFonts w:eastAsiaTheme="minorEastAsia"/>
        </w:rPr>
      </w:pPr>
      <w:r>
        <w:rPr>
          <w:b/>
          <w:bCs/>
        </w:rPr>
        <w:t xml:space="preserve">RegistrationRequestType: </w:t>
      </w:r>
      <w:r>
        <w:t>RegistrationRequestType describes the structure of a single registration request. It contains the details of a registation and an action field to indicate the action to be taken on the contained registration.</w:t>
      </w:r>
    </w:p>
    <w:p w14:paraId="440620BB" w14:textId="77777777" w:rsidR="00C16D07" w:rsidRPr="00C16D07" w:rsidRDefault="00C16D07" w:rsidP="00C16D07">
      <w:pPr>
        <w:pStyle w:val="NormalWeb"/>
        <w:rPr>
          <w:szCs w:val="20"/>
          <w:lang w:val="fr-FR"/>
        </w:rPr>
      </w:pPr>
      <w:r w:rsidRPr="00C16D07">
        <w:rPr>
          <w:lang w:val="fr-FR"/>
        </w:rPr>
        <w:lastRenderedPageBreak/>
        <w:t xml:space="preserve">Attributes: </w:t>
      </w:r>
    </w:p>
    <w:p w14:paraId="3A227F2D" w14:textId="77777777" w:rsidR="00C16D07" w:rsidRPr="00C16D07" w:rsidRDefault="00C16D07" w:rsidP="00C16D07">
      <w:pPr>
        <w:rPr>
          <w:rFonts w:cs="Arial"/>
          <w:lang w:val="fr-FR"/>
        </w:rPr>
      </w:pPr>
      <w:r w:rsidRPr="00C16D07">
        <w:rPr>
          <w:rStyle w:val="code1"/>
          <w:lang w:val="fr-FR"/>
        </w:rPr>
        <w:t>action</w:t>
      </w:r>
    </w:p>
    <w:p w14:paraId="5875B8A3"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37393682" w14:textId="77777777" w:rsidR="00C16D07" w:rsidRPr="00C16D07" w:rsidRDefault="00C16D07" w:rsidP="00C16D07">
      <w:pPr>
        <w:rPr>
          <w:rFonts w:cs="Arial"/>
          <w:lang w:val="fr-FR"/>
        </w:rPr>
      </w:pPr>
      <w:r w:rsidRPr="00C16D07">
        <w:rPr>
          <w:rStyle w:val="code1"/>
          <w:lang w:val="fr-FR"/>
        </w:rPr>
        <w:t>Registration</w:t>
      </w:r>
    </w:p>
    <w:p w14:paraId="28ECE548"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111"/>
        <w:gridCol w:w="6409"/>
      </w:tblGrid>
      <w:tr w:rsidR="00C16D07" w14:paraId="1E97CAA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24BCA5"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65D657"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C9DA1" w14:textId="77777777" w:rsidR="00C16D07" w:rsidRDefault="00C16D07" w:rsidP="0081016D">
            <w:pPr>
              <w:rPr>
                <w:rFonts w:cs="Arial"/>
                <w:b/>
                <w:bCs/>
              </w:rPr>
            </w:pPr>
            <w:r>
              <w:rPr>
                <w:rFonts w:cs="Arial"/>
                <w:b/>
                <w:bCs/>
              </w:rPr>
              <w:t>Documentation</w:t>
            </w:r>
          </w:p>
        </w:tc>
      </w:tr>
      <w:tr w:rsidR="00C16D07" w14:paraId="2549CF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4760F5" w14:textId="77777777" w:rsidR="00C16D07" w:rsidRDefault="00C16D07" w:rsidP="0081016D">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14:paraId="0D5F787D" w14:textId="77777777" w:rsidR="00C16D07" w:rsidRDefault="00C16D07" w:rsidP="0081016D">
            <w:pPr>
              <w:rPr>
                <w:rFonts w:cs="Arial"/>
              </w:rPr>
            </w:pPr>
            <w:r>
              <w:rPr>
                <w:rFonts w:cs="Arial"/>
              </w:rPr>
              <w:t>ActionType</w:t>
            </w:r>
          </w:p>
        </w:tc>
        <w:tc>
          <w:tcPr>
            <w:tcW w:w="0" w:type="auto"/>
            <w:tcBorders>
              <w:top w:val="outset" w:sz="6" w:space="0" w:color="auto"/>
              <w:left w:val="outset" w:sz="6" w:space="0" w:color="auto"/>
              <w:bottom w:val="outset" w:sz="6" w:space="0" w:color="auto"/>
              <w:right w:val="outset" w:sz="6" w:space="0" w:color="auto"/>
            </w:tcBorders>
            <w:hideMark/>
          </w:tcPr>
          <w:p w14:paraId="229E12F4" w14:textId="77777777" w:rsidR="00C16D07" w:rsidRDefault="00C16D07" w:rsidP="0081016D">
            <w:pPr>
              <w:rPr>
                <w:rFonts w:cs="Arial"/>
              </w:rPr>
            </w:pPr>
            <w:r>
              <w:rPr>
                <w:rFonts w:cs="Arial"/>
              </w:rPr>
              <w:t>The action attribute indicates whether this is an addition, a modification, or a deletion of a registration.</w:t>
            </w:r>
          </w:p>
        </w:tc>
      </w:tr>
    </w:tbl>
    <w:p w14:paraId="1BA32481"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78"/>
        <w:gridCol w:w="1622"/>
        <w:gridCol w:w="5375"/>
      </w:tblGrid>
      <w:tr w:rsidR="00C16D07" w14:paraId="52D5FD4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BC26AD"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24B56E"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511D18" w14:textId="77777777" w:rsidR="00C16D07" w:rsidRDefault="00C16D07" w:rsidP="0081016D">
            <w:pPr>
              <w:rPr>
                <w:rFonts w:cs="Arial"/>
                <w:b/>
                <w:bCs/>
              </w:rPr>
            </w:pPr>
            <w:r>
              <w:rPr>
                <w:rFonts w:cs="Arial"/>
                <w:b/>
                <w:bCs/>
              </w:rPr>
              <w:t>Documentation</w:t>
            </w:r>
          </w:p>
        </w:tc>
      </w:tr>
      <w:tr w:rsidR="00C16D07" w14:paraId="131090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628BA5" w14:textId="77777777" w:rsidR="00C16D07" w:rsidRDefault="00C16D07" w:rsidP="0081016D">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14:paraId="3D9426A3" w14:textId="77777777" w:rsidR="00C16D07" w:rsidRDefault="00C16D07" w:rsidP="0081016D">
            <w:pPr>
              <w:rPr>
                <w:rFonts w:cs="Arial"/>
              </w:rPr>
            </w:pPr>
            <w:r>
              <w:rPr>
                <w:rFonts w:cs="Arial"/>
              </w:rPr>
              <w:t>RegistrationType</w:t>
            </w:r>
          </w:p>
        </w:tc>
        <w:tc>
          <w:tcPr>
            <w:tcW w:w="0" w:type="auto"/>
            <w:tcBorders>
              <w:top w:val="outset" w:sz="6" w:space="0" w:color="auto"/>
              <w:left w:val="outset" w:sz="6" w:space="0" w:color="auto"/>
              <w:bottom w:val="outset" w:sz="6" w:space="0" w:color="auto"/>
              <w:right w:val="outset" w:sz="6" w:space="0" w:color="auto"/>
            </w:tcBorders>
            <w:hideMark/>
          </w:tcPr>
          <w:p w14:paraId="779B120E" w14:textId="77777777" w:rsidR="00C16D07" w:rsidRDefault="00C16D07" w:rsidP="0081016D">
            <w:pPr>
              <w:rPr>
                <w:rFonts w:cs="Arial"/>
              </w:rPr>
            </w:pPr>
            <w:r>
              <w:rPr>
                <w:rFonts w:cs="Arial"/>
              </w:rPr>
              <w:t>Registration contains the details of the data/metadata set registration to be added, updated, or deleted.</w:t>
            </w:r>
          </w:p>
        </w:tc>
      </w:tr>
    </w:tbl>
    <w:p w14:paraId="7D94DF63" w14:textId="77777777" w:rsidR="00C16D07" w:rsidRDefault="00C16D07" w:rsidP="00C16D07">
      <w:pPr>
        <w:pStyle w:val="section"/>
        <w:rPr>
          <w:rFonts w:eastAsiaTheme="minorEastAsia"/>
        </w:rPr>
      </w:pPr>
      <w:r>
        <w:rPr>
          <w:b/>
          <w:bCs/>
        </w:rPr>
        <w:t xml:space="preserve">SubmitRegistrationsResponseType: </w:t>
      </w:r>
      <w:r>
        <w:t>SubmitRegistrationsResponseType describes the structure of a registration response. For each submitted registration in the request, a registration status is provided. The status elements should be provided in the same order as the submitted registrations, although each status will echo the request to ensure accurate processing of the responses.</w:t>
      </w:r>
    </w:p>
    <w:p w14:paraId="534ACC81" w14:textId="77777777" w:rsidR="00C16D07" w:rsidRDefault="00C16D07" w:rsidP="00C16D07">
      <w:pPr>
        <w:pStyle w:val="NormalWeb"/>
        <w:rPr>
          <w:szCs w:val="20"/>
        </w:rPr>
      </w:pPr>
      <w:r>
        <w:t xml:space="preserve">Content: </w:t>
      </w:r>
    </w:p>
    <w:p w14:paraId="77944E4C" w14:textId="77777777" w:rsidR="00C16D07" w:rsidRDefault="00C16D07" w:rsidP="00C16D07">
      <w:pPr>
        <w:rPr>
          <w:rFonts w:cs="Arial"/>
        </w:rPr>
      </w:pPr>
      <w:r>
        <w:rPr>
          <w:rStyle w:val="code1"/>
        </w:rPr>
        <w:t>RegistrationStatus+</w:t>
      </w:r>
    </w:p>
    <w:p w14:paraId="0F8CA6DC"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45"/>
        <w:gridCol w:w="2026"/>
        <w:gridCol w:w="4404"/>
      </w:tblGrid>
      <w:tr w:rsidR="00C16D07" w14:paraId="0C9E799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E9F31B"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201A97"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A8ED26" w14:textId="77777777" w:rsidR="00C16D07" w:rsidRDefault="00C16D07" w:rsidP="0081016D">
            <w:pPr>
              <w:rPr>
                <w:rFonts w:cs="Arial"/>
                <w:b/>
                <w:bCs/>
              </w:rPr>
            </w:pPr>
            <w:r>
              <w:rPr>
                <w:rFonts w:cs="Arial"/>
                <w:b/>
                <w:bCs/>
              </w:rPr>
              <w:t>Documentation</w:t>
            </w:r>
          </w:p>
        </w:tc>
      </w:tr>
      <w:tr w:rsidR="00C16D07" w14:paraId="3DF35F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AA49FA" w14:textId="77777777" w:rsidR="00C16D07" w:rsidRDefault="00C16D07" w:rsidP="0081016D">
            <w:pPr>
              <w:rPr>
                <w:rFonts w:cs="Arial"/>
              </w:rPr>
            </w:pPr>
            <w:r>
              <w:rPr>
                <w:rFonts w:cs="Arial"/>
              </w:rPr>
              <w:t>RegistrationStatus</w:t>
            </w:r>
          </w:p>
        </w:tc>
        <w:tc>
          <w:tcPr>
            <w:tcW w:w="0" w:type="auto"/>
            <w:tcBorders>
              <w:top w:val="outset" w:sz="6" w:space="0" w:color="auto"/>
              <w:left w:val="outset" w:sz="6" w:space="0" w:color="auto"/>
              <w:bottom w:val="outset" w:sz="6" w:space="0" w:color="auto"/>
              <w:right w:val="outset" w:sz="6" w:space="0" w:color="auto"/>
            </w:tcBorders>
            <w:hideMark/>
          </w:tcPr>
          <w:p w14:paraId="3DE4CC4B" w14:textId="77777777" w:rsidR="00C16D07" w:rsidRDefault="00C16D07" w:rsidP="0081016D">
            <w:pPr>
              <w:rPr>
                <w:rFonts w:cs="Arial"/>
              </w:rPr>
            </w:pPr>
            <w:r>
              <w:rPr>
                <w:rFonts w:cs="Arial"/>
              </w:rPr>
              <w:t>RegistrationStatusTy pe</w:t>
            </w:r>
          </w:p>
        </w:tc>
        <w:tc>
          <w:tcPr>
            <w:tcW w:w="0" w:type="auto"/>
            <w:tcBorders>
              <w:top w:val="outset" w:sz="6" w:space="0" w:color="auto"/>
              <w:left w:val="outset" w:sz="6" w:space="0" w:color="auto"/>
              <w:bottom w:val="outset" w:sz="6" w:space="0" w:color="auto"/>
              <w:right w:val="outset" w:sz="6" w:space="0" w:color="auto"/>
            </w:tcBorders>
            <w:hideMark/>
          </w:tcPr>
          <w:p w14:paraId="0D7E363C" w14:textId="77777777" w:rsidR="00C16D07" w:rsidRDefault="00C16D07" w:rsidP="0081016D">
            <w:pPr>
              <w:rPr>
                <w:rFonts w:cs="Arial"/>
              </w:rPr>
            </w:pPr>
            <w:r>
              <w:rPr>
                <w:rFonts w:cs="Arial"/>
              </w:rPr>
              <w:t xml:space="preserve">RegistrationStatus provided the status details for the submitted registration. It echoes the original submission and provides status information about the request. </w:t>
            </w:r>
          </w:p>
        </w:tc>
      </w:tr>
    </w:tbl>
    <w:p w14:paraId="3C99468E" w14:textId="77777777" w:rsidR="00C16D07" w:rsidRDefault="00C16D07" w:rsidP="00C16D07">
      <w:pPr>
        <w:pStyle w:val="section"/>
        <w:rPr>
          <w:rFonts w:eastAsiaTheme="minorEastAsia"/>
        </w:rPr>
      </w:pPr>
      <w:r>
        <w:rPr>
          <w:b/>
          <w:bCs/>
        </w:rPr>
        <w:t xml:space="preserve">RegistrationStatusType: </w:t>
      </w:r>
      <w:r>
        <w:t>RegistrationStatusType describes the structure of a registration status.</w:t>
      </w:r>
    </w:p>
    <w:p w14:paraId="5F34938B" w14:textId="77777777" w:rsidR="00C16D07" w:rsidRPr="00C16D07" w:rsidRDefault="00C16D07" w:rsidP="00C16D07">
      <w:pPr>
        <w:pStyle w:val="NormalWeb"/>
        <w:rPr>
          <w:szCs w:val="20"/>
          <w:lang w:val="fr-FR"/>
        </w:rPr>
      </w:pPr>
      <w:r w:rsidRPr="00C16D07">
        <w:rPr>
          <w:lang w:val="fr-FR"/>
        </w:rPr>
        <w:t xml:space="preserve">Content: </w:t>
      </w:r>
    </w:p>
    <w:p w14:paraId="7F0D3327" w14:textId="77777777" w:rsidR="00C16D07" w:rsidRPr="00C16D07" w:rsidRDefault="00C16D07" w:rsidP="00C16D07">
      <w:pPr>
        <w:rPr>
          <w:rFonts w:cs="Arial"/>
          <w:lang w:val="fr-FR"/>
        </w:rPr>
      </w:pPr>
      <w:r w:rsidRPr="00C16D07">
        <w:rPr>
          <w:rStyle w:val="code1"/>
          <w:lang w:val="fr-FR"/>
        </w:rPr>
        <w:t>Registration, StatusMessage</w:t>
      </w:r>
    </w:p>
    <w:p w14:paraId="38706271" w14:textId="77777777" w:rsidR="00C16D07" w:rsidRPr="00C16D07" w:rsidRDefault="00C16D07" w:rsidP="00C16D07">
      <w:pPr>
        <w:pStyle w:val="NormalWeb"/>
        <w:rPr>
          <w:rFonts w:eastAsiaTheme="minorEastAsia"/>
          <w:szCs w:val="20"/>
          <w:lang w:val="fr-FR"/>
        </w:rPr>
      </w:pPr>
      <w:r w:rsidRPr="00C16D07">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89"/>
        <w:gridCol w:w="1934"/>
        <w:gridCol w:w="4752"/>
      </w:tblGrid>
      <w:tr w:rsidR="00C16D07" w14:paraId="7D93E26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7D6BE2"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A086F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6728C5" w14:textId="77777777" w:rsidR="00C16D07" w:rsidRDefault="00C16D07" w:rsidP="0081016D">
            <w:pPr>
              <w:rPr>
                <w:rFonts w:cs="Arial"/>
                <w:b/>
                <w:bCs/>
              </w:rPr>
            </w:pPr>
            <w:r>
              <w:rPr>
                <w:rFonts w:cs="Arial"/>
                <w:b/>
                <w:bCs/>
              </w:rPr>
              <w:t>Documentation</w:t>
            </w:r>
          </w:p>
        </w:tc>
      </w:tr>
      <w:tr w:rsidR="00C16D07" w14:paraId="3B5D1E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BB1F" w14:textId="77777777" w:rsidR="00C16D07" w:rsidRDefault="00C16D07" w:rsidP="0081016D">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14:paraId="72F74EEE" w14:textId="77777777" w:rsidR="00C16D07" w:rsidRDefault="00C16D07" w:rsidP="0081016D">
            <w:pPr>
              <w:rPr>
                <w:rFonts w:cs="Arial"/>
              </w:rPr>
            </w:pPr>
            <w:r>
              <w:rPr>
                <w:rFonts w:cs="Arial"/>
              </w:rPr>
              <w:t>RegistrationType</w:t>
            </w:r>
          </w:p>
        </w:tc>
        <w:tc>
          <w:tcPr>
            <w:tcW w:w="0" w:type="auto"/>
            <w:tcBorders>
              <w:top w:val="outset" w:sz="6" w:space="0" w:color="auto"/>
              <w:left w:val="outset" w:sz="6" w:space="0" w:color="auto"/>
              <w:bottom w:val="outset" w:sz="6" w:space="0" w:color="auto"/>
              <w:right w:val="outset" w:sz="6" w:space="0" w:color="auto"/>
            </w:tcBorders>
            <w:hideMark/>
          </w:tcPr>
          <w:p w14:paraId="149BE2EB" w14:textId="77777777" w:rsidR="00C16D07" w:rsidRDefault="00C16D07" w:rsidP="0081016D">
            <w:pPr>
              <w:rPr>
                <w:rFonts w:cs="Arial"/>
              </w:rPr>
            </w:pPr>
            <w:r>
              <w:rPr>
                <w:rFonts w:cs="Arial"/>
              </w:rPr>
              <w:t xml:space="preserve">Registration, at the very least echoes the submitted registration. It the request was to create a new registration and it was successful, an id must be supplied. </w:t>
            </w:r>
          </w:p>
        </w:tc>
      </w:tr>
      <w:tr w:rsidR="00C16D07" w14:paraId="668037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81D7F" w14:textId="77777777" w:rsidR="00C16D07" w:rsidRDefault="00C16D07" w:rsidP="0081016D">
            <w:pPr>
              <w:rPr>
                <w:rFonts w:cs="Arial"/>
              </w:rPr>
            </w:pPr>
            <w:r>
              <w:rPr>
                <w:rFonts w:cs="Arial"/>
              </w:rPr>
              <w:t>StatusMessage</w:t>
            </w:r>
          </w:p>
        </w:tc>
        <w:tc>
          <w:tcPr>
            <w:tcW w:w="0" w:type="auto"/>
            <w:tcBorders>
              <w:top w:val="outset" w:sz="6" w:space="0" w:color="auto"/>
              <w:left w:val="outset" w:sz="6" w:space="0" w:color="auto"/>
              <w:bottom w:val="outset" w:sz="6" w:space="0" w:color="auto"/>
              <w:right w:val="outset" w:sz="6" w:space="0" w:color="auto"/>
            </w:tcBorders>
            <w:hideMark/>
          </w:tcPr>
          <w:p w14:paraId="61108234"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515FE27A" w14:textId="77777777" w:rsidR="00C16D07" w:rsidRDefault="00C16D07" w:rsidP="0081016D">
            <w:pPr>
              <w:rPr>
                <w:rFonts w:cs="Arial"/>
              </w:rPr>
            </w:pPr>
            <w:r>
              <w:rPr>
                <w:rFonts w:cs="Arial"/>
              </w:rPr>
              <w:t>StatusMessage provides that status for the registration request, and if necessary, any error or warning information.</w:t>
            </w:r>
          </w:p>
        </w:tc>
      </w:tr>
    </w:tbl>
    <w:p w14:paraId="5FD02B3B" w14:textId="77777777" w:rsidR="00C16D07" w:rsidRDefault="00C16D07" w:rsidP="00C16D07">
      <w:pPr>
        <w:pStyle w:val="section"/>
        <w:rPr>
          <w:rFonts w:eastAsiaTheme="minorEastAsia"/>
        </w:rPr>
      </w:pPr>
      <w:r>
        <w:rPr>
          <w:b/>
          <w:bCs/>
        </w:rPr>
        <w:t xml:space="preserve">QueryRegistrationRequestType: </w:t>
      </w:r>
      <w:r>
        <w:t>QueryRegistrationRequestType describes the structure of a registration query request. The type of query (data, reference metadata, or both) must be specified. It is possible to query for registrations for a particular provision agreement, data provider, or structure usage, or to query for all registrations in the registry. In addition the search can be refined by providing constraints in the form of explicit time periods, constraint regions, and key sets. When constraint regions and key sets are provided they will be effectively processed by first matching all data for the included keys and regions (all available data if there are none) and then removing any data matching the excluded keys or regions.</w:t>
      </w:r>
    </w:p>
    <w:p w14:paraId="50175764" w14:textId="77777777" w:rsidR="00C16D07" w:rsidRDefault="00C16D07" w:rsidP="00C16D07">
      <w:pPr>
        <w:pStyle w:val="NormalWeb"/>
        <w:rPr>
          <w:szCs w:val="20"/>
        </w:rPr>
      </w:pPr>
      <w:r>
        <w:t xml:space="preserve">Attributes: </w:t>
      </w:r>
    </w:p>
    <w:p w14:paraId="2A8072D1" w14:textId="77777777" w:rsidR="00C16D07" w:rsidRDefault="00C16D07" w:rsidP="00C16D07">
      <w:pPr>
        <w:rPr>
          <w:rFonts w:cs="Arial"/>
        </w:rPr>
      </w:pPr>
      <w:r>
        <w:rPr>
          <w:rStyle w:val="code1"/>
        </w:rPr>
        <w:t>returnConstraints?</w:t>
      </w:r>
    </w:p>
    <w:p w14:paraId="1CC18D73" w14:textId="77777777" w:rsidR="00C16D07" w:rsidRDefault="00C16D07" w:rsidP="00C16D07">
      <w:pPr>
        <w:pStyle w:val="NormalWeb"/>
        <w:rPr>
          <w:rFonts w:eastAsiaTheme="minorEastAsia"/>
          <w:szCs w:val="20"/>
        </w:rPr>
      </w:pPr>
      <w:r>
        <w:t xml:space="preserve">Content: </w:t>
      </w:r>
    </w:p>
    <w:p w14:paraId="485C403B" w14:textId="77777777" w:rsidR="00C16D07" w:rsidRDefault="00C16D07" w:rsidP="00C16D07">
      <w:pPr>
        <w:rPr>
          <w:rFonts w:cs="Arial"/>
        </w:rPr>
      </w:pPr>
      <w:r>
        <w:rPr>
          <w:rStyle w:val="code1"/>
        </w:rPr>
        <w:t>QueryType, (All | ProvisionAgreement | DataProvider | Dataflow | Metadataflow), ReferencePeriod?, (DataKeySet | CubeRegion | MetadataTargetRegion)*</w:t>
      </w:r>
    </w:p>
    <w:p w14:paraId="1618EDE7"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8"/>
        <w:gridCol w:w="1078"/>
        <w:gridCol w:w="5079"/>
      </w:tblGrid>
      <w:tr w:rsidR="00C16D07" w14:paraId="653E973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6B81EC"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640DC2"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7088D8" w14:textId="77777777" w:rsidR="00C16D07" w:rsidRDefault="00C16D07" w:rsidP="0081016D">
            <w:pPr>
              <w:rPr>
                <w:rFonts w:cs="Arial"/>
                <w:b/>
                <w:bCs/>
              </w:rPr>
            </w:pPr>
            <w:r>
              <w:rPr>
                <w:rFonts w:cs="Arial"/>
                <w:b/>
                <w:bCs/>
              </w:rPr>
              <w:t>Documentation</w:t>
            </w:r>
          </w:p>
        </w:tc>
      </w:tr>
      <w:tr w:rsidR="00C16D07" w14:paraId="724F2C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3CF805" w14:textId="77777777" w:rsidR="00C16D07" w:rsidRDefault="00C16D07" w:rsidP="0081016D">
            <w:pPr>
              <w:rPr>
                <w:rFonts w:cs="Arial"/>
              </w:rPr>
            </w:pPr>
            <w:r>
              <w:rPr>
                <w:rFonts w:cs="Arial"/>
              </w:rPr>
              <w:t>returnConstraints (default: false)</w:t>
            </w:r>
          </w:p>
        </w:tc>
        <w:tc>
          <w:tcPr>
            <w:tcW w:w="0" w:type="auto"/>
            <w:tcBorders>
              <w:top w:val="outset" w:sz="6" w:space="0" w:color="auto"/>
              <w:left w:val="outset" w:sz="6" w:space="0" w:color="auto"/>
              <w:bottom w:val="outset" w:sz="6" w:space="0" w:color="auto"/>
              <w:right w:val="outset" w:sz="6" w:space="0" w:color="auto"/>
            </w:tcBorders>
            <w:hideMark/>
          </w:tcPr>
          <w:p w14:paraId="1703B122"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3AF2C9D" w14:textId="77777777" w:rsidR="00C16D07" w:rsidRDefault="00C16D07" w:rsidP="0081016D">
            <w:pPr>
              <w:rPr>
                <w:rFonts w:cs="Arial"/>
              </w:rPr>
            </w:pPr>
            <w:r>
              <w:rPr>
                <w:rFonts w:cs="Arial"/>
              </w:rPr>
              <w:t xml:space="preserve">The returnConstraints attribute determines whether information about the constraints on the data or metadata sets returned should also be sent the results. </w:t>
            </w:r>
          </w:p>
        </w:tc>
      </w:tr>
    </w:tbl>
    <w:p w14:paraId="626CC276"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6"/>
        <w:gridCol w:w="2261"/>
        <w:gridCol w:w="3758"/>
      </w:tblGrid>
      <w:tr w:rsidR="00C16D07" w14:paraId="12EF39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6D0D5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A5D910"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850A77" w14:textId="77777777" w:rsidR="00C16D07" w:rsidRDefault="00C16D07" w:rsidP="0081016D">
            <w:pPr>
              <w:rPr>
                <w:rFonts w:cs="Arial"/>
                <w:b/>
                <w:bCs/>
              </w:rPr>
            </w:pPr>
            <w:r>
              <w:rPr>
                <w:rFonts w:cs="Arial"/>
                <w:b/>
                <w:bCs/>
              </w:rPr>
              <w:t>Documentation</w:t>
            </w:r>
          </w:p>
        </w:tc>
      </w:tr>
      <w:tr w:rsidR="00C16D07" w14:paraId="0C0CC3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799A13" w14:textId="77777777" w:rsidR="00C16D07" w:rsidRDefault="00C16D07" w:rsidP="0081016D">
            <w:pPr>
              <w:rPr>
                <w:rFonts w:cs="Arial"/>
              </w:rPr>
            </w:pPr>
            <w:r>
              <w:rPr>
                <w:rFonts w:cs="Arial"/>
              </w:rPr>
              <w:t>QueryType</w:t>
            </w:r>
          </w:p>
        </w:tc>
        <w:tc>
          <w:tcPr>
            <w:tcW w:w="0" w:type="auto"/>
            <w:tcBorders>
              <w:top w:val="outset" w:sz="6" w:space="0" w:color="auto"/>
              <w:left w:val="outset" w:sz="6" w:space="0" w:color="auto"/>
              <w:bottom w:val="outset" w:sz="6" w:space="0" w:color="auto"/>
              <w:right w:val="outset" w:sz="6" w:space="0" w:color="auto"/>
            </w:tcBorders>
            <w:hideMark/>
          </w:tcPr>
          <w:p w14:paraId="1A18C88F" w14:textId="77777777" w:rsidR="00C16D07" w:rsidRDefault="00C16D07" w:rsidP="0081016D">
            <w:pPr>
              <w:rPr>
                <w:rFonts w:cs="Arial"/>
              </w:rPr>
            </w:pPr>
            <w:r>
              <w:rPr>
                <w:rFonts w:cs="Arial"/>
              </w:rPr>
              <w:t>QueryTypeType</w:t>
            </w:r>
          </w:p>
        </w:tc>
        <w:tc>
          <w:tcPr>
            <w:tcW w:w="0" w:type="auto"/>
            <w:tcBorders>
              <w:top w:val="outset" w:sz="6" w:space="0" w:color="auto"/>
              <w:left w:val="outset" w:sz="6" w:space="0" w:color="auto"/>
              <w:bottom w:val="outset" w:sz="6" w:space="0" w:color="auto"/>
              <w:right w:val="outset" w:sz="6" w:space="0" w:color="auto"/>
            </w:tcBorders>
            <w:hideMark/>
          </w:tcPr>
          <w:p w14:paraId="43D2E0F4" w14:textId="77777777" w:rsidR="00C16D07" w:rsidRDefault="00C16D07" w:rsidP="0081016D">
            <w:pPr>
              <w:rPr>
                <w:rFonts w:cs="Arial"/>
              </w:rPr>
            </w:pPr>
            <w:r>
              <w:rPr>
                <w:rFonts w:cs="Arial"/>
              </w:rPr>
              <w:t>QueryType defines the type of sets (data, metadata, or both) that are being queried for.</w:t>
            </w:r>
          </w:p>
        </w:tc>
      </w:tr>
      <w:tr w:rsidR="00C16D07" w14:paraId="55F08B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BB0E1F" w14:textId="77777777" w:rsidR="00C16D07" w:rsidRDefault="00C16D07" w:rsidP="0081016D">
            <w:pPr>
              <w:rPr>
                <w:rFonts w:cs="Arial"/>
              </w:rPr>
            </w:pPr>
            <w:r>
              <w:rPr>
                <w:rFonts w:cs="Arial"/>
              </w:rPr>
              <w:lastRenderedPageBreak/>
              <w:t>All</w:t>
            </w:r>
          </w:p>
        </w:tc>
        <w:tc>
          <w:tcPr>
            <w:tcW w:w="0" w:type="auto"/>
            <w:tcBorders>
              <w:top w:val="outset" w:sz="6" w:space="0" w:color="auto"/>
              <w:left w:val="outset" w:sz="6" w:space="0" w:color="auto"/>
              <w:bottom w:val="outset" w:sz="6" w:space="0" w:color="auto"/>
              <w:right w:val="outset" w:sz="6" w:space="0" w:color="auto"/>
            </w:tcBorders>
            <w:hideMark/>
          </w:tcPr>
          <w:p w14:paraId="0319B267"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0BDDC58E" w14:textId="77777777" w:rsidR="00C16D07" w:rsidRDefault="00C16D07" w:rsidP="0081016D">
            <w:pPr>
              <w:rPr>
                <w:rFonts w:cs="Arial"/>
              </w:rPr>
            </w:pPr>
            <w:r>
              <w:rPr>
                <w:rFonts w:cs="Arial"/>
              </w:rPr>
              <w:t>All indicates that all registrations meeting the other criteria of the query should be returned.</w:t>
            </w:r>
          </w:p>
        </w:tc>
      </w:tr>
      <w:tr w:rsidR="00C16D07" w14:paraId="686B70B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260B63" w14:textId="77777777" w:rsidR="00C16D07" w:rsidRDefault="00C16D07"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368F8C7D" w14:textId="77777777" w:rsidR="00C16D07" w:rsidRDefault="00C16D07"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3C0D61BD" w14:textId="77777777" w:rsidR="00C16D07" w:rsidRDefault="00C16D07" w:rsidP="0081016D">
            <w:pPr>
              <w:rPr>
                <w:rFonts w:cs="Arial"/>
              </w:rPr>
            </w:pPr>
            <w:r>
              <w:rPr>
                <w:rFonts w:cs="Arial"/>
              </w:rPr>
              <w:t xml:space="preserve">ProvisionAgreement provides a reference to a provision agreement in the registry, for which all registered sets meeting the other criteria of this query should be returned. The reference is provided as a URN and/or a complete set of reference fields. </w:t>
            </w:r>
          </w:p>
        </w:tc>
      </w:tr>
      <w:tr w:rsidR="00C16D07" w14:paraId="03CB93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CF18C1" w14:textId="77777777" w:rsidR="00C16D07" w:rsidRDefault="00C16D07"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2FF597E1" w14:textId="77777777" w:rsidR="00C16D07" w:rsidRDefault="00C16D07"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7BD05EA3" w14:textId="77777777" w:rsidR="00C16D07" w:rsidRDefault="00C16D07" w:rsidP="0081016D">
            <w:pPr>
              <w:rPr>
                <w:rFonts w:cs="Arial"/>
              </w:rPr>
            </w:pPr>
            <w:r>
              <w:rPr>
                <w:rFonts w:cs="Arial"/>
              </w:rPr>
              <w:t xml:space="preserve">DataProvider provides a reference to a data provider in the registry, for which all registered sets meeting the other criteria of this query should be returned. The reference is provided as a URN and/or a complete set of reference fields. </w:t>
            </w:r>
          </w:p>
        </w:tc>
      </w:tr>
      <w:tr w:rsidR="00C16D07" w14:paraId="53588D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E6216A" w14:textId="77777777" w:rsidR="00C16D07" w:rsidRDefault="00C16D07"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1E9CB4C7" w14:textId="77777777" w:rsidR="00C16D07" w:rsidRDefault="00C16D07"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7CD004E4" w14:textId="77777777" w:rsidR="00C16D07" w:rsidRDefault="00C16D07" w:rsidP="0081016D">
            <w:pPr>
              <w:rPr>
                <w:rFonts w:cs="Arial"/>
              </w:rPr>
            </w:pPr>
            <w:r>
              <w:rPr>
                <w:rFonts w:cs="Arial"/>
              </w:rPr>
              <w:t xml:space="preserve">Dataflow provides a reference to a data flow in the registry, for which all registered sets meeting the other criteria of this query should be returned. The reference is provided as a URN and/or a complete set of reference fields. </w:t>
            </w:r>
          </w:p>
        </w:tc>
      </w:tr>
      <w:tr w:rsidR="00C16D07" w14:paraId="6304A8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3645F9" w14:textId="77777777" w:rsidR="00C16D07" w:rsidRDefault="00C16D07" w:rsidP="0081016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14:paraId="48271DD9" w14:textId="77777777" w:rsidR="00C16D07" w:rsidRDefault="00C16D07"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1FB0F71C" w14:textId="77777777" w:rsidR="00C16D07" w:rsidRDefault="00C16D07" w:rsidP="0081016D">
            <w:pPr>
              <w:rPr>
                <w:rFonts w:cs="Arial"/>
              </w:rPr>
            </w:pPr>
            <w:r>
              <w:rPr>
                <w:rFonts w:cs="Arial"/>
              </w:rPr>
              <w:t xml:space="preserve">Metadataflow provides a reference to a metadata flow in the registry, for which all registered sets meeting the other criteria of this query should be returned. The reference is provided as a URN and/or a complete set of reference fields </w:t>
            </w:r>
          </w:p>
        </w:tc>
      </w:tr>
      <w:tr w:rsidR="00C16D07" w14:paraId="037695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1A466" w14:textId="77777777" w:rsidR="00C16D07" w:rsidRDefault="00C16D07" w:rsidP="0081016D">
            <w:pPr>
              <w:rPr>
                <w:rFonts w:cs="Arial"/>
              </w:rPr>
            </w:pPr>
            <w:r>
              <w:rPr>
                <w:rFonts w:cs="Arial"/>
              </w:rPr>
              <w:t>ReferencePeriod</w:t>
            </w:r>
          </w:p>
        </w:tc>
        <w:tc>
          <w:tcPr>
            <w:tcW w:w="0" w:type="auto"/>
            <w:tcBorders>
              <w:top w:val="outset" w:sz="6" w:space="0" w:color="auto"/>
              <w:left w:val="outset" w:sz="6" w:space="0" w:color="auto"/>
              <w:bottom w:val="outset" w:sz="6" w:space="0" w:color="auto"/>
              <w:right w:val="outset" w:sz="6" w:space="0" w:color="auto"/>
            </w:tcBorders>
            <w:hideMark/>
          </w:tcPr>
          <w:p w14:paraId="53CCABBA" w14:textId="77777777" w:rsidR="00C16D07" w:rsidRDefault="00C16D07" w:rsidP="0081016D">
            <w:pPr>
              <w:rPr>
                <w:rFonts w:cs="Arial"/>
              </w:rPr>
            </w:pPr>
            <w:r>
              <w:rPr>
                <w:rFonts w:cs="Arial"/>
              </w:rPr>
              <w:t>ReferencePeriodType</w:t>
            </w:r>
          </w:p>
        </w:tc>
        <w:tc>
          <w:tcPr>
            <w:tcW w:w="0" w:type="auto"/>
            <w:tcBorders>
              <w:top w:val="outset" w:sz="6" w:space="0" w:color="auto"/>
              <w:left w:val="outset" w:sz="6" w:space="0" w:color="auto"/>
              <w:bottom w:val="outset" w:sz="6" w:space="0" w:color="auto"/>
              <w:right w:val="outset" w:sz="6" w:space="0" w:color="auto"/>
            </w:tcBorders>
            <w:hideMark/>
          </w:tcPr>
          <w:p w14:paraId="6DE4F421" w14:textId="77777777" w:rsidR="00C16D07" w:rsidRDefault="00C16D07" w:rsidP="0081016D">
            <w:pPr>
              <w:rPr>
                <w:rFonts w:cs="Arial"/>
              </w:rPr>
            </w:pPr>
            <w:r>
              <w:rPr>
                <w:rFonts w:cs="Arial"/>
              </w:rPr>
              <w:t>ReferencePeriod provides an inclusive start and end date for the data or metadata being sought.</w:t>
            </w:r>
          </w:p>
        </w:tc>
      </w:tr>
      <w:tr w:rsidR="00C16D07" w14:paraId="0D55DD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6407DC" w14:textId="77777777" w:rsidR="00C16D07" w:rsidRDefault="00C16D07" w:rsidP="0081016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14:paraId="538E68AC" w14:textId="77777777" w:rsidR="00C16D07" w:rsidRDefault="00C16D07" w:rsidP="0081016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14:paraId="1952821A" w14:textId="77777777" w:rsidR="00C16D07" w:rsidRDefault="00C16D07" w:rsidP="0081016D">
            <w:pPr>
              <w:rPr>
                <w:rFonts w:cs="Arial"/>
              </w:rPr>
            </w:pPr>
            <w:r>
              <w:rPr>
                <w:rFonts w:cs="Arial"/>
              </w:rPr>
              <w:t>DataKeySet is used to provide a set of included or excluded keys which serves to refine the data being sought.</w:t>
            </w:r>
          </w:p>
        </w:tc>
      </w:tr>
      <w:tr w:rsidR="00C16D07" w14:paraId="181765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9076E" w14:textId="77777777" w:rsidR="00C16D07" w:rsidRDefault="00C16D07" w:rsidP="0081016D">
            <w:pPr>
              <w:rPr>
                <w:rFonts w:cs="Arial"/>
              </w:rPr>
            </w:pPr>
            <w:r>
              <w:rPr>
                <w:rFonts w:cs="Arial"/>
              </w:rPr>
              <w:t>CubeRegion</w:t>
            </w:r>
          </w:p>
        </w:tc>
        <w:tc>
          <w:tcPr>
            <w:tcW w:w="0" w:type="auto"/>
            <w:tcBorders>
              <w:top w:val="outset" w:sz="6" w:space="0" w:color="auto"/>
              <w:left w:val="outset" w:sz="6" w:space="0" w:color="auto"/>
              <w:bottom w:val="outset" w:sz="6" w:space="0" w:color="auto"/>
              <w:right w:val="outset" w:sz="6" w:space="0" w:color="auto"/>
            </w:tcBorders>
            <w:hideMark/>
          </w:tcPr>
          <w:p w14:paraId="053EE2FA" w14:textId="77777777" w:rsidR="00C16D07" w:rsidRDefault="00C16D07" w:rsidP="0081016D">
            <w:pPr>
              <w:rPr>
                <w:rFonts w:cs="Arial"/>
              </w:rPr>
            </w:pPr>
            <w:r>
              <w:rPr>
                <w:rFonts w:cs="Arial"/>
              </w:rPr>
              <w:t>CubeRegionType</w:t>
            </w:r>
          </w:p>
        </w:tc>
        <w:tc>
          <w:tcPr>
            <w:tcW w:w="0" w:type="auto"/>
            <w:tcBorders>
              <w:top w:val="outset" w:sz="6" w:space="0" w:color="auto"/>
              <w:left w:val="outset" w:sz="6" w:space="0" w:color="auto"/>
              <w:bottom w:val="outset" w:sz="6" w:space="0" w:color="auto"/>
              <w:right w:val="outset" w:sz="6" w:space="0" w:color="auto"/>
            </w:tcBorders>
            <w:hideMark/>
          </w:tcPr>
          <w:p w14:paraId="58964665" w14:textId="77777777" w:rsidR="00C16D07" w:rsidRDefault="00C16D07" w:rsidP="0081016D">
            <w:pPr>
              <w:rPr>
                <w:rFonts w:cs="Arial"/>
              </w:rPr>
            </w:pPr>
            <w:r>
              <w:rPr>
                <w:rFonts w:cs="Arial"/>
              </w:rPr>
              <w:t>CubeRegion is used to provide sets of include or excluded values for dimensions when querying for data.</w:t>
            </w:r>
          </w:p>
        </w:tc>
      </w:tr>
      <w:tr w:rsidR="00C16D07" w14:paraId="5D7850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3DD7C" w14:textId="77777777" w:rsidR="00C16D07" w:rsidRDefault="00C16D07" w:rsidP="0081016D">
            <w:pPr>
              <w:rPr>
                <w:rFonts w:cs="Arial"/>
              </w:rPr>
            </w:pPr>
            <w:r>
              <w:rPr>
                <w:rFonts w:cs="Arial"/>
              </w:rPr>
              <w:t>MetadataTargetRegion</w:t>
            </w:r>
          </w:p>
        </w:tc>
        <w:tc>
          <w:tcPr>
            <w:tcW w:w="0" w:type="auto"/>
            <w:tcBorders>
              <w:top w:val="outset" w:sz="6" w:space="0" w:color="auto"/>
              <w:left w:val="outset" w:sz="6" w:space="0" w:color="auto"/>
              <w:bottom w:val="outset" w:sz="6" w:space="0" w:color="auto"/>
              <w:right w:val="outset" w:sz="6" w:space="0" w:color="auto"/>
            </w:tcBorders>
            <w:hideMark/>
          </w:tcPr>
          <w:p w14:paraId="2D74B6C3" w14:textId="77777777" w:rsidR="00C16D07" w:rsidRDefault="00C16D07" w:rsidP="0081016D">
            <w:pPr>
              <w:rPr>
                <w:rFonts w:cs="Arial"/>
              </w:rPr>
            </w:pPr>
            <w:r>
              <w:rPr>
                <w:rFonts w:cs="Arial"/>
              </w:rPr>
              <w:t>MetadataTargetRegion Type</w:t>
            </w:r>
          </w:p>
        </w:tc>
        <w:tc>
          <w:tcPr>
            <w:tcW w:w="0" w:type="auto"/>
            <w:tcBorders>
              <w:top w:val="outset" w:sz="6" w:space="0" w:color="auto"/>
              <w:left w:val="outset" w:sz="6" w:space="0" w:color="auto"/>
              <w:bottom w:val="outset" w:sz="6" w:space="0" w:color="auto"/>
              <w:right w:val="outset" w:sz="6" w:space="0" w:color="auto"/>
            </w:tcBorders>
            <w:hideMark/>
          </w:tcPr>
          <w:p w14:paraId="71943313" w14:textId="77777777" w:rsidR="00C16D07" w:rsidRDefault="00C16D07" w:rsidP="0081016D">
            <w:pPr>
              <w:rPr>
                <w:rFonts w:cs="Arial"/>
              </w:rPr>
            </w:pPr>
            <w:r>
              <w:rPr>
                <w:rFonts w:cs="Arial"/>
              </w:rPr>
              <w:t>MetadataTargetRegion is used to provide sets of included or excluded values for identifier components when querying for metadata.</w:t>
            </w:r>
          </w:p>
        </w:tc>
      </w:tr>
    </w:tbl>
    <w:p w14:paraId="6BBE7824" w14:textId="77777777" w:rsidR="00C16D07" w:rsidRDefault="00C16D07" w:rsidP="00C16D07">
      <w:pPr>
        <w:pStyle w:val="section"/>
        <w:rPr>
          <w:rFonts w:eastAsiaTheme="minorEastAsia"/>
        </w:rPr>
      </w:pPr>
      <w:r>
        <w:rPr>
          <w:b/>
          <w:bCs/>
        </w:rPr>
        <w:lastRenderedPageBreak/>
        <w:t xml:space="preserve">QueryRegistrationResponseType: </w:t>
      </w:r>
      <w:r>
        <w:t>QueryRegistrationResponseType describes the structure of a registration query response. It provides a status for the request, and if successful, the resulting data and/or metadata results.</w:t>
      </w:r>
    </w:p>
    <w:p w14:paraId="0513E53B" w14:textId="77777777" w:rsidR="00C16D07" w:rsidRPr="00C16D07" w:rsidRDefault="00C16D07" w:rsidP="00C16D07">
      <w:pPr>
        <w:pStyle w:val="NormalWeb"/>
        <w:rPr>
          <w:szCs w:val="20"/>
          <w:lang w:val="fr-FR"/>
        </w:rPr>
      </w:pPr>
      <w:r w:rsidRPr="00C16D07">
        <w:rPr>
          <w:lang w:val="fr-FR"/>
        </w:rPr>
        <w:t xml:space="preserve">Content: </w:t>
      </w:r>
    </w:p>
    <w:p w14:paraId="674DCE7D" w14:textId="77777777" w:rsidR="00C16D07" w:rsidRPr="00C16D07" w:rsidRDefault="00C16D07" w:rsidP="00C16D07">
      <w:pPr>
        <w:rPr>
          <w:rFonts w:cs="Arial"/>
          <w:lang w:val="fr-FR"/>
        </w:rPr>
      </w:pPr>
      <w:r w:rsidRPr="00C16D07">
        <w:rPr>
          <w:rStyle w:val="code1"/>
          <w:lang w:val="fr-FR"/>
        </w:rPr>
        <w:t>StatusMessage, QueryResult*</w:t>
      </w:r>
    </w:p>
    <w:p w14:paraId="2EF78B3F" w14:textId="77777777" w:rsidR="00C16D07" w:rsidRPr="00C16D07" w:rsidRDefault="00C16D07" w:rsidP="00C16D07">
      <w:pPr>
        <w:pStyle w:val="NormalWeb"/>
        <w:rPr>
          <w:rFonts w:eastAsiaTheme="minorEastAsia"/>
          <w:szCs w:val="20"/>
          <w:lang w:val="fr-FR"/>
        </w:rPr>
      </w:pPr>
      <w:r w:rsidRPr="00C16D07">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89"/>
        <w:gridCol w:w="1934"/>
        <w:gridCol w:w="4752"/>
      </w:tblGrid>
      <w:tr w:rsidR="00C16D07" w14:paraId="1AC0D88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A5B0B3"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78A171"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D61A6E" w14:textId="77777777" w:rsidR="00C16D07" w:rsidRDefault="00C16D07" w:rsidP="0081016D">
            <w:pPr>
              <w:rPr>
                <w:rFonts w:cs="Arial"/>
                <w:b/>
                <w:bCs/>
              </w:rPr>
            </w:pPr>
            <w:r>
              <w:rPr>
                <w:rFonts w:cs="Arial"/>
                <w:b/>
                <w:bCs/>
              </w:rPr>
              <w:t>Documentation</w:t>
            </w:r>
          </w:p>
        </w:tc>
      </w:tr>
      <w:tr w:rsidR="00C16D07" w14:paraId="6CF4E3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3ED874" w14:textId="77777777" w:rsidR="00C16D07" w:rsidRDefault="00C16D07" w:rsidP="0081016D">
            <w:pPr>
              <w:rPr>
                <w:rFonts w:cs="Arial"/>
              </w:rPr>
            </w:pPr>
            <w:r>
              <w:rPr>
                <w:rFonts w:cs="Arial"/>
              </w:rPr>
              <w:t>StatusMessage</w:t>
            </w:r>
          </w:p>
        </w:tc>
        <w:tc>
          <w:tcPr>
            <w:tcW w:w="0" w:type="auto"/>
            <w:tcBorders>
              <w:top w:val="outset" w:sz="6" w:space="0" w:color="auto"/>
              <w:left w:val="outset" w:sz="6" w:space="0" w:color="auto"/>
              <w:bottom w:val="outset" w:sz="6" w:space="0" w:color="auto"/>
              <w:right w:val="outset" w:sz="6" w:space="0" w:color="auto"/>
            </w:tcBorders>
            <w:hideMark/>
          </w:tcPr>
          <w:p w14:paraId="4D02C331"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7E06FBC0" w14:textId="77777777" w:rsidR="00C16D07" w:rsidRDefault="00C16D07" w:rsidP="0081016D">
            <w:pPr>
              <w:rPr>
                <w:rFonts w:cs="Arial"/>
              </w:rPr>
            </w:pPr>
            <w:r>
              <w:rPr>
                <w:rFonts w:cs="Arial"/>
              </w:rPr>
              <w:t>StatusMessage provides that status for the registration query request, and if necessary, any error or warning information.</w:t>
            </w:r>
          </w:p>
        </w:tc>
      </w:tr>
      <w:tr w:rsidR="00C16D07" w14:paraId="07D97B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C84499" w14:textId="77777777" w:rsidR="00C16D07" w:rsidRDefault="00C16D07" w:rsidP="0081016D">
            <w:pPr>
              <w:rPr>
                <w:rFonts w:cs="Arial"/>
              </w:rPr>
            </w:pPr>
            <w:r>
              <w:rPr>
                <w:rFonts w:cs="Arial"/>
              </w:rPr>
              <w:t>QueryResult</w:t>
            </w:r>
          </w:p>
        </w:tc>
        <w:tc>
          <w:tcPr>
            <w:tcW w:w="0" w:type="auto"/>
            <w:tcBorders>
              <w:top w:val="outset" w:sz="6" w:space="0" w:color="auto"/>
              <w:left w:val="outset" w:sz="6" w:space="0" w:color="auto"/>
              <w:bottom w:val="outset" w:sz="6" w:space="0" w:color="auto"/>
              <w:right w:val="outset" w:sz="6" w:space="0" w:color="auto"/>
            </w:tcBorders>
            <w:hideMark/>
          </w:tcPr>
          <w:p w14:paraId="62FC63BE" w14:textId="77777777" w:rsidR="00C16D07" w:rsidRDefault="00C16D07" w:rsidP="0081016D">
            <w:pPr>
              <w:rPr>
                <w:rFonts w:cs="Arial"/>
              </w:rPr>
            </w:pPr>
            <w:r>
              <w:rPr>
                <w:rFonts w:cs="Arial"/>
              </w:rPr>
              <w:t>QueryResultType</w:t>
            </w:r>
          </w:p>
        </w:tc>
        <w:tc>
          <w:tcPr>
            <w:tcW w:w="0" w:type="auto"/>
            <w:tcBorders>
              <w:top w:val="outset" w:sz="6" w:space="0" w:color="auto"/>
              <w:left w:val="outset" w:sz="6" w:space="0" w:color="auto"/>
              <w:bottom w:val="outset" w:sz="6" w:space="0" w:color="auto"/>
              <w:right w:val="outset" w:sz="6" w:space="0" w:color="auto"/>
            </w:tcBorders>
            <w:hideMark/>
          </w:tcPr>
          <w:p w14:paraId="078B58C7" w14:textId="77777777" w:rsidR="00C16D07" w:rsidRDefault="00C16D07" w:rsidP="0081016D">
            <w:pPr>
              <w:rPr>
                <w:rFonts w:cs="Arial"/>
              </w:rPr>
            </w:pPr>
            <w:r>
              <w:rPr>
                <w:rFonts w:cs="Arial"/>
              </w:rPr>
              <w:t xml:space="preserve">QueryResult contains a result for a successful registration query. It can occur multiple times, for each registration the meets the conditions specified in the query. </w:t>
            </w:r>
          </w:p>
        </w:tc>
      </w:tr>
    </w:tbl>
    <w:p w14:paraId="3D5904A3" w14:textId="77777777" w:rsidR="00C16D07" w:rsidRDefault="00C16D07" w:rsidP="00C16D07">
      <w:pPr>
        <w:pStyle w:val="section"/>
        <w:rPr>
          <w:rFonts w:eastAsiaTheme="minorEastAsia"/>
        </w:rPr>
      </w:pPr>
      <w:r>
        <w:rPr>
          <w:b/>
          <w:bCs/>
        </w:rPr>
        <w:t xml:space="preserve">QueryResultType: </w:t>
      </w:r>
      <w:r>
        <w:t>QueryResultType describes the structure of a query result for a single data source. Either a data result or metadata result is detailed, depending on the data source.</w:t>
      </w:r>
    </w:p>
    <w:p w14:paraId="1B13AD45" w14:textId="77777777" w:rsidR="00C16D07" w:rsidRDefault="00C16D07" w:rsidP="00C16D07">
      <w:pPr>
        <w:pStyle w:val="NormalWeb"/>
        <w:rPr>
          <w:szCs w:val="20"/>
        </w:rPr>
      </w:pPr>
      <w:r>
        <w:t xml:space="preserve">Attributes: </w:t>
      </w:r>
    </w:p>
    <w:p w14:paraId="5CEAF18D" w14:textId="77777777" w:rsidR="00C16D07" w:rsidRDefault="00C16D07" w:rsidP="00C16D07">
      <w:pPr>
        <w:rPr>
          <w:rFonts w:cs="Arial"/>
        </w:rPr>
      </w:pPr>
      <w:r>
        <w:rPr>
          <w:rStyle w:val="code1"/>
        </w:rPr>
        <w:t>timeSeriesMatch</w:t>
      </w:r>
    </w:p>
    <w:p w14:paraId="3C41A4FC" w14:textId="77777777" w:rsidR="00C16D07" w:rsidRDefault="00C16D07" w:rsidP="00C16D07">
      <w:pPr>
        <w:pStyle w:val="NormalWeb"/>
        <w:rPr>
          <w:rFonts w:eastAsiaTheme="minorEastAsia"/>
          <w:szCs w:val="20"/>
        </w:rPr>
      </w:pPr>
      <w:r>
        <w:t xml:space="preserve">Content: </w:t>
      </w:r>
    </w:p>
    <w:p w14:paraId="3D632D91" w14:textId="77777777" w:rsidR="00C16D07" w:rsidRDefault="00C16D07" w:rsidP="00C16D07">
      <w:pPr>
        <w:rPr>
          <w:rFonts w:cs="Arial"/>
        </w:rPr>
      </w:pPr>
      <w:r>
        <w:rPr>
          <w:rStyle w:val="code1"/>
        </w:rPr>
        <w:t>(DataResult | MetadataResult)</w:t>
      </w:r>
    </w:p>
    <w:p w14:paraId="20D7DB3C"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00"/>
        <w:gridCol w:w="1078"/>
        <w:gridCol w:w="5497"/>
      </w:tblGrid>
      <w:tr w:rsidR="00C16D07" w14:paraId="52600D6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02522F"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179032"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038DB3" w14:textId="77777777" w:rsidR="00C16D07" w:rsidRDefault="00C16D07" w:rsidP="0081016D">
            <w:pPr>
              <w:rPr>
                <w:rFonts w:cs="Arial"/>
                <w:b/>
                <w:bCs/>
              </w:rPr>
            </w:pPr>
            <w:r>
              <w:rPr>
                <w:rFonts w:cs="Arial"/>
                <w:b/>
                <w:bCs/>
              </w:rPr>
              <w:t>Documentation</w:t>
            </w:r>
          </w:p>
        </w:tc>
      </w:tr>
      <w:tr w:rsidR="00C16D07" w14:paraId="1FE3CD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F0031C" w14:textId="77777777" w:rsidR="00C16D07" w:rsidRDefault="00C16D07" w:rsidP="0081016D">
            <w:pPr>
              <w:rPr>
                <w:rFonts w:cs="Arial"/>
              </w:rPr>
            </w:pPr>
            <w:r>
              <w:rPr>
                <w:rFonts w:cs="Arial"/>
              </w:rPr>
              <w:t>timeSeriesMatch</w:t>
            </w:r>
          </w:p>
        </w:tc>
        <w:tc>
          <w:tcPr>
            <w:tcW w:w="0" w:type="auto"/>
            <w:tcBorders>
              <w:top w:val="outset" w:sz="6" w:space="0" w:color="auto"/>
              <w:left w:val="outset" w:sz="6" w:space="0" w:color="auto"/>
              <w:bottom w:val="outset" w:sz="6" w:space="0" w:color="auto"/>
              <w:right w:val="outset" w:sz="6" w:space="0" w:color="auto"/>
            </w:tcBorders>
            <w:hideMark/>
          </w:tcPr>
          <w:p w14:paraId="17B43452"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747FDE2" w14:textId="77777777" w:rsidR="00C16D07" w:rsidRDefault="00C16D07" w:rsidP="0081016D">
            <w:pPr>
              <w:rPr>
                <w:rFonts w:cs="Arial"/>
              </w:rPr>
            </w:pPr>
            <w:r>
              <w:rPr>
                <w:rFonts w:cs="Arial"/>
              </w:rPr>
              <w:t xml:space="preserve">The timeSeriesMatch attribute is true when the result is an exact match with the key found in the registry - that is, when the registered data source provides a matching key. It is set to false when the data source is registered with cube-region constraints, or in any other circumstance when it cannot be established that the sought-for keys have been exactly matched. This is always true when the resulting data source is the source of a metadata set. </w:t>
            </w:r>
          </w:p>
        </w:tc>
      </w:tr>
    </w:tbl>
    <w:p w14:paraId="0161A180"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942"/>
        <w:gridCol w:w="2184"/>
        <w:gridCol w:w="3049"/>
      </w:tblGrid>
      <w:tr w:rsidR="00C16D07" w14:paraId="1BE33F1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7D6F63"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26F22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2552B7" w14:textId="77777777" w:rsidR="00C16D07" w:rsidRDefault="00C16D07" w:rsidP="0081016D">
            <w:pPr>
              <w:rPr>
                <w:rFonts w:cs="Arial"/>
                <w:b/>
                <w:bCs/>
              </w:rPr>
            </w:pPr>
            <w:r>
              <w:rPr>
                <w:rFonts w:cs="Arial"/>
                <w:b/>
                <w:bCs/>
              </w:rPr>
              <w:t>Documentation</w:t>
            </w:r>
          </w:p>
        </w:tc>
      </w:tr>
      <w:tr w:rsidR="00C16D07" w14:paraId="4EE4A5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F79AD5" w14:textId="77777777" w:rsidR="00C16D07" w:rsidRDefault="00C16D07" w:rsidP="0081016D">
            <w:pPr>
              <w:rPr>
                <w:rFonts w:cs="Arial"/>
              </w:rPr>
            </w:pPr>
            <w:r>
              <w:rPr>
                <w:rFonts w:cs="Arial"/>
              </w:rPr>
              <w:t>DataResult</w:t>
            </w:r>
          </w:p>
        </w:tc>
        <w:tc>
          <w:tcPr>
            <w:tcW w:w="0" w:type="auto"/>
            <w:tcBorders>
              <w:top w:val="outset" w:sz="6" w:space="0" w:color="auto"/>
              <w:left w:val="outset" w:sz="6" w:space="0" w:color="auto"/>
              <w:bottom w:val="outset" w:sz="6" w:space="0" w:color="auto"/>
              <w:right w:val="outset" w:sz="6" w:space="0" w:color="auto"/>
            </w:tcBorders>
            <w:hideMark/>
          </w:tcPr>
          <w:p w14:paraId="70FBE2E6" w14:textId="77777777" w:rsidR="00C16D07" w:rsidRDefault="00C16D07" w:rsidP="0081016D">
            <w:pPr>
              <w:rPr>
                <w:rFonts w:cs="Arial"/>
              </w:rPr>
            </w:pPr>
            <w:r>
              <w:rPr>
                <w:rFonts w:cs="Arial"/>
              </w:rPr>
              <w:t>ResultType</w:t>
            </w:r>
          </w:p>
        </w:tc>
        <w:tc>
          <w:tcPr>
            <w:tcW w:w="0" w:type="auto"/>
            <w:tcBorders>
              <w:top w:val="outset" w:sz="6" w:space="0" w:color="auto"/>
              <w:left w:val="outset" w:sz="6" w:space="0" w:color="auto"/>
              <w:bottom w:val="outset" w:sz="6" w:space="0" w:color="auto"/>
              <w:right w:val="outset" w:sz="6" w:space="0" w:color="auto"/>
            </w:tcBorders>
            <w:hideMark/>
          </w:tcPr>
          <w:p w14:paraId="0A3C85C6" w14:textId="77777777" w:rsidR="00C16D07" w:rsidRDefault="00C16D07" w:rsidP="0081016D">
            <w:pPr>
              <w:rPr>
                <w:rFonts w:cs="Arial"/>
              </w:rPr>
            </w:pPr>
          </w:p>
        </w:tc>
      </w:tr>
      <w:tr w:rsidR="00C16D07" w14:paraId="6D0C63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BDE98F" w14:textId="77777777" w:rsidR="00C16D07" w:rsidRDefault="00C16D07" w:rsidP="0081016D">
            <w:pPr>
              <w:rPr>
                <w:rFonts w:cs="Arial"/>
              </w:rPr>
            </w:pPr>
            <w:r>
              <w:rPr>
                <w:rFonts w:cs="Arial"/>
              </w:rPr>
              <w:t>MetadataResult</w:t>
            </w:r>
          </w:p>
        </w:tc>
        <w:tc>
          <w:tcPr>
            <w:tcW w:w="0" w:type="auto"/>
            <w:tcBorders>
              <w:top w:val="outset" w:sz="6" w:space="0" w:color="auto"/>
              <w:left w:val="outset" w:sz="6" w:space="0" w:color="auto"/>
              <w:bottom w:val="outset" w:sz="6" w:space="0" w:color="auto"/>
              <w:right w:val="outset" w:sz="6" w:space="0" w:color="auto"/>
            </w:tcBorders>
            <w:hideMark/>
          </w:tcPr>
          <w:p w14:paraId="74B5EDD6" w14:textId="77777777" w:rsidR="00C16D07" w:rsidRDefault="00C16D07" w:rsidP="0081016D">
            <w:pPr>
              <w:rPr>
                <w:rFonts w:cs="Arial"/>
              </w:rPr>
            </w:pPr>
            <w:r>
              <w:rPr>
                <w:rFonts w:cs="Arial"/>
              </w:rPr>
              <w:t>ResultType</w:t>
            </w:r>
          </w:p>
        </w:tc>
        <w:tc>
          <w:tcPr>
            <w:tcW w:w="0" w:type="auto"/>
            <w:tcBorders>
              <w:top w:val="outset" w:sz="6" w:space="0" w:color="auto"/>
              <w:left w:val="outset" w:sz="6" w:space="0" w:color="auto"/>
              <w:bottom w:val="outset" w:sz="6" w:space="0" w:color="auto"/>
              <w:right w:val="outset" w:sz="6" w:space="0" w:color="auto"/>
            </w:tcBorders>
            <w:hideMark/>
          </w:tcPr>
          <w:p w14:paraId="02721140" w14:textId="77777777" w:rsidR="00C16D07" w:rsidRDefault="00C16D07" w:rsidP="0081016D">
            <w:pPr>
              <w:rPr>
                <w:rFonts w:cs="Arial"/>
              </w:rPr>
            </w:pPr>
          </w:p>
        </w:tc>
      </w:tr>
    </w:tbl>
    <w:p w14:paraId="0F630E64" w14:textId="77777777" w:rsidR="00C16D07" w:rsidRDefault="00C16D07" w:rsidP="00C16D07">
      <w:pPr>
        <w:pStyle w:val="section"/>
        <w:rPr>
          <w:rFonts w:eastAsiaTheme="minorEastAsia"/>
        </w:rPr>
      </w:pPr>
      <w:r>
        <w:rPr>
          <w:b/>
          <w:bCs/>
        </w:rPr>
        <w:t xml:space="preserve">ResultType: </w:t>
      </w:r>
      <w:r>
        <w:t>ResultType contains the details about a data or metadata source, through the complete registration information. In addition, a reference to the content constraints for the data source may be provided, if the query requested this information.</w:t>
      </w:r>
    </w:p>
    <w:p w14:paraId="662BC3DB" w14:textId="77777777" w:rsidR="00C16D07" w:rsidRPr="00C16D07" w:rsidRDefault="00C16D07" w:rsidP="00C16D07">
      <w:pPr>
        <w:pStyle w:val="NormalWeb"/>
        <w:rPr>
          <w:szCs w:val="20"/>
          <w:lang w:val="fr-FR"/>
        </w:rPr>
      </w:pPr>
      <w:r w:rsidRPr="00C16D07">
        <w:rPr>
          <w:lang w:val="fr-FR"/>
        </w:rPr>
        <w:t xml:space="preserve">Content: </w:t>
      </w:r>
    </w:p>
    <w:p w14:paraId="380584DF" w14:textId="77777777" w:rsidR="00C16D07" w:rsidRPr="00C16D07" w:rsidRDefault="00C16D07" w:rsidP="00C16D07">
      <w:pPr>
        <w:rPr>
          <w:rFonts w:cs="Arial"/>
          <w:lang w:val="fr-FR"/>
        </w:rPr>
      </w:pPr>
      <w:r w:rsidRPr="00C16D07">
        <w:rPr>
          <w:rStyle w:val="code1"/>
          <w:lang w:val="fr-FR"/>
        </w:rPr>
        <w:t>Registration, Constraint*</w:t>
      </w:r>
    </w:p>
    <w:p w14:paraId="46C73075" w14:textId="77777777" w:rsidR="00C16D07" w:rsidRPr="00C16D07" w:rsidRDefault="00C16D07" w:rsidP="00C16D07">
      <w:pPr>
        <w:pStyle w:val="NormalWeb"/>
        <w:rPr>
          <w:rFonts w:eastAsiaTheme="minorEastAsia"/>
          <w:szCs w:val="20"/>
          <w:lang w:val="fr-FR"/>
        </w:rPr>
      </w:pPr>
      <w:r w:rsidRPr="00C16D07">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78"/>
        <w:gridCol w:w="2116"/>
        <w:gridCol w:w="4881"/>
      </w:tblGrid>
      <w:tr w:rsidR="00C16D07" w14:paraId="22BB355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9AE35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10CE48"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C69125" w14:textId="77777777" w:rsidR="00C16D07" w:rsidRDefault="00C16D07" w:rsidP="0081016D">
            <w:pPr>
              <w:rPr>
                <w:rFonts w:cs="Arial"/>
                <w:b/>
                <w:bCs/>
              </w:rPr>
            </w:pPr>
            <w:r>
              <w:rPr>
                <w:rFonts w:cs="Arial"/>
                <w:b/>
                <w:bCs/>
              </w:rPr>
              <w:t>Documentation</w:t>
            </w:r>
          </w:p>
        </w:tc>
      </w:tr>
      <w:tr w:rsidR="00C16D07" w14:paraId="0DBF53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FA6962" w14:textId="77777777" w:rsidR="00C16D07" w:rsidRDefault="00C16D07" w:rsidP="0081016D">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14:paraId="5BA9841B" w14:textId="77777777" w:rsidR="00C16D07" w:rsidRDefault="00C16D07" w:rsidP="0081016D">
            <w:pPr>
              <w:rPr>
                <w:rFonts w:cs="Arial"/>
              </w:rPr>
            </w:pPr>
            <w:r>
              <w:rPr>
                <w:rFonts w:cs="Arial"/>
              </w:rPr>
              <w:t>RegistrationType</w:t>
            </w:r>
          </w:p>
        </w:tc>
        <w:tc>
          <w:tcPr>
            <w:tcW w:w="0" w:type="auto"/>
            <w:tcBorders>
              <w:top w:val="outset" w:sz="6" w:space="0" w:color="auto"/>
              <w:left w:val="outset" w:sz="6" w:space="0" w:color="auto"/>
              <w:bottom w:val="outset" w:sz="6" w:space="0" w:color="auto"/>
              <w:right w:val="outset" w:sz="6" w:space="0" w:color="auto"/>
            </w:tcBorders>
            <w:hideMark/>
          </w:tcPr>
          <w:p w14:paraId="113DDFCC" w14:textId="77777777" w:rsidR="00C16D07" w:rsidRDefault="00C16D07" w:rsidP="0081016D">
            <w:pPr>
              <w:rPr>
                <w:rFonts w:cs="Arial"/>
              </w:rPr>
            </w:pPr>
            <w:r>
              <w:rPr>
                <w:rFonts w:cs="Arial"/>
              </w:rPr>
              <w:t xml:space="preserve">Registration provides the details of a matching registration. In addition to the data source and provision agreement information, the id of the registration must also be provided. </w:t>
            </w:r>
          </w:p>
        </w:tc>
      </w:tr>
      <w:tr w:rsidR="00C16D07" w14:paraId="77EEF0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EE618A" w14:textId="77777777" w:rsidR="00C16D07" w:rsidRDefault="00C16D07" w:rsidP="0081016D">
            <w:pPr>
              <w:rPr>
                <w:rFonts w:cs="Arial"/>
              </w:rPr>
            </w:pPr>
            <w:r>
              <w:rPr>
                <w:rFonts w:cs="Arial"/>
              </w:rPr>
              <w:t>Constraint</w:t>
            </w:r>
          </w:p>
        </w:tc>
        <w:tc>
          <w:tcPr>
            <w:tcW w:w="0" w:type="auto"/>
            <w:tcBorders>
              <w:top w:val="outset" w:sz="6" w:space="0" w:color="auto"/>
              <w:left w:val="outset" w:sz="6" w:space="0" w:color="auto"/>
              <w:bottom w:val="outset" w:sz="6" w:space="0" w:color="auto"/>
              <w:right w:val="outset" w:sz="6" w:space="0" w:color="auto"/>
            </w:tcBorders>
            <w:hideMark/>
          </w:tcPr>
          <w:p w14:paraId="7720D8E6" w14:textId="77777777" w:rsidR="00C16D07" w:rsidRDefault="00C16D07" w:rsidP="0081016D">
            <w:pPr>
              <w:rPr>
                <w:rFonts w:cs="Arial"/>
              </w:rPr>
            </w:pPr>
            <w:r>
              <w:rPr>
                <w:rFonts w:cs="Arial"/>
              </w:rPr>
              <w:t>ConstraintReferenceT ype</w:t>
            </w:r>
          </w:p>
        </w:tc>
        <w:tc>
          <w:tcPr>
            <w:tcW w:w="0" w:type="auto"/>
            <w:tcBorders>
              <w:top w:val="outset" w:sz="6" w:space="0" w:color="auto"/>
              <w:left w:val="outset" w:sz="6" w:space="0" w:color="auto"/>
              <w:bottom w:val="outset" w:sz="6" w:space="0" w:color="auto"/>
              <w:right w:val="outset" w:sz="6" w:space="0" w:color="auto"/>
            </w:tcBorders>
            <w:hideMark/>
          </w:tcPr>
          <w:p w14:paraId="422DF3CE" w14:textId="77777777" w:rsidR="00C16D07" w:rsidRDefault="00C16D07" w:rsidP="0081016D">
            <w:pPr>
              <w:rPr>
                <w:rFonts w:cs="Arial"/>
              </w:rPr>
            </w:pPr>
            <w:r>
              <w:rPr>
                <w:rFonts w:cs="Arial"/>
              </w:rPr>
              <w:t xml:space="preserve">Constraint provides a reference to a data or metadata constraint in the registry for the resulting data source (or possibly constraints base on the registration provision agreement, data provider, structure usage, or structure). The reference is provided for by a URN and/or a complete set of reference fields. </w:t>
            </w:r>
          </w:p>
        </w:tc>
      </w:tr>
    </w:tbl>
    <w:p w14:paraId="24833C2A" w14:textId="77777777" w:rsidR="00C16D07" w:rsidRDefault="00C16D07" w:rsidP="00C16D07">
      <w:pPr>
        <w:pStyle w:val="section"/>
        <w:rPr>
          <w:rFonts w:eastAsiaTheme="minorEastAsia"/>
        </w:rPr>
      </w:pPr>
      <w:r>
        <w:rPr>
          <w:b/>
          <w:bCs/>
        </w:rPr>
        <w:t xml:space="preserve">SubmitStructureRequestType: </w:t>
      </w:r>
      <w:r>
        <w:t>SubmitStructureRequestType describes the structure of a structure submission. Structural components are provided either in-line or referenced via a SDMX-ML Structure message external to the registry. A default action and external reference resolution action are all provided for each of the contained components, but can be overridden on a per component basis.</w:t>
      </w:r>
    </w:p>
    <w:p w14:paraId="59A7CF3A" w14:textId="77777777" w:rsidR="00C16D07" w:rsidRPr="00C16D07" w:rsidRDefault="00C16D07" w:rsidP="00C16D07">
      <w:pPr>
        <w:pStyle w:val="NormalWeb"/>
        <w:rPr>
          <w:szCs w:val="20"/>
          <w:lang w:val="fr-FR"/>
        </w:rPr>
      </w:pPr>
      <w:r w:rsidRPr="00C16D07">
        <w:rPr>
          <w:lang w:val="fr-FR"/>
        </w:rPr>
        <w:t xml:space="preserve">Attributes: </w:t>
      </w:r>
    </w:p>
    <w:p w14:paraId="15C5D836" w14:textId="77777777" w:rsidR="00C16D07" w:rsidRPr="00C16D07" w:rsidRDefault="00C16D07" w:rsidP="00C16D07">
      <w:pPr>
        <w:rPr>
          <w:rFonts w:cs="Arial"/>
          <w:lang w:val="fr-FR"/>
        </w:rPr>
      </w:pPr>
      <w:r w:rsidRPr="00C16D07">
        <w:rPr>
          <w:rStyle w:val="code1"/>
          <w:lang w:val="fr-FR"/>
        </w:rPr>
        <w:t>action?, externalDependencies?</w:t>
      </w:r>
    </w:p>
    <w:p w14:paraId="620457EC" w14:textId="77777777" w:rsidR="00C16D07" w:rsidRPr="00C16D07" w:rsidRDefault="00C16D07" w:rsidP="00C16D07">
      <w:pPr>
        <w:pStyle w:val="NormalWeb"/>
        <w:rPr>
          <w:rFonts w:eastAsiaTheme="minorEastAsia"/>
          <w:szCs w:val="20"/>
          <w:lang w:val="fr-FR"/>
        </w:rPr>
      </w:pPr>
      <w:r w:rsidRPr="00C16D07">
        <w:rPr>
          <w:lang w:val="fr-FR"/>
        </w:rPr>
        <w:t xml:space="preserve">Content: </w:t>
      </w:r>
    </w:p>
    <w:p w14:paraId="5BADDD70" w14:textId="77777777" w:rsidR="00C16D07" w:rsidRPr="00C16D07" w:rsidRDefault="00C16D07" w:rsidP="00C16D07">
      <w:pPr>
        <w:rPr>
          <w:rFonts w:cs="Arial"/>
          <w:lang w:val="fr-FR"/>
        </w:rPr>
      </w:pPr>
      <w:r w:rsidRPr="00C16D07">
        <w:rPr>
          <w:rStyle w:val="code1"/>
          <w:lang w:val="fr-FR"/>
        </w:rPr>
        <w:t>(StructureLocation | Structures), SubmittedStructure*</w:t>
      </w:r>
    </w:p>
    <w:p w14:paraId="3814F053" w14:textId="77777777" w:rsidR="00C16D07" w:rsidRPr="00C16D07" w:rsidRDefault="00C16D07" w:rsidP="00C16D07">
      <w:pPr>
        <w:pStyle w:val="NormalWeb"/>
        <w:rPr>
          <w:rFonts w:eastAsiaTheme="minorEastAsia"/>
          <w:szCs w:val="20"/>
          <w:lang w:val="fr-FR"/>
        </w:rPr>
      </w:pPr>
      <w:r w:rsidRPr="00C16D07">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24"/>
        <w:gridCol w:w="1111"/>
        <w:gridCol w:w="4840"/>
      </w:tblGrid>
      <w:tr w:rsidR="00C16D07" w14:paraId="58C1C08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546371"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779DDF"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F05A38" w14:textId="77777777" w:rsidR="00C16D07" w:rsidRDefault="00C16D07" w:rsidP="0081016D">
            <w:pPr>
              <w:rPr>
                <w:rFonts w:cs="Arial"/>
                <w:b/>
                <w:bCs/>
              </w:rPr>
            </w:pPr>
            <w:r>
              <w:rPr>
                <w:rFonts w:cs="Arial"/>
                <w:b/>
                <w:bCs/>
              </w:rPr>
              <w:t>Documentation</w:t>
            </w:r>
          </w:p>
        </w:tc>
      </w:tr>
      <w:tr w:rsidR="00C16D07" w14:paraId="2C153F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03DF00" w14:textId="77777777" w:rsidR="00C16D07" w:rsidRDefault="00C16D07" w:rsidP="0081016D">
            <w:pPr>
              <w:rPr>
                <w:rFonts w:cs="Arial"/>
              </w:rPr>
            </w:pPr>
            <w:r>
              <w:rPr>
                <w:rFonts w:cs="Arial"/>
              </w:rPr>
              <w:t>action (default: Append)</w:t>
            </w:r>
          </w:p>
        </w:tc>
        <w:tc>
          <w:tcPr>
            <w:tcW w:w="0" w:type="auto"/>
            <w:tcBorders>
              <w:top w:val="outset" w:sz="6" w:space="0" w:color="auto"/>
              <w:left w:val="outset" w:sz="6" w:space="0" w:color="auto"/>
              <w:bottom w:val="outset" w:sz="6" w:space="0" w:color="auto"/>
              <w:right w:val="outset" w:sz="6" w:space="0" w:color="auto"/>
            </w:tcBorders>
            <w:hideMark/>
          </w:tcPr>
          <w:p w14:paraId="5B8EC250" w14:textId="77777777" w:rsidR="00C16D07" w:rsidRDefault="00C16D07" w:rsidP="0081016D">
            <w:pPr>
              <w:rPr>
                <w:rFonts w:cs="Arial"/>
              </w:rPr>
            </w:pPr>
            <w:r>
              <w:rPr>
                <w:rFonts w:cs="Arial"/>
              </w:rPr>
              <w:t>ActionType</w:t>
            </w:r>
          </w:p>
        </w:tc>
        <w:tc>
          <w:tcPr>
            <w:tcW w:w="0" w:type="auto"/>
            <w:tcBorders>
              <w:top w:val="outset" w:sz="6" w:space="0" w:color="auto"/>
              <w:left w:val="outset" w:sz="6" w:space="0" w:color="auto"/>
              <w:bottom w:val="outset" w:sz="6" w:space="0" w:color="auto"/>
              <w:right w:val="outset" w:sz="6" w:space="0" w:color="auto"/>
            </w:tcBorders>
            <w:hideMark/>
          </w:tcPr>
          <w:p w14:paraId="0EC16390" w14:textId="77777777" w:rsidR="00C16D07" w:rsidRDefault="00C16D07" w:rsidP="0081016D">
            <w:pPr>
              <w:rPr>
                <w:rFonts w:cs="Arial"/>
              </w:rPr>
            </w:pPr>
            <w:r>
              <w:rPr>
                <w:rFonts w:cs="Arial"/>
              </w:rPr>
              <w:t xml:space="preserve">The action attribute indicates the default action (append-add, replace-update, delete, or no action-informational) to be taken on all structural components in either the external SDMX-ML Structure message or the in-line components. The default action is Append. The Replace action is not applicable to final structures in the repository, and will produce an error condition, as these can be versioned but not modified. To submit a later version of a structural object, the object should include the incremented version number. </w:t>
            </w:r>
          </w:p>
        </w:tc>
      </w:tr>
      <w:tr w:rsidR="00C16D07" w14:paraId="0D3692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2D9C05" w14:textId="77777777" w:rsidR="00C16D07" w:rsidRDefault="00C16D07" w:rsidP="0081016D">
            <w:pPr>
              <w:rPr>
                <w:rFonts w:cs="Arial"/>
              </w:rPr>
            </w:pPr>
            <w:r>
              <w:rPr>
                <w:rFonts w:cs="Arial"/>
              </w:rPr>
              <w:t>externalDependencies (default: false)</w:t>
            </w:r>
          </w:p>
        </w:tc>
        <w:tc>
          <w:tcPr>
            <w:tcW w:w="0" w:type="auto"/>
            <w:tcBorders>
              <w:top w:val="outset" w:sz="6" w:space="0" w:color="auto"/>
              <w:left w:val="outset" w:sz="6" w:space="0" w:color="auto"/>
              <w:bottom w:val="outset" w:sz="6" w:space="0" w:color="auto"/>
              <w:right w:val="outset" w:sz="6" w:space="0" w:color="auto"/>
            </w:tcBorders>
            <w:hideMark/>
          </w:tcPr>
          <w:p w14:paraId="5EC74A99"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E85C72C" w14:textId="77777777" w:rsidR="00C16D07" w:rsidRDefault="00C16D07" w:rsidP="0081016D">
            <w:pPr>
              <w:rPr>
                <w:rFonts w:cs="Arial"/>
              </w:rPr>
            </w:pPr>
            <w:r>
              <w:rPr>
                <w:rFonts w:cs="Arial"/>
              </w:rPr>
              <w:t xml:space="preserve">The externalDependencies attribute indicates the default resolution of external dependencies. This should be set to true if the repository is expected to use external reference URLs in the structural components to retrieve any externally referenced objects that is used by a non-external object. </w:t>
            </w:r>
          </w:p>
        </w:tc>
      </w:tr>
    </w:tbl>
    <w:p w14:paraId="01A18545"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22"/>
        <w:gridCol w:w="2068"/>
        <w:gridCol w:w="4285"/>
      </w:tblGrid>
      <w:tr w:rsidR="00C16D07" w14:paraId="368B8D4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824B36"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8C115D"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82EB5A" w14:textId="77777777" w:rsidR="00C16D07" w:rsidRDefault="00C16D07" w:rsidP="0081016D">
            <w:pPr>
              <w:rPr>
                <w:rFonts w:cs="Arial"/>
                <w:b/>
                <w:bCs/>
              </w:rPr>
            </w:pPr>
            <w:r>
              <w:rPr>
                <w:rFonts w:cs="Arial"/>
                <w:b/>
                <w:bCs/>
              </w:rPr>
              <w:t>Documentation</w:t>
            </w:r>
          </w:p>
        </w:tc>
      </w:tr>
      <w:tr w:rsidR="00C16D07" w14:paraId="787CA6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B70FF5" w14:textId="77777777" w:rsidR="00C16D07" w:rsidRDefault="00C16D07" w:rsidP="0081016D">
            <w:pPr>
              <w:rPr>
                <w:rFonts w:cs="Arial"/>
              </w:rPr>
            </w:pPr>
            <w:r>
              <w:rPr>
                <w:rFonts w:cs="Arial"/>
              </w:rPr>
              <w:t>StructureLocation</w:t>
            </w:r>
          </w:p>
        </w:tc>
        <w:tc>
          <w:tcPr>
            <w:tcW w:w="0" w:type="auto"/>
            <w:tcBorders>
              <w:top w:val="outset" w:sz="6" w:space="0" w:color="auto"/>
              <w:left w:val="outset" w:sz="6" w:space="0" w:color="auto"/>
              <w:bottom w:val="outset" w:sz="6" w:space="0" w:color="auto"/>
              <w:right w:val="outset" w:sz="6" w:space="0" w:color="auto"/>
            </w:tcBorders>
            <w:hideMark/>
          </w:tcPr>
          <w:p w14:paraId="63EBE63F"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BECDA39" w14:textId="77777777" w:rsidR="00C16D07" w:rsidRDefault="00C16D07" w:rsidP="0081016D">
            <w:pPr>
              <w:rPr>
                <w:rFonts w:cs="Arial"/>
              </w:rPr>
            </w:pPr>
            <w:r>
              <w:rPr>
                <w:rFonts w:cs="Arial"/>
              </w:rPr>
              <w:t xml:space="preserve">StructureLocation provides the location of a SDMX-ML Structure message, external to the repository that can be retrieved by the repository submission service. </w:t>
            </w:r>
          </w:p>
        </w:tc>
      </w:tr>
      <w:tr w:rsidR="00C16D07" w14:paraId="5C1175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124EE0" w14:textId="77777777" w:rsidR="00C16D07" w:rsidRDefault="00C16D07" w:rsidP="0081016D">
            <w:pPr>
              <w:rPr>
                <w:rFonts w:cs="Arial"/>
              </w:rPr>
            </w:pPr>
            <w:r>
              <w:rPr>
                <w:rFonts w:cs="Arial"/>
              </w:rPr>
              <w:t>Structures</w:t>
            </w:r>
          </w:p>
        </w:tc>
        <w:tc>
          <w:tcPr>
            <w:tcW w:w="0" w:type="auto"/>
            <w:tcBorders>
              <w:top w:val="outset" w:sz="6" w:space="0" w:color="auto"/>
              <w:left w:val="outset" w:sz="6" w:space="0" w:color="auto"/>
              <w:bottom w:val="outset" w:sz="6" w:space="0" w:color="auto"/>
              <w:right w:val="outset" w:sz="6" w:space="0" w:color="auto"/>
            </w:tcBorders>
            <w:hideMark/>
          </w:tcPr>
          <w:p w14:paraId="1668CB1B" w14:textId="77777777" w:rsidR="00C16D07" w:rsidRDefault="00C16D07" w:rsidP="0081016D">
            <w:pPr>
              <w:rPr>
                <w:rFonts w:cs="Arial"/>
              </w:rPr>
            </w:pPr>
            <w:r>
              <w:rPr>
                <w:rFonts w:cs="Arial"/>
              </w:rPr>
              <w:t>StructuresType</w:t>
            </w:r>
          </w:p>
        </w:tc>
        <w:tc>
          <w:tcPr>
            <w:tcW w:w="0" w:type="auto"/>
            <w:tcBorders>
              <w:top w:val="outset" w:sz="6" w:space="0" w:color="auto"/>
              <w:left w:val="outset" w:sz="6" w:space="0" w:color="auto"/>
              <w:bottom w:val="outset" w:sz="6" w:space="0" w:color="auto"/>
              <w:right w:val="outset" w:sz="6" w:space="0" w:color="auto"/>
            </w:tcBorders>
            <w:hideMark/>
          </w:tcPr>
          <w:p w14:paraId="4D449B95" w14:textId="77777777" w:rsidR="00C16D07" w:rsidRDefault="00C16D07" w:rsidP="0081016D">
            <w:pPr>
              <w:rPr>
                <w:rFonts w:cs="Arial"/>
              </w:rPr>
            </w:pPr>
            <w:r>
              <w:rPr>
                <w:rFonts w:cs="Arial"/>
              </w:rPr>
              <w:t>Structures allows for the inline definition of structural components for submission.</w:t>
            </w:r>
          </w:p>
        </w:tc>
      </w:tr>
      <w:tr w:rsidR="00C16D07" w14:paraId="2550AB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A5471" w14:textId="77777777" w:rsidR="00C16D07" w:rsidRDefault="00C16D07" w:rsidP="0081016D">
            <w:pPr>
              <w:rPr>
                <w:rFonts w:cs="Arial"/>
              </w:rPr>
            </w:pPr>
            <w:r>
              <w:rPr>
                <w:rFonts w:cs="Arial"/>
              </w:rPr>
              <w:t>SubmittedStructure</w:t>
            </w:r>
          </w:p>
        </w:tc>
        <w:tc>
          <w:tcPr>
            <w:tcW w:w="0" w:type="auto"/>
            <w:tcBorders>
              <w:top w:val="outset" w:sz="6" w:space="0" w:color="auto"/>
              <w:left w:val="outset" w:sz="6" w:space="0" w:color="auto"/>
              <w:bottom w:val="outset" w:sz="6" w:space="0" w:color="auto"/>
              <w:right w:val="outset" w:sz="6" w:space="0" w:color="auto"/>
            </w:tcBorders>
            <w:hideMark/>
          </w:tcPr>
          <w:p w14:paraId="66E63A4E" w14:textId="77777777" w:rsidR="00C16D07" w:rsidRDefault="00C16D07" w:rsidP="0081016D">
            <w:pPr>
              <w:rPr>
                <w:rFonts w:cs="Arial"/>
              </w:rPr>
            </w:pPr>
            <w:r>
              <w:rPr>
                <w:rFonts w:cs="Arial"/>
              </w:rPr>
              <w:t>SubmittedStructureTy pe</w:t>
            </w:r>
          </w:p>
        </w:tc>
        <w:tc>
          <w:tcPr>
            <w:tcW w:w="0" w:type="auto"/>
            <w:tcBorders>
              <w:top w:val="outset" w:sz="6" w:space="0" w:color="auto"/>
              <w:left w:val="outset" w:sz="6" w:space="0" w:color="auto"/>
              <w:bottom w:val="outset" w:sz="6" w:space="0" w:color="auto"/>
              <w:right w:val="outset" w:sz="6" w:space="0" w:color="auto"/>
            </w:tcBorders>
            <w:hideMark/>
          </w:tcPr>
          <w:p w14:paraId="2957B893" w14:textId="77777777" w:rsidR="00C16D07" w:rsidRDefault="00C16D07" w:rsidP="0081016D">
            <w:pPr>
              <w:rPr>
                <w:rFonts w:cs="Arial"/>
              </w:rPr>
            </w:pPr>
            <w:r>
              <w:rPr>
                <w:rFonts w:cs="Arial"/>
              </w:rPr>
              <w:t xml:space="preserve">SubmittedStructure contains a reference to one of the structural maintainable artefacts detailed in the external SDMX-ML Structure message or in-line and provides an override for the default action. This should only be used if the action to be performed on the referenced structural object is different than the default action. For example, one may want to append all structural components of a structure message, save one codelist. This codelist could be referenced in a submitted structure element and given an action of Informational. </w:t>
            </w:r>
          </w:p>
        </w:tc>
      </w:tr>
    </w:tbl>
    <w:p w14:paraId="22BD29C5" w14:textId="77777777" w:rsidR="00C16D07" w:rsidRDefault="00C16D07" w:rsidP="00C16D07">
      <w:pPr>
        <w:pStyle w:val="section"/>
        <w:rPr>
          <w:rFonts w:eastAsiaTheme="minorEastAsia"/>
        </w:rPr>
      </w:pPr>
      <w:r>
        <w:rPr>
          <w:b/>
          <w:bCs/>
        </w:rPr>
        <w:t xml:space="preserve">SubmittedStructureType: </w:t>
      </w:r>
      <w:r>
        <w:t xml:space="preserve">SubmittedStructureType generally references a submitted structural object. When used in a submit structure request, its purpose is to override the default action or external dependency resolution behavior. If neither of these indicators are set, then it will be ignored. In a submit structure response, it is used to reference a submitted object for the purpose of providing </w:t>
      </w:r>
      <w:r>
        <w:lastRenderedPageBreak/>
        <w:t>a status for the submission. In this case, the action attribute should be populated in order to echo the requested action.</w:t>
      </w:r>
    </w:p>
    <w:p w14:paraId="4DF82D54" w14:textId="77777777" w:rsidR="00C16D07" w:rsidRPr="00AF3F0C" w:rsidRDefault="00C16D07" w:rsidP="00C16D07">
      <w:pPr>
        <w:pStyle w:val="NormalWeb"/>
        <w:rPr>
          <w:szCs w:val="20"/>
          <w:lang w:val="fr-FR"/>
        </w:rPr>
      </w:pPr>
      <w:r w:rsidRPr="00AF3F0C">
        <w:rPr>
          <w:lang w:val="fr-FR"/>
        </w:rPr>
        <w:t xml:space="preserve">Attributes: </w:t>
      </w:r>
    </w:p>
    <w:p w14:paraId="44EFC349" w14:textId="77777777" w:rsidR="00C16D07" w:rsidRPr="00AF3F0C" w:rsidRDefault="00C16D07" w:rsidP="00C16D07">
      <w:pPr>
        <w:rPr>
          <w:rFonts w:cs="Arial"/>
          <w:lang w:val="fr-FR"/>
        </w:rPr>
      </w:pPr>
      <w:r w:rsidRPr="00AF3F0C">
        <w:rPr>
          <w:rStyle w:val="code1"/>
          <w:lang w:val="fr-FR"/>
        </w:rPr>
        <w:t>action?, externalDependencies?</w:t>
      </w:r>
    </w:p>
    <w:p w14:paraId="3D23A435" w14:textId="77777777" w:rsidR="00C16D07" w:rsidRPr="00AF3F0C" w:rsidRDefault="00C16D07" w:rsidP="00C16D07">
      <w:pPr>
        <w:pStyle w:val="NormalWeb"/>
        <w:rPr>
          <w:rFonts w:eastAsiaTheme="minorEastAsia"/>
          <w:szCs w:val="20"/>
          <w:lang w:val="fr-FR"/>
        </w:rPr>
      </w:pPr>
      <w:r w:rsidRPr="00AF3F0C">
        <w:rPr>
          <w:lang w:val="fr-FR"/>
        </w:rPr>
        <w:t xml:space="preserve">Content: </w:t>
      </w:r>
    </w:p>
    <w:p w14:paraId="1B5F532F" w14:textId="77777777" w:rsidR="00C16D07" w:rsidRPr="00AF3F0C" w:rsidRDefault="00C16D07" w:rsidP="00C16D07">
      <w:pPr>
        <w:rPr>
          <w:rFonts w:cs="Arial"/>
          <w:lang w:val="fr-FR"/>
        </w:rPr>
      </w:pPr>
      <w:r w:rsidRPr="00AF3F0C">
        <w:rPr>
          <w:rStyle w:val="code1"/>
          <w:lang w:val="fr-FR"/>
        </w:rPr>
        <w:t>MaintainableObject</w:t>
      </w:r>
    </w:p>
    <w:p w14:paraId="3306E1F4" w14:textId="77777777" w:rsidR="00C16D07" w:rsidRPr="00AF3F0C" w:rsidRDefault="00C16D07" w:rsidP="00C16D07">
      <w:pPr>
        <w:pStyle w:val="NormalWeb"/>
        <w:rPr>
          <w:rFonts w:eastAsiaTheme="minorEastAsia"/>
          <w:szCs w:val="20"/>
          <w:lang w:val="fr-FR"/>
        </w:rPr>
      </w:pPr>
      <w:r w:rsidRPr="00AF3F0C">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01"/>
        <w:gridCol w:w="1111"/>
        <w:gridCol w:w="4963"/>
      </w:tblGrid>
      <w:tr w:rsidR="00C16D07" w14:paraId="0149101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172A1B"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B706D4"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8DD59E" w14:textId="77777777" w:rsidR="00C16D07" w:rsidRDefault="00C16D07" w:rsidP="0081016D">
            <w:pPr>
              <w:rPr>
                <w:rFonts w:cs="Arial"/>
                <w:b/>
                <w:bCs/>
              </w:rPr>
            </w:pPr>
            <w:r>
              <w:rPr>
                <w:rFonts w:cs="Arial"/>
                <w:b/>
                <w:bCs/>
              </w:rPr>
              <w:t>Documentation</w:t>
            </w:r>
          </w:p>
        </w:tc>
      </w:tr>
      <w:tr w:rsidR="00C16D07" w14:paraId="28678F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FB7907" w14:textId="77777777" w:rsidR="00C16D07" w:rsidRDefault="00C16D07" w:rsidP="0081016D">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14:paraId="4C5EFB9A" w14:textId="77777777" w:rsidR="00C16D07" w:rsidRDefault="00C16D07" w:rsidP="0081016D">
            <w:pPr>
              <w:rPr>
                <w:rFonts w:cs="Arial"/>
              </w:rPr>
            </w:pPr>
            <w:r>
              <w:rPr>
                <w:rFonts w:cs="Arial"/>
              </w:rPr>
              <w:t>ActionType</w:t>
            </w:r>
          </w:p>
        </w:tc>
        <w:tc>
          <w:tcPr>
            <w:tcW w:w="0" w:type="auto"/>
            <w:tcBorders>
              <w:top w:val="outset" w:sz="6" w:space="0" w:color="auto"/>
              <w:left w:val="outset" w:sz="6" w:space="0" w:color="auto"/>
              <w:bottom w:val="outset" w:sz="6" w:space="0" w:color="auto"/>
              <w:right w:val="outset" w:sz="6" w:space="0" w:color="auto"/>
            </w:tcBorders>
            <w:hideMark/>
          </w:tcPr>
          <w:p w14:paraId="72E72446" w14:textId="77777777" w:rsidR="00C16D07" w:rsidRDefault="00C16D07" w:rsidP="0081016D">
            <w:pPr>
              <w:rPr>
                <w:rFonts w:cs="Arial"/>
              </w:rPr>
            </w:pPr>
            <w:r>
              <w:rPr>
                <w:rFonts w:cs="Arial"/>
              </w:rPr>
              <w:t xml:space="preserve">The action attribute will indicate the action to be taken on the referenced structural object. This should be provided when this structure is used in a submit structure response. </w:t>
            </w:r>
          </w:p>
        </w:tc>
      </w:tr>
      <w:tr w:rsidR="00C16D07" w14:paraId="5E9DFA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02E8E8" w14:textId="77777777" w:rsidR="00C16D07" w:rsidRDefault="00C16D07" w:rsidP="0081016D">
            <w:pPr>
              <w:rPr>
                <w:rFonts w:cs="Arial"/>
              </w:rPr>
            </w:pPr>
            <w:r>
              <w:rPr>
                <w:rFonts w:cs="Arial"/>
              </w:rPr>
              <w:t>externalDependencies</w:t>
            </w:r>
          </w:p>
        </w:tc>
        <w:tc>
          <w:tcPr>
            <w:tcW w:w="0" w:type="auto"/>
            <w:tcBorders>
              <w:top w:val="outset" w:sz="6" w:space="0" w:color="auto"/>
              <w:left w:val="outset" w:sz="6" w:space="0" w:color="auto"/>
              <w:bottom w:val="outset" w:sz="6" w:space="0" w:color="auto"/>
              <w:right w:val="outset" w:sz="6" w:space="0" w:color="auto"/>
            </w:tcBorders>
            <w:hideMark/>
          </w:tcPr>
          <w:p w14:paraId="12ADE78C"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498A27A" w14:textId="77777777" w:rsidR="00C16D07" w:rsidRDefault="00C16D07" w:rsidP="0081016D">
            <w:pPr>
              <w:rPr>
                <w:rFonts w:cs="Arial"/>
              </w:rPr>
            </w:pPr>
            <w:r>
              <w:rPr>
                <w:rFonts w:cs="Arial"/>
              </w:rPr>
              <w:t xml:space="preserve">The externalDependencies attribute should be set to true if the repository is expected to use external reference URLs in the structural components to retrieve objects on which the referenced object has dependencies. (Thus, if a data structure referenced here is being submitted to the repository, and the structure message has URLs which point to the locations of the codelists it uses, then this attribute should be set to true). This should not be provided when this structure is used in a submit structure response. </w:t>
            </w:r>
          </w:p>
        </w:tc>
      </w:tr>
    </w:tbl>
    <w:p w14:paraId="6D91E60E"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36"/>
        <w:gridCol w:w="3832"/>
        <w:gridCol w:w="2007"/>
      </w:tblGrid>
      <w:tr w:rsidR="00C16D07" w14:paraId="016E484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33A305"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01BB14"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72B3F3" w14:textId="77777777" w:rsidR="00C16D07" w:rsidRDefault="00C16D07" w:rsidP="0081016D">
            <w:pPr>
              <w:rPr>
                <w:rFonts w:cs="Arial"/>
                <w:b/>
                <w:bCs/>
              </w:rPr>
            </w:pPr>
            <w:r>
              <w:rPr>
                <w:rFonts w:cs="Arial"/>
                <w:b/>
                <w:bCs/>
              </w:rPr>
              <w:t>Documentation</w:t>
            </w:r>
          </w:p>
        </w:tc>
      </w:tr>
      <w:tr w:rsidR="00C16D07" w14:paraId="743648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7547B" w14:textId="77777777" w:rsidR="00C16D07" w:rsidRDefault="00C16D07" w:rsidP="0081016D">
            <w:pPr>
              <w:rPr>
                <w:rFonts w:cs="Arial"/>
              </w:rPr>
            </w:pPr>
            <w:r>
              <w:rPr>
                <w:rFonts w:cs="Arial"/>
              </w:rPr>
              <w:t>MaintainableObject</w:t>
            </w:r>
          </w:p>
        </w:tc>
        <w:tc>
          <w:tcPr>
            <w:tcW w:w="0" w:type="auto"/>
            <w:tcBorders>
              <w:top w:val="outset" w:sz="6" w:space="0" w:color="auto"/>
              <w:left w:val="outset" w:sz="6" w:space="0" w:color="auto"/>
              <w:bottom w:val="outset" w:sz="6" w:space="0" w:color="auto"/>
              <w:right w:val="outset" w:sz="6" w:space="0" w:color="auto"/>
            </w:tcBorders>
            <w:hideMark/>
          </w:tcPr>
          <w:p w14:paraId="25D0F596" w14:textId="77777777" w:rsidR="00C16D07" w:rsidRDefault="00C16D07" w:rsidP="0081016D">
            <w:pPr>
              <w:rPr>
                <w:rFonts w:cs="Arial"/>
              </w:rPr>
            </w:pPr>
            <w:r>
              <w:rPr>
                <w:rFonts w:cs="Arial"/>
              </w:rPr>
              <w:t>MaintainableUrnRefer enceType</w:t>
            </w:r>
          </w:p>
        </w:tc>
        <w:tc>
          <w:tcPr>
            <w:tcW w:w="0" w:type="auto"/>
            <w:tcBorders>
              <w:top w:val="outset" w:sz="6" w:space="0" w:color="auto"/>
              <w:left w:val="outset" w:sz="6" w:space="0" w:color="auto"/>
              <w:bottom w:val="outset" w:sz="6" w:space="0" w:color="auto"/>
              <w:right w:val="outset" w:sz="6" w:space="0" w:color="auto"/>
            </w:tcBorders>
            <w:hideMark/>
          </w:tcPr>
          <w:p w14:paraId="5C6A4718" w14:textId="77777777" w:rsidR="00C16D07" w:rsidRDefault="00C16D07" w:rsidP="0081016D">
            <w:pPr>
              <w:rPr>
                <w:rFonts w:cs="Arial"/>
              </w:rPr>
            </w:pPr>
          </w:p>
        </w:tc>
      </w:tr>
    </w:tbl>
    <w:p w14:paraId="6179B662" w14:textId="77777777" w:rsidR="00C16D07" w:rsidRDefault="00C16D07" w:rsidP="00C16D07">
      <w:pPr>
        <w:pStyle w:val="section"/>
        <w:rPr>
          <w:rFonts w:eastAsiaTheme="minorEastAsia"/>
        </w:rPr>
      </w:pPr>
      <w:r>
        <w:rPr>
          <w:b/>
          <w:bCs/>
        </w:rPr>
        <w:t xml:space="preserve">SubmitStructureResponseType: </w:t>
      </w:r>
      <w:r>
        <w:t>SubmitStructureResponseType describes the structure of a response to a structure submission. For each submitted structure, a Result will be returned.</w:t>
      </w:r>
    </w:p>
    <w:p w14:paraId="1556C7D0" w14:textId="77777777" w:rsidR="00C16D07" w:rsidRDefault="00C16D07" w:rsidP="00C16D07">
      <w:pPr>
        <w:pStyle w:val="NormalWeb"/>
        <w:rPr>
          <w:szCs w:val="20"/>
        </w:rPr>
      </w:pPr>
      <w:r>
        <w:t xml:space="preserve">Content: </w:t>
      </w:r>
    </w:p>
    <w:p w14:paraId="3D3C33DB" w14:textId="77777777" w:rsidR="00C16D07" w:rsidRDefault="00C16D07" w:rsidP="00C16D07">
      <w:pPr>
        <w:rPr>
          <w:rFonts w:cs="Arial"/>
        </w:rPr>
      </w:pPr>
      <w:r>
        <w:rPr>
          <w:rStyle w:val="code1"/>
        </w:rPr>
        <w:t>SubmissionResult+</w:t>
      </w:r>
    </w:p>
    <w:p w14:paraId="499E225D"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156"/>
        <w:gridCol w:w="4308"/>
      </w:tblGrid>
      <w:tr w:rsidR="00C16D07" w14:paraId="660E750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992067"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7CE85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EADC33" w14:textId="77777777" w:rsidR="00C16D07" w:rsidRDefault="00C16D07" w:rsidP="0081016D">
            <w:pPr>
              <w:rPr>
                <w:rFonts w:cs="Arial"/>
                <w:b/>
                <w:bCs/>
              </w:rPr>
            </w:pPr>
            <w:r>
              <w:rPr>
                <w:rFonts w:cs="Arial"/>
                <w:b/>
                <w:bCs/>
              </w:rPr>
              <w:t>Documentation</w:t>
            </w:r>
          </w:p>
        </w:tc>
      </w:tr>
      <w:tr w:rsidR="00C16D07" w14:paraId="3A28BE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B9788" w14:textId="77777777" w:rsidR="00C16D07" w:rsidRDefault="00C16D07" w:rsidP="0081016D">
            <w:pPr>
              <w:rPr>
                <w:rFonts w:cs="Arial"/>
              </w:rPr>
            </w:pPr>
            <w:r>
              <w:rPr>
                <w:rFonts w:cs="Arial"/>
              </w:rPr>
              <w:t>SubmissionResult</w:t>
            </w:r>
          </w:p>
        </w:tc>
        <w:tc>
          <w:tcPr>
            <w:tcW w:w="0" w:type="auto"/>
            <w:tcBorders>
              <w:top w:val="outset" w:sz="6" w:space="0" w:color="auto"/>
              <w:left w:val="outset" w:sz="6" w:space="0" w:color="auto"/>
              <w:bottom w:val="outset" w:sz="6" w:space="0" w:color="auto"/>
              <w:right w:val="outset" w:sz="6" w:space="0" w:color="auto"/>
            </w:tcBorders>
            <w:hideMark/>
          </w:tcPr>
          <w:p w14:paraId="78E11305" w14:textId="77777777" w:rsidR="00C16D07" w:rsidRDefault="00C16D07" w:rsidP="0081016D">
            <w:pPr>
              <w:rPr>
                <w:rFonts w:cs="Arial"/>
              </w:rPr>
            </w:pPr>
            <w:r>
              <w:rPr>
                <w:rFonts w:cs="Arial"/>
              </w:rPr>
              <w:t>SubmissionResultType</w:t>
            </w:r>
          </w:p>
        </w:tc>
        <w:tc>
          <w:tcPr>
            <w:tcW w:w="0" w:type="auto"/>
            <w:tcBorders>
              <w:top w:val="outset" w:sz="6" w:space="0" w:color="auto"/>
              <w:left w:val="outset" w:sz="6" w:space="0" w:color="auto"/>
              <w:bottom w:val="outset" w:sz="6" w:space="0" w:color="auto"/>
              <w:right w:val="outset" w:sz="6" w:space="0" w:color="auto"/>
            </w:tcBorders>
            <w:hideMark/>
          </w:tcPr>
          <w:p w14:paraId="6DA3A61E" w14:textId="77777777" w:rsidR="00C16D07" w:rsidRDefault="00C16D07" w:rsidP="0081016D">
            <w:pPr>
              <w:rPr>
                <w:rFonts w:cs="Arial"/>
              </w:rPr>
            </w:pPr>
            <w:r>
              <w:rPr>
                <w:rFonts w:cs="Arial"/>
              </w:rPr>
              <w:t>SubmissionResult provides a status for each submitted structural object.</w:t>
            </w:r>
          </w:p>
        </w:tc>
      </w:tr>
    </w:tbl>
    <w:p w14:paraId="48124A0F" w14:textId="77777777" w:rsidR="00C16D07" w:rsidRDefault="00C16D07" w:rsidP="00C16D07">
      <w:pPr>
        <w:pStyle w:val="section"/>
        <w:rPr>
          <w:rFonts w:eastAsiaTheme="minorEastAsia"/>
        </w:rPr>
      </w:pPr>
      <w:r>
        <w:rPr>
          <w:b/>
          <w:bCs/>
        </w:rPr>
        <w:t xml:space="preserve">SubmissionResultType: </w:t>
      </w:r>
      <w:r>
        <w:t>SubmissionResultType provides the status of the structural object submission request. It will identify the object submitted, report back the action requested, and convey the status and any error messages which are relevant to the submission.</w:t>
      </w:r>
    </w:p>
    <w:p w14:paraId="00AFEE08" w14:textId="77777777" w:rsidR="00C16D07" w:rsidRDefault="00C16D07" w:rsidP="00C16D07">
      <w:pPr>
        <w:pStyle w:val="NormalWeb"/>
        <w:rPr>
          <w:szCs w:val="20"/>
        </w:rPr>
      </w:pPr>
      <w:r>
        <w:t xml:space="preserve">Content: </w:t>
      </w:r>
    </w:p>
    <w:p w14:paraId="784B4E71" w14:textId="77777777" w:rsidR="00C16D07" w:rsidRDefault="00C16D07" w:rsidP="00C16D07">
      <w:pPr>
        <w:rPr>
          <w:rFonts w:cs="Arial"/>
        </w:rPr>
      </w:pPr>
      <w:r>
        <w:rPr>
          <w:rStyle w:val="code1"/>
        </w:rPr>
        <w:t>SubmittedStructure, StatusMessage</w:t>
      </w:r>
    </w:p>
    <w:p w14:paraId="7C0D4553"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22"/>
        <w:gridCol w:w="2114"/>
        <w:gridCol w:w="4239"/>
      </w:tblGrid>
      <w:tr w:rsidR="00C16D07" w14:paraId="0F76804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298BB2"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E0FFF5"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C8411C" w14:textId="77777777" w:rsidR="00C16D07" w:rsidRDefault="00C16D07" w:rsidP="0081016D">
            <w:pPr>
              <w:rPr>
                <w:rFonts w:cs="Arial"/>
                <w:b/>
                <w:bCs/>
              </w:rPr>
            </w:pPr>
            <w:r>
              <w:rPr>
                <w:rFonts w:cs="Arial"/>
                <w:b/>
                <w:bCs/>
              </w:rPr>
              <w:t>Documentation</w:t>
            </w:r>
          </w:p>
        </w:tc>
      </w:tr>
      <w:tr w:rsidR="00C16D07" w14:paraId="524AD66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2F01D" w14:textId="77777777" w:rsidR="00C16D07" w:rsidRDefault="00C16D07" w:rsidP="0081016D">
            <w:pPr>
              <w:rPr>
                <w:rFonts w:cs="Arial"/>
              </w:rPr>
            </w:pPr>
            <w:r>
              <w:rPr>
                <w:rFonts w:cs="Arial"/>
              </w:rPr>
              <w:t>SubmittedStructure</w:t>
            </w:r>
          </w:p>
        </w:tc>
        <w:tc>
          <w:tcPr>
            <w:tcW w:w="0" w:type="auto"/>
            <w:tcBorders>
              <w:top w:val="outset" w:sz="6" w:space="0" w:color="auto"/>
              <w:left w:val="outset" w:sz="6" w:space="0" w:color="auto"/>
              <w:bottom w:val="outset" w:sz="6" w:space="0" w:color="auto"/>
              <w:right w:val="outset" w:sz="6" w:space="0" w:color="auto"/>
            </w:tcBorders>
            <w:hideMark/>
          </w:tcPr>
          <w:p w14:paraId="676272B5" w14:textId="77777777" w:rsidR="00C16D07" w:rsidRDefault="00C16D07" w:rsidP="0081016D">
            <w:pPr>
              <w:rPr>
                <w:rFonts w:cs="Arial"/>
              </w:rPr>
            </w:pPr>
            <w:r>
              <w:rPr>
                <w:rFonts w:cs="Arial"/>
              </w:rPr>
              <w:t>SubmittedStructureTy pe</w:t>
            </w:r>
          </w:p>
        </w:tc>
        <w:tc>
          <w:tcPr>
            <w:tcW w:w="0" w:type="auto"/>
            <w:tcBorders>
              <w:top w:val="outset" w:sz="6" w:space="0" w:color="auto"/>
              <w:left w:val="outset" w:sz="6" w:space="0" w:color="auto"/>
              <w:bottom w:val="outset" w:sz="6" w:space="0" w:color="auto"/>
              <w:right w:val="outset" w:sz="6" w:space="0" w:color="auto"/>
            </w:tcBorders>
            <w:hideMark/>
          </w:tcPr>
          <w:p w14:paraId="46D7725B" w14:textId="77777777" w:rsidR="00C16D07" w:rsidRDefault="00C16D07" w:rsidP="0081016D">
            <w:pPr>
              <w:rPr>
                <w:rFonts w:cs="Arial"/>
              </w:rPr>
            </w:pPr>
            <w:r>
              <w:rPr>
                <w:rFonts w:cs="Arial"/>
              </w:rPr>
              <w:t>SubmittedStructure provides a reference to the submitted structural object and echoes back the action requested for it.</w:t>
            </w:r>
          </w:p>
        </w:tc>
      </w:tr>
      <w:tr w:rsidR="00C16D07" w14:paraId="1FE845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073AE" w14:textId="77777777" w:rsidR="00C16D07" w:rsidRDefault="00C16D07" w:rsidP="0081016D">
            <w:pPr>
              <w:rPr>
                <w:rFonts w:cs="Arial"/>
              </w:rPr>
            </w:pPr>
            <w:r>
              <w:rPr>
                <w:rFonts w:cs="Arial"/>
              </w:rPr>
              <w:t>StatusMessage</w:t>
            </w:r>
          </w:p>
        </w:tc>
        <w:tc>
          <w:tcPr>
            <w:tcW w:w="0" w:type="auto"/>
            <w:tcBorders>
              <w:top w:val="outset" w:sz="6" w:space="0" w:color="auto"/>
              <w:left w:val="outset" w:sz="6" w:space="0" w:color="auto"/>
              <w:bottom w:val="outset" w:sz="6" w:space="0" w:color="auto"/>
              <w:right w:val="outset" w:sz="6" w:space="0" w:color="auto"/>
            </w:tcBorders>
            <w:hideMark/>
          </w:tcPr>
          <w:p w14:paraId="3E32A584"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3804817C" w14:textId="77777777" w:rsidR="00C16D07" w:rsidRDefault="00C16D07" w:rsidP="0081016D">
            <w:pPr>
              <w:rPr>
                <w:rFonts w:cs="Arial"/>
              </w:rPr>
            </w:pPr>
            <w:r>
              <w:rPr>
                <w:rFonts w:cs="Arial"/>
              </w:rPr>
              <w:t>StatusMessage provides that status for the submission of the structural object, and if necessary, any error or warning information.</w:t>
            </w:r>
          </w:p>
        </w:tc>
      </w:tr>
    </w:tbl>
    <w:p w14:paraId="2CB72085" w14:textId="77777777" w:rsidR="00C16D07" w:rsidRDefault="00C16D07" w:rsidP="00C16D07">
      <w:pPr>
        <w:pStyle w:val="section"/>
        <w:rPr>
          <w:rFonts w:eastAsiaTheme="minorEastAsia"/>
        </w:rPr>
      </w:pPr>
      <w:r>
        <w:rPr>
          <w:b/>
          <w:bCs/>
        </w:rPr>
        <w:t xml:space="preserve">SubmitSubscriptionsRequestType: </w:t>
      </w:r>
      <w:r>
        <w:t>SubmitSubscriptionsRequestType defines the payload of a request message used to submit addtions, updates, or deletions of subscriptions. Subscriptions are submitted to the registry to subscribe to registration and change events for specific registry resources.</w:t>
      </w:r>
    </w:p>
    <w:p w14:paraId="086752BB" w14:textId="77777777" w:rsidR="00C16D07" w:rsidRDefault="00C16D07" w:rsidP="00C16D07">
      <w:pPr>
        <w:pStyle w:val="NormalWeb"/>
        <w:rPr>
          <w:szCs w:val="20"/>
        </w:rPr>
      </w:pPr>
      <w:r>
        <w:t xml:space="preserve">Content: </w:t>
      </w:r>
    </w:p>
    <w:p w14:paraId="7EDD7D30" w14:textId="77777777" w:rsidR="00C16D07" w:rsidRDefault="00C16D07" w:rsidP="00C16D07">
      <w:pPr>
        <w:rPr>
          <w:rFonts w:cs="Arial"/>
        </w:rPr>
      </w:pPr>
      <w:r>
        <w:rPr>
          <w:rStyle w:val="code1"/>
        </w:rPr>
        <w:t>SubscriptionRequest+</w:t>
      </w:r>
    </w:p>
    <w:p w14:paraId="12188F8E"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674"/>
        <w:gridCol w:w="3359"/>
        <w:gridCol w:w="2142"/>
      </w:tblGrid>
      <w:tr w:rsidR="00C16D07" w14:paraId="0172582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47EA77"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FAB3B2"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CC6CB0" w14:textId="77777777" w:rsidR="00C16D07" w:rsidRDefault="00C16D07" w:rsidP="0081016D">
            <w:pPr>
              <w:rPr>
                <w:rFonts w:cs="Arial"/>
                <w:b/>
                <w:bCs/>
              </w:rPr>
            </w:pPr>
            <w:r>
              <w:rPr>
                <w:rFonts w:cs="Arial"/>
                <w:b/>
                <w:bCs/>
              </w:rPr>
              <w:t>Documentation</w:t>
            </w:r>
          </w:p>
        </w:tc>
      </w:tr>
      <w:tr w:rsidR="00C16D07" w14:paraId="681674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ADB80D" w14:textId="77777777" w:rsidR="00C16D07" w:rsidRDefault="00C16D07" w:rsidP="0081016D">
            <w:pPr>
              <w:rPr>
                <w:rFonts w:cs="Arial"/>
              </w:rPr>
            </w:pPr>
            <w:r>
              <w:rPr>
                <w:rFonts w:cs="Arial"/>
              </w:rPr>
              <w:t>SubscriptionRequest</w:t>
            </w:r>
          </w:p>
        </w:tc>
        <w:tc>
          <w:tcPr>
            <w:tcW w:w="0" w:type="auto"/>
            <w:tcBorders>
              <w:top w:val="outset" w:sz="6" w:space="0" w:color="auto"/>
              <w:left w:val="outset" w:sz="6" w:space="0" w:color="auto"/>
              <w:bottom w:val="outset" w:sz="6" w:space="0" w:color="auto"/>
              <w:right w:val="outset" w:sz="6" w:space="0" w:color="auto"/>
            </w:tcBorders>
            <w:hideMark/>
          </w:tcPr>
          <w:p w14:paraId="157A8E50" w14:textId="77777777" w:rsidR="00C16D07" w:rsidRDefault="00C16D07" w:rsidP="0081016D">
            <w:pPr>
              <w:rPr>
                <w:rFonts w:cs="Arial"/>
              </w:rPr>
            </w:pPr>
            <w:r>
              <w:rPr>
                <w:rFonts w:cs="Arial"/>
              </w:rPr>
              <w:t>SubscriptionRequestT ype</w:t>
            </w:r>
          </w:p>
        </w:tc>
        <w:tc>
          <w:tcPr>
            <w:tcW w:w="0" w:type="auto"/>
            <w:tcBorders>
              <w:top w:val="outset" w:sz="6" w:space="0" w:color="auto"/>
              <w:left w:val="outset" w:sz="6" w:space="0" w:color="auto"/>
              <w:bottom w:val="outset" w:sz="6" w:space="0" w:color="auto"/>
              <w:right w:val="outset" w:sz="6" w:space="0" w:color="auto"/>
            </w:tcBorders>
            <w:hideMark/>
          </w:tcPr>
          <w:p w14:paraId="19B24BE6" w14:textId="77777777" w:rsidR="00C16D07" w:rsidRDefault="00C16D07" w:rsidP="0081016D">
            <w:pPr>
              <w:rPr>
                <w:rFonts w:cs="Arial"/>
              </w:rPr>
            </w:pPr>
          </w:p>
        </w:tc>
      </w:tr>
    </w:tbl>
    <w:p w14:paraId="40826468" w14:textId="77777777" w:rsidR="00C16D07" w:rsidRDefault="00C16D07" w:rsidP="00C16D07">
      <w:pPr>
        <w:pStyle w:val="section"/>
        <w:rPr>
          <w:rFonts w:eastAsiaTheme="minorEastAsia"/>
        </w:rPr>
      </w:pPr>
      <w:r>
        <w:rPr>
          <w:b/>
          <w:bCs/>
        </w:rPr>
        <w:t xml:space="preserve">SubscriptionType: </w:t>
      </w:r>
      <w:r>
        <w:t>SubscriptionType describes the details of a subscription to a registration or change event for registry resources. When it occurs as the content of a response message, the registry URN must be provide, unless the response is a failure notification for the creation of a new subscription.</w:t>
      </w:r>
    </w:p>
    <w:p w14:paraId="6552D2D4" w14:textId="77777777" w:rsidR="00C16D07" w:rsidRDefault="00C16D07" w:rsidP="00C16D07">
      <w:pPr>
        <w:pStyle w:val="NormalWeb"/>
        <w:rPr>
          <w:szCs w:val="20"/>
        </w:rPr>
      </w:pPr>
      <w:r>
        <w:t xml:space="preserve">Content: </w:t>
      </w:r>
    </w:p>
    <w:p w14:paraId="356F022E" w14:textId="77777777" w:rsidR="00C16D07" w:rsidRDefault="00C16D07" w:rsidP="00C16D07">
      <w:pPr>
        <w:rPr>
          <w:rFonts w:cs="Arial"/>
        </w:rPr>
      </w:pPr>
      <w:r>
        <w:rPr>
          <w:rStyle w:val="code1"/>
        </w:rPr>
        <w:t>Organisation, RegistryURN?, NotificationMailTo*, NotificationHTTP*, SubscriberAssignedID?, ValidityPeriod, EventSelector</w:t>
      </w:r>
    </w:p>
    <w:p w14:paraId="7EB37F84" w14:textId="77777777" w:rsidR="00C16D07" w:rsidRDefault="00C16D07" w:rsidP="00C16D07">
      <w:pPr>
        <w:pStyle w:val="NormalWeb"/>
        <w:rPr>
          <w:rFonts w:eastAsiaTheme="minorEastAsia"/>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89"/>
        <w:gridCol w:w="2106"/>
        <w:gridCol w:w="3980"/>
      </w:tblGrid>
      <w:tr w:rsidR="00C16D07" w14:paraId="2D2F1C0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2FDEDE"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85C47E"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CFC115" w14:textId="77777777" w:rsidR="00C16D07" w:rsidRDefault="00C16D07" w:rsidP="0081016D">
            <w:pPr>
              <w:rPr>
                <w:rFonts w:cs="Arial"/>
                <w:b/>
                <w:bCs/>
              </w:rPr>
            </w:pPr>
            <w:r>
              <w:rPr>
                <w:rFonts w:cs="Arial"/>
                <w:b/>
                <w:bCs/>
              </w:rPr>
              <w:t>Documentation</w:t>
            </w:r>
          </w:p>
        </w:tc>
      </w:tr>
      <w:tr w:rsidR="00C16D07" w14:paraId="5B79DF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2BA0C" w14:textId="77777777" w:rsidR="00C16D07" w:rsidRDefault="00C16D07" w:rsidP="0081016D">
            <w:pPr>
              <w:rPr>
                <w:rFonts w:cs="Arial"/>
              </w:rPr>
            </w:pPr>
            <w:r>
              <w:rPr>
                <w:rFonts w:cs="Arial"/>
              </w:rPr>
              <w:t>Organisation</w:t>
            </w:r>
          </w:p>
        </w:tc>
        <w:tc>
          <w:tcPr>
            <w:tcW w:w="0" w:type="auto"/>
            <w:tcBorders>
              <w:top w:val="outset" w:sz="6" w:space="0" w:color="auto"/>
              <w:left w:val="outset" w:sz="6" w:space="0" w:color="auto"/>
              <w:bottom w:val="outset" w:sz="6" w:space="0" w:color="auto"/>
              <w:right w:val="outset" w:sz="6" w:space="0" w:color="auto"/>
            </w:tcBorders>
            <w:hideMark/>
          </w:tcPr>
          <w:p w14:paraId="17B803C0" w14:textId="77777777" w:rsidR="00C16D07" w:rsidRDefault="00C16D07" w:rsidP="0081016D">
            <w:pPr>
              <w:rPr>
                <w:rFonts w:cs="Arial"/>
              </w:rPr>
            </w:pPr>
            <w:r>
              <w:rPr>
                <w:rFonts w:cs="Arial"/>
              </w:rPr>
              <w:t>OrganisationReferenc eType</w:t>
            </w:r>
          </w:p>
        </w:tc>
        <w:tc>
          <w:tcPr>
            <w:tcW w:w="0" w:type="auto"/>
            <w:tcBorders>
              <w:top w:val="outset" w:sz="6" w:space="0" w:color="auto"/>
              <w:left w:val="outset" w:sz="6" w:space="0" w:color="auto"/>
              <w:bottom w:val="outset" w:sz="6" w:space="0" w:color="auto"/>
              <w:right w:val="outset" w:sz="6" w:space="0" w:color="auto"/>
            </w:tcBorders>
            <w:hideMark/>
          </w:tcPr>
          <w:p w14:paraId="0974A8BC" w14:textId="77777777" w:rsidR="00C16D07" w:rsidRDefault="00C16D07" w:rsidP="0081016D">
            <w:pPr>
              <w:rPr>
                <w:rFonts w:cs="Arial"/>
              </w:rPr>
            </w:pPr>
            <w:r>
              <w:rPr>
                <w:rFonts w:cs="Arial"/>
              </w:rPr>
              <w:t xml:space="preserve">Organisation provides a reference to the organisation that owns this subscription. The reference is provided via a URN and/or a complete set of reference fields. </w:t>
            </w:r>
          </w:p>
        </w:tc>
      </w:tr>
      <w:tr w:rsidR="00C16D07" w14:paraId="67238F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7E56F4" w14:textId="77777777" w:rsidR="00C16D07" w:rsidRDefault="00C16D07" w:rsidP="0081016D">
            <w:pPr>
              <w:rPr>
                <w:rFonts w:cs="Arial"/>
              </w:rPr>
            </w:pPr>
            <w:r>
              <w:rPr>
                <w:rFonts w:cs="Arial"/>
              </w:rPr>
              <w:t>RegistryURN</w:t>
            </w:r>
          </w:p>
        </w:tc>
        <w:tc>
          <w:tcPr>
            <w:tcW w:w="0" w:type="auto"/>
            <w:tcBorders>
              <w:top w:val="outset" w:sz="6" w:space="0" w:color="auto"/>
              <w:left w:val="outset" w:sz="6" w:space="0" w:color="auto"/>
              <w:bottom w:val="outset" w:sz="6" w:space="0" w:color="auto"/>
              <w:right w:val="outset" w:sz="6" w:space="0" w:color="auto"/>
            </w:tcBorders>
            <w:hideMark/>
          </w:tcPr>
          <w:p w14:paraId="22DACB79"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EBCAC1C" w14:textId="77777777" w:rsidR="00C16D07" w:rsidRDefault="00C16D07" w:rsidP="0081016D">
            <w:pPr>
              <w:rPr>
                <w:rFonts w:cs="Arial"/>
              </w:rPr>
            </w:pPr>
            <w:r>
              <w:rPr>
                <w:rFonts w:cs="Arial"/>
              </w:rPr>
              <w:t xml:space="preserve">RegistryURN is used to identify the subscription in the case of deletion or modification. This should be provided in all response messages, unless the response it a notification of the failure to create a newly submitted subscription - in which case there will be no registry assigned URN. </w:t>
            </w:r>
          </w:p>
        </w:tc>
      </w:tr>
      <w:tr w:rsidR="00C16D07" w14:paraId="5F9F7A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36C079" w14:textId="77777777" w:rsidR="00C16D07" w:rsidRDefault="00C16D07" w:rsidP="0081016D">
            <w:pPr>
              <w:rPr>
                <w:rFonts w:cs="Arial"/>
              </w:rPr>
            </w:pPr>
            <w:r>
              <w:rPr>
                <w:rFonts w:cs="Arial"/>
              </w:rPr>
              <w:t>NotificationMailTo</w:t>
            </w:r>
          </w:p>
        </w:tc>
        <w:tc>
          <w:tcPr>
            <w:tcW w:w="0" w:type="auto"/>
            <w:tcBorders>
              <w:top w:val="outset" w:sz="6" w:space="0" w:color="auto"/>
              <w:left w:val="outset" w:sz="6" w:space="0" w:color="auto"/>
              <w:bottom w:val="outset" w:sz="6" w:space="0" w:color="auto"/>
              <w:right w:val="outset" w:sz="6" w:space="0" w:color="auto"/>
            </w:tcBorders>
            <w:hideMark/>
          </w:tcPr>
          <w:p w14:paraId="0182D9D9" w14:textId="77777777" w:rsidR="00C16D07" w:rsidRDefault="00C16D07" w:rsidP="0081016D">
            <w:pPr>
              <w:rPr>
                <w:rFonts w:cs="Arial"/>
              </w:rPr>
            </w:pPr>
            <w:r>
              <w:rPr>
                <w:rFonts w:cs="Arial"/>
              </w:rPr>
              <w:t>NotificationURLType</w:t>
            </w:r>
          </w:p>
        </w:tc>
        <w:tc>
          <w:tcPr>
            <w:tcW w:w="0" w:type="auto"/>
            <w:tcBorders>
              <w:top w:val="outset" w:sz="6" w:space="0" w:color="auto"/>
              <w:left w:val="outset" w:sz="6" w:space="0" w:color="auto"/>
              <w:bottom w:val="outset" w:sz="6" w:space="0" w:color="auto"/>
              <w:right w:val="outset" w:sz="6" w:space="0" w:color="auto"/>
            </w:tcBorders>
            <w:hideMark/>
          </w:tcPr>
          <w:p w14:paraId="13EBFEED" w14:textId="77777777" w:rsidR="00C16D07" w:rsidRDefault="00C16D07" w:rsidP="0081016D">
            <w:pPr>
              <w:rPr>
                <w:rFonts w:cs="Arial"/>
              </w:rPr>
            </w:pPr>
            <w:r>
              <w:rPr>
                <w:rFonts w:cs="Arial"/>
              </w:rPr>
              <w:t>NotificationMailTo holds an e-mail address (the "mailto:" protocol). Multiple email address can be notified for a single subscription.</w:t>
            </w:r>
          </w:p>
        </w:tc>
      </w:tr>
      <w:tr w:rsidR="00C16D07" w14:paraId="680F69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1FF366" w14:textId="77777777" w:rsidR="00C16D07" w:rsidRDefault="00C16D07" w:rsidP="0081016D">
            <w:pPr>
              <w:rPr>
                <w:rFonts w:cs="Arial"/>
              </w:rPr>
            </w:pPr>
            <w:r>
              <w:rPr>
                <w:rFonts w:cs="Arial"/>
              </w:rPr>
              <w:t>NotificationHTTP</w:t>
            </w:r>
          </w:p>
        </w:tc>
        <w:tc>
          <w:tcPr>
            <w:tcW w:w="0" w:type="auto"/>
            <w:tcBorders>
              <w:top w:val="outset" w:sz="6" w:space="0" w:color="auto"/>
              <w:left w:val="outset" w:sz="6" w:space="0" w:color="auto"/>
              <w:bottom w:val="outset" w:sz="6" w:space="0" w:color="auto"/>
              <w:right w:val="outset" w:sz="6" w:space="0" w:color="auto"/>
            </w:tcBorders>
            <w:hideMark/>
          </w:tcPr>
          <w:p w14:paraId="58C94B66" w14:textId="77777777" w:rsidR="00C16D07" w:rsidRDefault="00C16D07" w:rsidP="0081016D">
            <w:pPr>
              <w:rPr>
                <w:rFonts w:cs="Arial"/>
              </w:rPr>
            </w:pPr>
            <w:r>
              <w:rPr>
                <w:rFonts w:cs="Arial"/>
              </w:rPr>
              <w:t>NotificationURLType</w:t>
            </w:r>
          </w:p>
        </w:tc>
        <w:tc>
          <w:tcPr>
            <w:tcW w:w="0" w:type="auto"/>
            <w:tcBorders>
              <w:top w:val="outset" w:sz="6" w:space="0" w:color="auto"/>
              <w:left w:val="outset" w:sz="6" w:space="0" w:color="auto"/>
              <w:bottom w:val="outset" w:sz="6" w:space="0" w:color="auto"/>
              <w:right w:val="outset" w:sz="6" w:space="0" w:color="auto"/>
            </w:tcBorders>
            <w:hideMark/>
          </w:tcPr>
          <w:p w14:paraId="3D5E5C80" w14:textId="77777777" w:rsidR="00C16D07" w:rsidRDefault="00C16D07" w:rsidP="0081016D">
            <w:pPr>
              <w:rPr>
                <w:rFonts w:cs="Arial"/>
              </w:rPr>
            </w:pPr>
            <w:r>
              <w:rPr>
                <w:rFonts w:cs="Arial"/>
              </w:rPr>
              <w:t xml:space="preserve">NotificationHTTP holds an http address to which notifications can be addressed as POSTs. Multiple http address may be notified for a single subscription event. </w:t>
            </w:r>
          </w:p>
        </w:tc>
      </w:tr>
      <w:tr w:rsidR="00C16D07" w14:paraId="4F83F0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42B28C" w14:textId="77777777" w:rsidR="00C16D07" w:rsidRDefault="00C16D07" w:rsidP="0081016D">
            <w:pPr>
              <w:rPr>
                <w:rFonts w:cs="Arial"/>
              </w:rPr>
            </w:pPr>
            <w:r>
              <w:rPr>
                <w:rFonts w:cs="Arial"/>
              </w:rPr>
              <w:t>SubscriberAssignedID</w:t>
            </w:r>
          </w:p>
        </w:tc>
        <w:tc>
          <w:tcPr>
            <w:tcW w:w="0" w:type="auto"/>
            <w:tcBorders>
              <w:top w:val="outset" w:sz="6" w:space="0" w:color="auto"/>
              <w:left w:val="outset" w:sz="6" w:space="0" w:color="auto"/>
              <w:bottom w:val="outset" w:sz="6" w:space="0" w:color="auto"/>
              <w:right w:val="outset" w:sz="6" w:space="0" w:color="auto"/>
            </w:tcBorders>
            <w:hideMark/>
          </w:tcPr>
          <w:p w14:paraId="43C87E79"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DA8CB15" w14:textId="77777777" w:rsidR="00C16D07" w:rsidRDefault="00C16D07" w:rsidP="0081016D">
            <w:pPr>
              <w:rPr>
                <w:rFonts w:cs="Arial"/>
              </w:rPr>
            </w:pPr>
            <w:r>
              <w:rPr>
                <w:rFonts w:cs="Arial"/>
              </w:rPr>
              <w:t xml:space="preserve">SubscriberAssignedID allows the subscriber to specify an identification which will be returned as part of the notification for the subscribed events. This should be used if multiple new requests are made, so that the responses can be accurately correlated to the requests. </w:t>
            </w:r>
          </w:p>
        </w:tc>
      </w:tr>
      <w:tr w:rsidR="00C16D07" w14:paraId="3DB237A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B79CA4" w14:textId="77777777" w:rsidR="00C16D07" w:rsidRDefault="00C16D07" w:rsidP="0081016D">
            <w:pPr>
              <w:rPr>
                <w:rFonts w:cs="Arial"/>
              </w:rPr>
            </w:pPr>
            <w:r>
              <w:rPr>
                <w:rFonts w:cs="Arial"/>
              </w:rPr>
              <w:t>ValidityPeriod</w:t>
            </w:r>
          </w:p>
        </w:tc>
        <w:tc>
          <w:tcPr>
            <w:tcW w:w="0" w:type="auto"/>
            <w:tcBorders>
              <w:top w:val="outset" w:sz="6" w:space="0" w:color="auto"/>
              <w:left w:val="outset" w:sz="6" w:space="0" w:color="auto"/>
              <w:bottom w:val="outset" w:sz="6" w:space="0" w:color="auto"/>
              <w:right w:val="outset" w:sz="6" w:space="0" w:color="auto"/>
            </w:tcBorders>
            <w:hideMark/>
          </w:tcPr>
          <w:p w14:paraId="0600FD79" w14:textId="77777777" w:rsidR="00C16D07" w:rsidRDefault="00C16D07" w:rsidP="0081016D">
            <w:pPr>
              <w:rPr>
                <w:rFonts w:cs="Arial"/>
              </w:rPr>
            </w:pPr>
            <w:r>
              <w:rPr>
                <w:rFonts w:cs="Arial"/>
              </w:rPr>
              <w:t>ValidityPeriodType</w:t>
            </w:r>
          </w:p>
        </w:tc>
        <w:tc>
          <w:tcPr>
            <w:tcW w:w="0" w:type="auto"/>
            <w:tcBorders>
              <w:top w:val="outset" w:sz="6" w:space="0" w:color="auto"/>
              <w:left w:val="outset" w:sz="6" w:space="0" w:color="auto"/>
              <w:bottom w:val="outset" w:sz="6" w:space="0" w:color="auto"/>
              <w:right w:val="outset" w:sz="6" w:space="0" w:color="auto"/>
            </w:tcBorders>
            <w:hideMark/>
          </w:tcPr>
          <w:p w14:paraId="6F08BFC7" w14:textId="77777777" w:rsidR="00C16D07" w:rsidRDefault="00C16D07" w:rsidP="0081016D">
            <w:pPr>
              <w:rPr>
                <w:rFonts w:cs="Arial"/>
              </w:rPr>
            </w:pPr>
            <w:r>
              <w:rPr>
                <w:rFonts w:cs="Arial"/>
              </w:rPr>
              <w:t>Validity period sets a start and end date for the subscription.</w:t>
            </w:r>
          </w:p>
        </w:tc>
      </w:tr>
      <w:tr w:rsidR="00C16D07" w14:paraId="49F639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0E770E" w14:textId="77777777" w:rsidR="00C16D07" w:rsidRDefault="00C16D07" w:rsidP="0081016D">
            <w:pPr>
              <w:rPr>
                <w:rFonts w:cs="Arial"/>
              </w:rPr>
            </w:pPr>
            <w:r>
              <w:rPr>
                <w:rFonts w:cs="Arial"/>
              </w:rPr>
              <w:t>EventSelector</w:t>
            </w:r>
          </w:p>
        </w:tc>
        <w:tc>
          <w:tcPr>
            <w:tcW w:w="0" w:type="auto"/>
            <w:tcBorders>
              <w:top w:val="outset" w:sz="6" w:space="0" w:color="auto"/>
              <w:left w:val="outset" w:sz="6" w:space="0" w:color="auto"/>
              <w:bottom w:val="outset" w:sz="6" w:space="0" w:color="auto"/>
              <w:right w:val="outset" w:sz="6" w:space="0" w:color="auto"/>
            </w:tcBorders>
            <w:hideMark/>
          </w:tcPr>
          <w:p w14:paraId="3AFA4F6B" w14:textId="77777777" w:rsidR="00C16D07" w:rsidRDefault="00C16D07" w:rsidP="0081016D">
            <w:pPr>
              <w:rPr>
                <w:rFonts w:cs="Arial"/>
              </w:rPr>
            </w:pPr>
            <w:r>
              <w:rPr>
                <w:rFonts w:cs="Arial"/>
              </w:rPr>
              <w:t>EventSelectorType</w:t>
            </w:r>
          </w:p>
        </w:tc>
        <w:tc>
          <w:tcPr>
            <w:tcW w:w="0" w:type="auto"/>
            <w:tcBorders>
              <w:top w:val="outset" w:sz="6" w:space="0" w:color="auto"/>
              <w:left w:val="outset" w:sz="6" w:space="0" w:color="auto"/>
              <w:bottom w:val="outset" w:sz="6" w:space="0" w:color="auto"/>
              <w:right w:val="outset" w:sz="6" w:space="0" w:color="auto"/>
            </w:tcBorders>
            <w:hideMark/>
          </w:tcPr>
          <w:p w14:paraId="2FC5951D" w14:textId="77777777" w:rsidR="00C16D07" w:rsidRDefault="00C16D07" w:rsidP="0081016D">
            <w:pPr>
              <w:rPr>
                <w:rFonts w:cs="Arial"/>
              </w:rPr>
            </w:pPr>
            <w:r>
              <w:rPr>
                <w:rFonts w:cs="Arial"/>
              </w:rPr>
              <w:t>EventSelector indicates an event or events for the subscription.</w:t>
            </w:r>
          </w:p>
        </w:tc>
      </w:tr>
    </w:tbl>
    <w:p w14:paraId="061527A7" w14:textId="77777777" w:rsidR="00C16D07" w:rsidRDefault="00C16D07" w:rsidP="00C16D07">
      <w:pPr>
        <w:pStyle w:val="section"/>
        <w:rPr>
          <w:rFonts w:eastAsiaTheme="minorEastAsia"/>
        </w:rPr>
      </w:pPr>
      <w:r>
        <w:rPr>
          <w:b/>
          <w:bCs/>
        </w:rPr>
        <w:t xml:space="preserve">SubscriptionRequestType: </w:t>
      </w:r>
      <w:r>
        <w:t>SubscriptionRequestType describes the structure of a single subscription request. It contains subscription details and an action field to indicate the action to be taken on the contained subscription. Note that if the action is update or delete, then the registry supplied URN for the subscription must be included.</w:t>
      </w:r>
    </w:p>
    <w:p w14:paraId="749ED688" w14:textId="77777777" w:rsidR="00C16D07" w:rsidRDefault="00C16D07" w:rsidP="00C16D07">
      <w:pPr>
        <w:pStyle w:val="NormalWeb"/>
        <w:rPr>
          <w:szCs w:val="20"/>
        </w:rPr>
      </w:pPr>
      <w:r>
        <w:t xml:space="preserve">Attributes: </w:t>
      </w:r>
    </w:p>
    <w:p w14:paraId="0C990756" w14:textId="77777777" w:rsidR="00C16D07" w:rsidRDefault="00C16D07" w:rsidP="00C16D07">
      <w:pPr>
        <w:rPr>
          <w:rFonts w:cs="Arial"/>
        </w:rPr>
      </w:pPr>
      <w:r>
        <w:rPr>
          <w:rStyle w:val="code1"/>
        </w:rPr>
        <w:t>action</w:t>
      </w:r>
    </w:p>
    <w:p w14:paraId="65BB1F51" w14:textId="77777777" w:rsidR="00C16D07" w:rsidRDefault="00C16D07" w:rsidP="00C16D07">
      <w:pPr>
        <w:pStyle w:val="NormalWeb"/>
        <w:rPr>
          <w:rFonts w:eastAsiaTheme="minorEastAsia"/>
          <w:szCs w:val="20"/>
        </w:rPr>
      </w:pPr>
      <w:r>
        <w:t xml:space="preserve">Content: </w:t>
      </w:r>
    </w:p>
    <w:p w14:paraId="56AD65A7" w14:textId="77777777" w:rsidR="00C16D07" w:rsidRDefault="00C16D07" w:rsidP="00C16D07">
      <w:pPr>
        <w:rPr>
          <w:rFonts w:cs="Arial"/>
        </w:rPr>
      </w:pPr>
      <w:r>
        <w:rPr>
          <w:rStyle w:val="code1"/>
        </w:rPr>
        <w:lastRenderedPageBreak/>
        <w:t>Subscription</w:t>
      </w:r>
    </w:p>
    <w:p w14:paraId="5521A1D7"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111"/>
        <w:gridCol w:w="6409"/>
      </w:tblGrid>
      <w:tr w:rsidR="00C16D07" w14:paraId="687ECE6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4A9DB6"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90F21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A4EF58" w14:textId="77777777" w:rsidR="00C16D07" w:rsidRDefault="00C16D07" w:rsidP="0081016D">
            <w:pPr>
              <w:rPr>
                <w:rFonts w:cs="Arial"/>
                <w:b/>
                <w:bCs/>
              </w:rPr>
            </w:pPr>
            <w:r>
              <w:rPr>
                <w:rFonts w:cs="Arial"/>
                <w:b/>
                <w:bCs/>
              </w:rPr>
              <w:t>Documentation</w:t>
            </w:r>
          </w:p>
        </w:tc>
      </w:tr>
      <w:tr w:rsidR="00C16D07" w14:paraId="6B7C55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C1DBB3" w14:textId="77777777" w:rsidR="00C16D07" w:rsidRDefault="00C16D07" w:rsidP="0081016D">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14:paraId="1F165365" w14:textId="77777777" w:rsidR="00C16D07" w:rsidRDefault="00C16D07" w:rsidP="0081016D">
            <w:pPr>
              <w:rPr>
                <w:rFonts w:cs="Arial"/>
              </w:rPr>
            </w:pPr>
            <w:r>
              <w:rPr>
                <w:rFonts w:cs="Arial"/>
              </w:rPr>
              <w:t>ActionType</w:t>
            </w:r>
          </w:p>
        </w:tc>
        <w:tc>
          <w:tcPr>
            <w:tcW w:w="0" w:type="auto"/>
            <w:tcBorders>
              <w:top w:val="outset" w:sz="6" w:space="0" w:color="auto"/>
              <w:left w:val="outset" w:sz="6" w:space="0" w:color="auto"/>
              <w:bottom w:val="outset" w:sz="6" w:space="0" w:color="auto"/>
              <w:right w:val="outset" w:sz="6" w:space="0" w:color="auto"/>
            </w:tcBorders>
            <w:hideMark/>
          </w:tcPr>
          <w:p w14:paraId="368A1CB6" w14:textId="77777777" w:rsidR="00C16D07" w:rsidRDefault="00C16D07" w:rsidP="0081016D">
            <w:pPr>
              <w:rPr>
                <w:rFonts w:cs="Arial"/>
              </w:rPr>
            </w:pPr>
            <w:r>
              <w:rPr>
                <w:rFonts w:cs="Arial"/>
              </w:rPr>
              <w:t>The action attribute indicates whether this is an addition, a modification, or a deletion of a subscription.</w:t>
            </w:r>
          </w:p>
        </w:tc>
      </w:tr>
    </w:tbl>
    <w:p w14:paraId="1BF6369B"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11"/>
        <w:gridCol w:w="1656"/>
        <w:gridCol w:w="5308"/>
      </w:tblGrid>
      <w:tr w:rsidR="00C16D07" w14:paraId="580F52E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99AAF4"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4039E4"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F9C535" w14:textId="77777777" w:rsidR="00C16D07" w:rsidRDefault="00C16D07" w:rsidP="0081016D">
            <w:pPr>
              <w:rPr>
                <w:rFonts w:cs="Arial"/>
                <w:b/>
                <w:bCs/>
              </w:rPr>
            </w:pPr>
            <w:r>
              <w:rPr>
                <w:rFonts w:cs="Arial"/>
                <w:b/>
                <w:bCs/>
              </w:rPr>
              <w:t>Documentation</w:t>
            </w:r>
          </w:p>
        </w:tc>
      </w:tr>
      <w:tr w:rsidR="00C16D07" w14:paraId="52A4AB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B464C" w14:textId="77777777" w:rsidR="00C16D07" w:rsidRDefault="00C16D07" w:rsidP="0081016D">
            <w:pPr>
              <w:rPr>
                <w:rFonts w:cs="Arial"/>
              </w:rPr>
            </w:pPr>
            <w:r>
              <w:rPr>
                <w:rFonts w:cs="Arial"/>
              </w:rPr>
              <w:t>Subscription</w:t>
            </w:r>
          </w:p>
        </w:tc>
        <w:tc>
          <w:tcPr>
            <w:tcW w:w="0" w:type="auto"/>
            <w:tcBorders>
              <w:top w:val="outset" w:sz="6" w:space="0" w:color="auto"/>
              <w:left w:val="outset" w:sz="6" w:space="0" w:color="auto"/>
              <w:bottom w:val="outset" w:sz="6" w:space="0" w:color="auto"/>
              <w:right w:val="outset" w:sz="6" w:space="0" w:color="auto"/>
            </w:tcBorders>
            <w:hideMark/>
          </w:tcPr>
          <w:p w14:paraId="02F4B32C" w14:textId="77777777" w:rsidR="00C16D07" w:rsidRDefault="00C16D07" w:rsidP="0081016D">
            <w:pPr>
              <w:rPr>
                <w:rFonts w:cs="Arial"/>
              </w:rPr>
            </w:pPr>
            <w:r>
              <w:rPr>
                <w:rFonts w:cs="Arial"/>
              </w:rPr>
              <w:t>SubscriptionType</w:t>
            </w:r>
          </w:p>
        </w:tc>
        <w:tc>
          <w:tcPr>
            <w:tcW w:w="0" w:type="auto"/>
            <w:tcBorders>
              <w:top w:val="outset" w:sz="6" w:space="0" w:color="auto"/>
              <w:left w:val="outset" w:sz="6" w:space="0" w:color="auto"/>
              <w:bottom w:val="outset" w:sz="6" w:space="0" w:color="auto"/>
              <w:right w:val="outset" w:sz="6" w:space="0" w:color="auto"/>
            </w:tcBorders>
            <w:hideMark/>
          </w:tcPr>
          <w:p w14:paraId="008A3F22" w14:textId="77777777" w:rsidR="00C16D07" w:rsidRDefault="00C16D07" w:rsidP="0081016D">
            <w:pPr>
              <w:rPr>
                <w:rFonts w:cs="Arial"/>
              </w:rPr>
            </w:pPr>
            <w:r>
              <w:rPr>
                <w:rFonts w:cs="Arial"/>
              </w:rPr>
              <w:t>Subscription contains the details of the subscription to be added, updated, or deleted.</w:t>
            </w:r>
          </w:p>
        </w:tc>
      </w:tr>
    </w:tbl>
    <w:p w14:paraId="1263C8BB" w14:textId="77777777" w:rsidR="00C16D07" w:rsidRDefault="00C16D07" w:rsidP="00C16D07">
      <w:pPr>
        <w:pStyle w:val="section"/>
        <w:rPr>
          <w:rFonts w:eastAsiaTheme="minorEastAsia"/>
        </w:rPr>
      </w:pPr>
      <w:r>
        <w:rPr>
          <w:b/>
          <w:bCs/>
        </w:rPr>
        <w:t xml:space="preserve">SubmitSubscriptionsResponseType: </w:t>
      </w:r>
      <w:r>
        <w:t>SubmitSubscriptionsResponseType describes the structure of the response to a new subscription submission. A status is provided for each subscription in the request.</w:t>
      </w:r>
    </w:p>
    <w:p w14:paraId="1918726C" w14:textId="77777777" w:rsidR="00C16D07" w:rsidRDefault="00C16D07" w:rsidP="00C16D07">
      <w:pPr>
        <w:pStyle w:val="NormalWeb"/>
        <w:rPr>
          <w:szCs w:val="20"/>
        </w:rPr>
      </w:pPr>
      <w:r>
        <w:t xml:space="preserve">Content: </w:t>
      </w:r>
    </w:p>
    <w:p w14:paraId="59EA4D75" w14:textId="77777777" w:rsidR="00C16D07" w:rsidRDefault="00C16D07" w:rsidP="00C16D07">
      <w:pPr>
        <w:rPr>
          <w:rFonts w:cs="Arial"/>
        </w:rPr>
      </w:pPr>
      <w:r>
        <w:rPr>
          <w:rStyle w:val="code1"/>
        </w:rPr>
        <w:t>SubscriptionStatus+</w:t>
      </w:r>
    </w:p>
    <w:p w14:paraId="0CAA7280"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78"/>
        <w:gridCol w:w="2024"/>
        <w:gridCol w:w="4373"/>
      </w:tblGrid>
      <w:tr w:rsidR="00C16D07" w14:paraId="594D558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F748AF"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AC0D30"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8292FB" w14:textId="77777777" w:rsidR="00C16D07" w:rsidRDefault="00C16D07" w:rsidP="0081016D">
            <w:pPr>
              <w:rPr>
                <w:rFonts w:cs="Arial"/>
                <w:b/>
                <w:bCs/>
              </w:rPr>
            </w:pPr>
            <w:r>
              <w:rPr>
                <w:rFonts w:cs="Arial"/>
                <w:b/>
                <w:bCs/>
              </w:rPr>
              <w:t>Documentation</w:t>
            </w:r>
          </w:p>
        </w:tc>
      </w:tr>
      <w:tr w:rsidR="00C16D07" w14:paraId="0D94C0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803E4" w14:textId="77777777" w:rsidR="00C16D07" w:rsidRDefault="00C16D07" w:rsidP="0081016D">
            <w:pPr>
              <w:rPr>
                <w:rFonts w:cs="Arial"/>
              </w:rPr>
            </w:pPr>
            <w:r>
              <w:rPr>
                <w:rFonts w:cs="Arial"/>
              </w:rPr>
              <w:t>SubscriptionStatus</w:t>
            </w:r>
          </w:p>
        </w:tc>
        <w:tc>
          <w:tcPr>
            <w:tcW w:w="0" w:type="auto"/>
            <w:tcBorders>
              <w:top w:val="outset" w:sz="6" w:space="0" w:color="auto"/>
              <w:left w:val="outset" w:sz="6" w:space="0" w:color="auto"/>
              <w:bottom w:val="outset" w:sz="6" w:space="0" w:color="auto"/>
              <w:right w:val="outset" w:sz="6" w:space="0" w:color="auto"/>
            </w:tcBorders>
            <w:hideMark/>
          </w:tcPr>
          <w:p w14:paraId="2819EEC9" w14:textId="77777777" w:rsidR="00C16D07" w:rsidRDefault="00C16D07" w:rsidP="0081016D">
            <w:pPr>
              <w:rPr>
                <w:rFonts w:cs="Arial"/>
              </w:rPr>
            </w:pPr>
            <w:r>
              <w:rPr>
                <w:rFonts w:cs="Arial"/>
              </w:rPr>
              <w:t>SubscriptionStatusTy pe</w:t>
            </w:r>
          </w:p>
        </w:tc>
        <w:tc>
          <w:tcPr>
            <w:tcW w:w="0" w:type="auto"/>
            <w:tcBorders>
              <w:top w:val="outset" w:sz="6" w:space="0" w:color="auto"/>
              <w:left w:val="outset" w:sz="6" w:space="0" w:color="auto"/>
              <w:bottom w:val="outset" w:sz="6" w:space="0" w:color="auto"/>
              <w:right w:val="outset" w:sz="6" w:space="0" w:color="auto"/>
            </w:tcBorders>
            <w:hideMark/>
          </w:tcPr>
          <w:p w14:paraId="05EA6E43" w14:textId="77777777" w:rsidR="00C16D07" w:rsidRDefault="00C16D07" w:rsidP="0081016D">
            <w:pPr>
              <w:rPr>
                <w:rFonts w:cs="Arial"/>
              </w:rPr>
            </w:pPr>
            <w:r>
              <w:rPr>
                <w:rFonts w:cs="Arial"/>
              </w:rPr>
              <w:t xml:space="preserve">SubscriptionStatus contains information which describes the success or failure of a subscription request, providing any error messages in the event of failure. The statuses should occur in the same order as the requests when responding to a message with multiple subscription requests. If a subscriber-assigned identification for the subscription is provided, it will be returned to allow for accurate matching of the responses to the requests. A registry assigned URN will be returned for any successfully created, updated, or deleted subscription. </w:t>
            </w:r>
          </w:p>
        </w:tc>
      </w:tr>
    </w:tbl>
    <w:p w14:paraId="1EAEB47C" w14:textId="77777777" w:rsidR="00C16D07" w:rsidRDefault="00C16D07" w:rsidP="00C16D07">
      <w:pPr>
        <w:pStyle w:val="section"/>
        <w:rPr>
          <w:rFonts w:eastAsiaTheme="minorEastAsia"/>
        </w:rPr>
      </w:pPr>
      <w:r>
        <w:rPr>
          <w:b/>
          <w:bCs/>
        </w:rPr>
        <w:t xml:space="preserve">SubscriptionStatusType: </w:t>
      </w:r>
      <w:r>
        <w:t>SubscriptionStatusType describes the structure a status for a single subscription request.</w:t>
      </w:r>
    </w:p>
    <w:p w14:paraId="2F4EC447" w14:textId="77777777" w:rsidR="00C16D07" w:rsidRDefault="00C16D07" w:rsidP="00C16D07">
      <w:pPr>
        <w:pStyle w:val="NormalWeb"/>
        <w:rPr>
          <w:szCs w:val="20"/>
        </w:rPr>
      </w:pPr>
      <w:r>
        <w:t xml:space="preserve">Content: </w:t>
      </w:r>
    </w:p>
    <w:p w14:paraId="7BCC995A" w14:textId="77777777" w:rsidR="00C16D07" w:rsidRDefault="00C16D07" w:rsidP="00C16D07">
      <w:pPr>
        <w:rPr>
          <w:rFonts w:cs="Arial"/>
        </w:rPr>
      </w:pPr>
      <w:r>
        <w:rPr>
          <w:rStyle w:val="code1"/>
        </w:rPr>
        <w:t>SubscriptionURN?, SubscriberAssignedID?, StatusMessage</w:t>
      </w:r>
    </w:p>
    <w:p w14:paraId="73240F6C" w14:textId="77777777" w:rsidR="00C16D07" w:rsidRDefault="00C16D07" w:rsidP="00C16D07">
      <w:pPr>
        <w:pStyle w:val="NormalWeb"/>
        <w:rPr>
          <w:rFonts w:eastAsiaTheme="minorEastAsia"/>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89"/>
        <w:gridCol w:w="1934"/>
        <w:gridCol w:w="4152"/>
      </w:tblGrid>
      <w:tr w:rsidR="00C16D07" w14:paraId="7DDDBCB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709AA5"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E981E1"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28A20E" w14:textId="77777777" w:rsidR="00C16D07" w:rsidRDefault="00C16D07" w:rsidP="0081016D">
            <w:pPr>
              <w:rPr>
                <w:rFonts w:cs="Arial"/>
                <w:b/>
                <w:bCs/>
              </w:rPr>
            </w:pPr>
            <w:r>
              <w:rPr>
                <w:rFonts w:cs="Arial"/>
                <w:b/>
                <w:bCs/>
              </w:rPr>
              <w:t>Documentation</w:t>
            </w:r>
          </w:p>
        </w:tc>
      </w:tr>
      <w:tr w:rsidR="00C16D07" w14:paraId="30D313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E8DB4" w14:textId="77777777" w:rsidR="00C16D07" w:rsidRDefault="00C16D07" w:rsidP="0081016D">
            <w:pPr>
              <w:rPr>
                <w:rFonts w:cs="Arial"/>
              </w:rPr>
            </w:pPr>
            <w:r>
              <w:rPr>
                <w:rFonts w:cs="Arial"/>
              </w:rPr>
              <w:t>SubscriptionURN</w:t>
            </w:r>
          </w:p>
        </w:tc>
        <w:tc>
          <w:tcPr>
            <w:tcW w:w="0" w:type="auto"/>
            <w:tcBorders>
              <w:top w:val="outset" w:sz="6" w:space="0" w:color="auto"/>
              <w:left w:val="outset" w:sz="6" w:space="0" w:color="auto"/>
              <w:bottom w:val="outset" w:sz="6" w:space="0" w:color="auto"/>
              <w:right w:val="outset" w:sz="6" w:space="0" w:color="auto"/>
            </w:tcBorders>
            <w:hideMark/>
          </w:tcPr>
          <w:p w14:paraId="63AF13B8"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E94782C" w14:textId="77777777" w:rsidR="00C16D07" w:rsidRDefault="00C16D07" w:rsidP="0081016D">
            <w:pPr>
              <w:rPr>
                <w:rFonts w:cs="Arial"/>
              </w:rPr>
            </w:pPr>
            <w:r>
              <w:rPr>
                <w:rFonts w:cs="Arial"/>
              </w:rPr>
              <w:t xml:space="preserve">SubscriptionURN contains the registry generated URN for the subscription, and will be returned for any successfully created, updated, or deleted subscription. </w:t>
            </w:r>
          </w:p>
        </w:tc>
      </w:tr>
      <w:tr w:rsidR="00C16D07" w14:paraId="149D39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96E508" w14:textId="77777777" w:rsidR="00C16D07" w:rsidRDefault="00C16D07" w:rsidP="0081016D">
            <w:pPr>
              <w:rPr>
                <w:rFonts w:cs="Arial"/>
              </w:rPr>
            </w:pPr>
            <w:r>
              <w:rPr>
                <w:rFonts w:cs="Arial"/>
              </w:rPr>
              <w:t>SubscriberAssignedID</w:t>
            </w:r>
          </w:p>
        </w:tc>
        <w:tc>
          <w:tcPr>
            <w:tcW w:w="0" w:type="auto"/>
            <w:tcBorders>
              <w:top w:val="outset" w:sz="6" w:space="0" w:color="auto"/>
              <w:left w:val="outset" w:sz="6" w:space="0" w:color="auto"/>
              <w:bottom w:val="outset" w:sz="6" w:space="0" w:color="auto"/>
              <w:right w:val="outset" w:sz="6" w:space="0" w:color="auto"/>
            </w:tcBorders>
            <w:hideMark/>
          </w:tcPr>
          <w:p w14:paraId="33DD28C4"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671BE45" w14:textId="77777777" w:rsidR="00C16D07" w:rsidRDefault="00C16D07" w:rsidP="0081016D">
            <w:pPr>
              <w:rPr>
                <w:rFonts w:cs="Arial"/>
              </w:rPr>
            </w:pPr>
            <w:r>
              <w:rPr>
                <w:rFonts w:cs="Arial"/>
              </w:rPr>
              <w:t xml:space="preserve">SubscriberAssignedID is the id assigned by the subscriber to the subscription. If it existed in the subscription request, it will be returned. </w:t>
            </w:r>
          </w:p>
        </w:tc>
      </w:tr>
      <w:tr w:rsidR="00C16D07" w14:paraId="2824F4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1EF8E" w14:textId="77777777" w:rsidR="00C16D07" w:rsidRDefault="00C16D07" w:rsidP="0081016D">
            <w:pPr>
              <w:rPr>
                <w:rFonts w:cs="Arial"/>
              </w:rPr>
            </w:pPr>
            <w:r>
              <w:rPr>
                <w:rFonts w:cs="Arial"/>
              </w:rPr>
              <w:t>StatusMessage</w:t>
            </w:r>
          </w:p>
        </w:tc>
        <w:tc>
          <w:tcPr>
            <w:tcW w:w="0" w:type="auto"/>
            <w:tcBorders>
              <w:top w:val="outset" w:sz="6" w:space="0" w:color="auto"/>
              <w:left w:val="outset" w:sz="6" w:space="0" w:color="auto"/>
              <w:bottom w:val="outset" w:sz="6" w:space="0" w:color="auto"/>
              <w:right w:val="outset" w:sz="6" w:space="0" w:color="auto"/>
            </w:tcBorders>
            <w:hideMark/>
          </w:tcPr>
          <w:p w14:paraId="3B400150"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217F351A" w14:textId="77777777" w:rsidR="00C16D07" w:rsidRDefault="00C16D07" w:rsidP="0081016D">
            <w:pPr>
              <w:rPr>
                <w:rFonts w:cs="Arial"/>
              </w:rPr>
            </w:pPr>
            <w:r>
              <w:rPr>
                <w:rFonts w:cs="Arial"/>
              </w:rPr>
              <w:t>StatusMessage provides that status for the subscription request, and if necessary, any error or warning information.</w:t>
            </w:r>
          </w:p>
        </w:tc>
      </w:tr>
    </w:tbl>
    <w:p w14:paraId="2CC5767F" w14:textId="77777777" w:rsidR="00C16D07" w:rsidRDefault="00C16D07" w:rsidP="00C16D07">
      <w:pPr>
        <w:pStyle w:val="section"/>
        <w:rPr>
          <w:rFonts w:eastAsiaTheme="minorEastAsia"/>
        </w:rPr>
      </w:pPr>
      <w:r>
        <w:rPr>
          <w:b/>
          <w:bCs/>
        </w:rPr>
        <w:t xml:space="preserve">QuerySubscriptionRequestType: </w:t>
      </w:r>
      <w:r>
        <w:t>QuerySubscriptionRequestType describes the structure of a query for subscriptions. Subscriptions for a given organisation may be retrieved.</w:t>
      </w:r>
    </w:p>
    <w:p w14:paraId="2E5FBA5C" w14:textId="77777777" w:rsidR="00C16D07" w:rsidRDefault="00C16D07" w:rsidP="00C16D07">
      <w:pPr>
        <w:pStyle w:val="NormalWeb"/>
        <w:rPr>
          <w:szCs w:val="20"/>
        </w:rPr>
      </w:pPr>
      <w:r>
        <w:t xml:space="preserve">Content: </w:t>
      </w:r>
    </w:p>
    <w:p w14:paraId="297D1531" w14:textId="77777777" w:rsidR="00C16D07" w:rsidRDefault="00C16D07" w:rsidP="00C16D07">
      <w:pPr>
        <w:rPr>
          <w:rFonts w:cs="Arial"/>
        </w:rPr>
      </w:pPr>
      <w:r>
        <w:rPr>
          <w:rStyle w:val="code1"/>
        </w:rPr>
        <w:t>Organisation</w:t>
      </w:r>
    </w:p>
    <w:p w14:paraId="3EA2D45D"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4"/>
        <w:gridCol w:w="2285"/>
        <w:gridCol w:w="4646"/>
      </w:tblGrid>
      <w:tr w:rsidR="00C16D07" w14:paraId="64F59C2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B9CC47"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DE871F"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F2AD77" w14:textId="77777777" w:rsidR="00C16D07" w:rsidRDefault="00C16D07" w:rsidP="0081016D">
            <w:pPr>
              <w:rPr>
                <w:rFonts w:cs="Arial"/>
                <w:b/>
                <w:bCs/>
              </w:rPr>
            </w:pPr>
            <w:r>
              <w:rPr>
                <w:rFonts w:cs="Arial"/>
                <w:b/>
                <w:bCs/>
              </w:rPr>
              <w:t>Documentation</w:t>
            </w:r>
          </w:p>
        </w:tc>
      </w:tr>
      <w:tr w:rsidR="00C16D07" w14:paraId="02291A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74498D" w14:textId="77777777" w:rsidR="00C16D07" w:rsidRDefault="00C16D07" w:rsidP="0081016D">
            <w:pPr>
              <w:rPr>
                <w:rFonts w:cs="Arial"/>
              </w:rPr>
            </w:pPr>
            <w:r>
              <w:rPr>
                <w:rFonts w:cs="Arial"/>
              </w:rPr>
              <w:t>Organisation</w:t>
            </w:r>
          </w:p>
        </w:tc>
        <w:tc>
          <w:tcPr>
            <w:tcW w:w="0" w:type="auto"/>
            <w:tcBorders>
              <w:top w:val="outset" w:sz="6" w:space="0" w:color="auto"/>
              <w:left w:val="outset" w:sz="6" w:space="0" w:color="auto"/>
              <w:bottom w:val="outset" w:sz="6" w:space="0" w:color="auto"/>
              <w:right w:val="outset" w:sz="6" w:space="0" w:color="auto"/>
            </w:tcBorders>
            <w:hideMark/>
          </w:tcPr>
          <w:p w14:paraId="313687B5" w14:textId="77777777" w:rsidR="00C16D07" w:rsidRDefault="00C16D07" w:rsidP="0081016D">
            <w:pPr>
              <w:rPr>
                <w:rFonts w:cs="Arial"/>
              </w:rPr>
            </w:pPr>
            <w:r>
              <w:rPr>
                <w:rFonts w:cs="Arial"/>
              </w:rPr>
              <w:t>OrganisationReferenc eType</w:t>
            </w:r>
          </w:p>
        </w:tc>
        <w:tc>
          <w:tcPr>
            <w:tcW w:w="0" w:type="auto"/>
            <w:tcBorders>
              <w:top w:val="outset" w:sz="6" w:space="0" w:color="auto"/>
              <w:left w:val="outset" w:sz="6" w:space="0" w:color="auto"/>
              <w:bottom w:val="outset" w:sz="6" w:space="0" w:color="auto"/>
              <w:right w:val="outset" w:sz="6" w:space="0" w:color="auto"/>
            </w:tcBorders>
            <w:hideMark/>
          </w:tcPr>
          <w:p w14:paraId="1400EA4C" w14:textId="77777777" w:rsidR="00C16D07" w:rsidRDefault="00C16D07" w:rsidP="0081016D">
            <w:pPr>
              <w:rPr>
                <w:rFonts w:cs="Arial"/>
              </w:rPr>
            </w:pPr>
            <w:r>
              <w:rPr>
                <w:rFonts w:cs="Arial"/>
              </w:rPr>
              <w:t>Organisation provides a reference to the data consumer for which the subscription details should be returned.</w:t>
            </w:r>
          </w:p>
        </w:tc>
      </w:tr>
    </w:tbl>
    <w:p w14:paraId="7DE23097" w14:textId="77777777" w:rsidR="00C16D07" w:rsidRDefault="00C16D07" w:rsidP="00C16D07">
      <w:pPr>
        <w:pStyle w:val="section"/>
        <w:rPr>
          <w:rFonts w:eastAsiaTheme="minorEastAsia"/>
        </w:rPr>
      </w:pPr>
      <w:r>
        <w:rPr>
          <w:b/>
          <w:bCs/>
        </w:rPr>
        <w:t xml:space="preserve">QuerySubscriptionResponseType: </w:t>
      </w:r>
      <w:r>
        <w:t>QuerySubscriptionResponseType describes the structure of a subscription query response. A status will describe the success or failure of the request (and provide error or warning messages if necessary). If the query was successful, details of all of the organisation's subscriptions will be provided.</w:t>
      </w:r>
    </w:p>
    <w:p w14:paraId="696F1B66" w14:textId="77777777" w:rsidR="00C16D07" w:rsidRDefault="00C16D07" w:rsidP="00C16D07">
      <w:pPr>
        <w:pStyle w:val="NormalWeb"/>
        <w:rPr>
          <w:szCs w:val="20"/>
        </w:rPr>
      </w:pPr>
      <w:r>
        <w:t xml:space="preserve">Content: </w:t>
      </w:r>
    </w:p>
    <w:p w14:paraId="667B0346" w14:textId="77777777" w:rsidR="00C16D07" w:rsidRDefault="00C16D07" w:rsidP="00C16D07">
      <w:pPr>
        <w:rPr>
          <w:rFonts w:cs="Arial"/>
        </w:rPr>
      </w:pPr>
      <w:r>
        <w:rPr>
          <w:rStyle w:val="code1"/>
        </w:rPr>
        <w:t>StatusMessage, Subscription*</w:t>
      </w:r>
    </w:p>
    <w:p w14:paraId="183991DD"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89"/>
        <w:gridCol w:w="1934"/>
        <w:gridCol w:w="4752"/>
      </w:tblGrid>
      <w:tr w:rsidR="00C16D07" w14:paraId="3224B46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9D814E"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768C1C"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EA1B42" w14:textId="77777777" w:rsidR="00C16D07" w:rsidRDefault="00C16D07" w:rsidP="0081016D">
            <w:pPr>
              <w:rPr>
                <w:rFonts w:cs="Arial"/>
                <w:b/>
                <w:bCs/>
              </w:rPr>
            </w:pPr>
            <w:r>
              <w:rPr>
                <w:rFonts w:cs="Arial"/>
                <w:b/>
                <w:bCs/>
              </w:rPr>
              <w:t>Documentation</w:t>
            </w:r>
          </w:p>
        </w:tc>
      </w:tr>
      <w:tr w:rsidR="00C16D07" w14:paraId="0E7BDF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28BB63" w14:textId="77777777" w:rsidR="00C16D07" w:rsidRDefault="00C16D07" w:rsidP="0081016D">
            <w:pPr>
              <w:rPr>
                <w:rFonts w:cs="Arial"/>
              </w:rPr>
            </w:pPr>
            <w:r>
              <w:rPr>
                <w:rFonts w:cs="Arial"/>
              </w:rPr>
              <w:t>StatusMessage</w:t>
            </w:r>
          </w:p>
        </w:tc>
        <w:tc>
          <w:tcPr>
            <w:tcW w:w="0" w:type="auto"/>
            <w:tcBorders>
              <w:top w:val="outset" w:sz="6" w:space="0" w:color="auto"/>
              <w:left w:val="outset" w:sz="6" w:space="0" w:color="auto"/>
              <w:bottom w:val="outset" w:sz="6" w:space="0" w:color="auto"/>
              <w:right w:val="outset" w:sz="6" w:space="0" w:color="auto"/>
            </w:tcBorders>
            <w:hideMark/>
          </w:tcPr>
          <w:p w14:paraId="46A9B01D" w14:textId="77777777" w:rsidR="00C16D07" w:rsidRDefault="00C16D07" w:rsidP="0081016D">
            <w:pPr>
              <w:rPr>
                <w:rFonts w:cs="Arial"/>
              </w:rPr>
            </w:pPr>
            <w:r>
              <w:rPr>
                <w:rFonts w:cs="Arial"/>
              </w:rPr>
              <w:t>StatusMessageType</w:t>
            </w:r>
          </w:p>
        </w:tc>
        <w:tc>
          <w:tcPr>
            <w:tcW w:w="0" w:type="auto"/>
            <w:tcBorders>
              <w:top w:val="outset" w:sz="6" w:space="0" w:color="auto"/>
              <w:left w:val="outset" w:sz="6" w:space="0" w:color="auto"/>
              <w:bottom w:val="outset" w:sz="6" w:space="0" w:color="auto"/>
              <w:right w:val="outset" w:sz="6" w:space="0" w:color="auto"/>
            </w:tcBorders>
            <w:hideMark/>
          </w:tcPr>
          <w:p w14:paraId="76D618A1" w14:textId="77777777" w:rsidR="00C16D07" w:rsidRDefault="00C16D07" w:rsidP="0081016D">
            <w:pPr>
              <w:rPr>
                <w:rFonts w:cs="Arial"/>
              </w:rPr>
            </w:pPr>
            <w:r>
              <w:rPr>
                <w:rFonts w:cs="Arial"/>
              </w:rPr>
              <w:t>StatusMessage provides that status for the query subscription request, and if necessary, any error or warning information.</w:t>
            </w:r>
          </w:p>
        </w:tc>
      </w:tr>
      <w:tr w:rsidR="00C16D07" w14:paraId="1C2A4E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34A476" w14:textId="77777777" w:rsidR="00C16D07" w:rsidRDefault="00C16D07" w:rsidP="0081016D">
            <w:pPr>
              <w:rPr>
                <w:rFonts w:cs="Arial"/>
              </w:rPr>
            </w:pPr>
            <w:r>
              <w:rPr>
                <w:rFonts w:cs="Arial"/>
              </w:rPr>
              <w:lastRenderedPageBreak/>
              <w:t>Subscription</w:t>
            </w:r>
          </w:p>
        </w:tc>
        <w:tc>
          <w:tcPr>
            <w:tcW w:w="0" w:type="auto"/>
            <w:tcBorders>
              <w:top w:val="outset" w:sz="6" w:space="0" w:color="auto"/>
              <w:left w:val="outset" w:sz="6" w:space="0" w:color="auto"/>
              <w:bottom w:val="outset" w:sz="6" w:space="0" w:color="auto"/>
              <w:right w:val="outset" w:sz="6" w:space="0" w:color="auto"/>
            </w:tcBorders>
            <w:hideMark/>
          </w:tcPr>
          <w:p w14:paraId="1B962D1E" w14:textId="77777777" w:rsidR="00C16D07" w:rsidRDefault="00C16D07" w:rsidP="0081016D">
            <w:pPr>
              <w:rPr>
                <w:rFonts w:cs="Arial"/>
              </w:rPr>
            </w:pPr>
            <w:r>
              <w:rPr>
                <w:rFonts w:cs="Arial"/>
              </w:rPr>
              <w:t>SubscriptionType</w:t>
            </w:r>
          </w:p>
        </w:tc>
        <w:tc>
          <w:tcPr>
            <w:tcW w:w="0" w:type="auto"/>
            <w:tcBorders>
              <w:top w:val="outset" w:sz="6" w:space="0" w:color="auto"/>
              <w:left w:val="outset" w:sz="6" w:space="0" w:color="auto"/>
              <w:bottom w:val="outset" w:sz="6" w:space="0" w:color="auto"/>
              <w:right w:val="outset" w:sz="6" w:space="0" w:color="auto"/>
            </w:tcBorders>
            <w:hideMark/>
          </w:tcPr>
          <w:p w14:paraId="6B4DA11A" w14:textId="77777777" w:rsidR="00C16D07" w:rsidRDefault="00C16D07" w:rsidP="0081016D">
            <w:pPr>
              <w:rPr>
                <w:rFonts w:cs="Arial"/>
              </w:rPr>
            </w:pPr>
            <w:r>
              <w:rPr>
                <w:rFonts w:cs="Arial"/>
              </w:rPr>
              <w:t>Subscription contains the details of a subscription for the organisation. This may occur multiple times for each subscription.</w:t>
            </w:r>
          </w:p>
        </w:tc>
      </w:tr>
    </w:tbl>
    <w:p w14:paraId="1E00CF8B" w14:textId="77777777" w:rsidR="00C16D07" w:rsidRDefault="00C16D07" w:rsidP="00C16D07">
      <w:pPr>
        <w:pStyle w:val="section"/>
        <w:rPr>
          <w:rFonts w:eastAsiaTheme="minorEastAsia"/>
        </w:rPr>
      </w:pPr>
      <w:r>
        <w:rPr>
          <w:b/>
          <w:bCs/>
        </w:rPr>
        <w:t xml:space="preserve">NotifyRegistryEventType: </w:t>
      </w:r>
      <w:r>
        <w:t>NotifyRegistryEventType describes the structure a registry notification, in response to a subscription to a registry event. At a minimum, the event time, a reference to the change object, a reference to the underlying subscription triggering the notification, and the action that took place on the object are sent. In addition, the full details of the object may be provided at the discretion of the registry. In the event that the details are not sent, it will be possible to query for the details of the changed object using the reference provided.</w:t>
      </w:r>
    </w:p>
    <w:p w14:paraId="2026CF48" w14:textId="77777777" w:rsidR="00C16D07" w:rsidRDefault="00C16D07" w:rsidP="00C16D07">
      <w:pPr>
        <w:pStyle w:val="NormalWeb"/>
        <w:rPr>
          <w:szCs w:val="20"/>
        </w:rPr>
      </w:pPr>
      <w:r>
        <w:t xml:space="preserve">Content: </w:t>
      </w:r>
    </w:p>
    <w:p w14:paraId="0BEAB116" w14:textId="77777777" w:rsidR="00C16D07" w:rsidRDefault="00C16D07" w:rsidP="00C16D07">
      <w:pPr>
        <w:rPr>
          <w:rFonts w:cs="Arial"/>
        </w:rPr>
      </w:pPr>
      <w:r>
        <w:rPr>
          <w:rStyle w:val="code1"/>
        </w:rPr>
        <w:t>EventTime, (ObjectURN | RegistrationID), SubscriptionURN, EventAction, (StructuralEvent | RegistrationEvent)?</w:t>
      </w:r>
    </w:p>
    <w:p w14:paraId="459847BF"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056"/>
        <w:gridCol w:w="4430"/>
      </w:tblGrid>
      <w:tr w:rsidR="00C16D07" w14:paraId="21DFC42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055169"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111FF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04BD53" w14:textId="77777777" w:rsidR="00C16D07" w:rsidRDefault="00C16D07" w:rsidP="0081016D">
            <w:pPr>
              <w:rPr>
                <w:rFonts w:cs="Arial"/>
                <w:b/>
                <w:bCs/>
              </w:rPr>
            </w:pPr>
            <w:r>
              <w:rPr>
                <w:rFonts w:cs="Arial"/>
                <w:b/>
                <w:bCs/>
              </w:rPr>
              <w:t>Documentation</w:t>
            </w:r>
          </w:p>
        </w:tc>
      </w:tr>
      <w:tr w:rsidR="00C16D07" w14:paraId="630014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753CC7" w14:textId="77777777" w:rsidR="00C16D07" w:rsidRDefault="00C16D07" w:rsidP="0081016D">
            <w:pPr>
              <w:rPr>
                <w:rFonts w:cs="Arial"/>
              </w:rPr>
            </w:pPr>
            <w:r>
              <w:rPr>
                <w:rFonts w:cs="Arial"/>
              </w:rPr>
              <w:t>EventTime</w:t>
            </w:r>
          </w:p>
        </w:tc>
        <w:tc>
          <w:tcPr>
            <w:tcW w:w="0" w:type="auto"/>
            <w:tcBorders>
              <w:top w:val="outset" w:sz="6" w:space="0" w:color="auto"/>
              <w:left w:val="outset" w:sz="6" w:space="0" w:color="auto"/>
              <w:bottom w:val="outset" w:sz="6" w:space="0" w:color="auto"/>
              <w:right w:val="outset" w:sz="6" w:space="0" w:color="auto"/>
            </w:tcBorders>
            <w:hideMark/>
          </w:tcPr>
          <w:p w14:paraId="4CA956A3" w14:textId="77777777" w:rsidR="00C16D07" w:rsidRDefault="00C16D07"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76D9BD6" w14:textId="77777777" w:rsidR="00C16D07" w:rsidRDefault="00C16D07" w:rsidP="0081016D">
            <w:pPr>
              <w:rPr>
                <w:rFonts w:cs="Arial"/>
              </w:rPr>
            </w:pPr>
            <w:r>
              <w:rPr>
                <w:rFonts w:cs="Arial"/>
              </w:rPr>
              <w:t>EventTime specifies the time of the triggering event.</w:t>
            </w:r>
          </w:p>
        </w:tc>
      </w:tr>
      <w:tr w:rsidR="00C16D07" w14:paraId="7269DE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1D19A1" w14:textId="77777777" w:rsidR="00C16D07" w:rsidRDefault="00C16D07" w:rsidP="0081016D">
            <w:pPr>
              <w:rPr>
                <w:rFonts w:cs="Arial"/>
              </w:rPr>
            </w:pPr>
            <w:r>
              <w:rPr>
                <w:rFonts w:cs="Arial"/>
              </w:rPr>
              <w:t>ObjectURN</w:t>
            </w:r>
          </w:p>
        </w:tc>
        <w:tc>
          <w:tcPr>
            <w:tcW w:w="0" w:type="auto"/>
            <w:tcBorders>
              <w:top w:val="outset" w:sz="6" w:space="0" w:color="auto"/>
              <w:left w:val="outset" w:sz="6" w:space="0" w:color="auto"/>
              <w:bottom w:val="outset" w:sz="6" w:space="0" w:color="auto"/>
              <w:right w:val="outset" w:sz="6" w:space="0" w:color="auto"/>
            </w:tcBorders>
            <w:hideMark/>
          </w:tcPr>
          <w:p w14:paraId="186D0284"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906514E" w14:textId="77777777" w:rsidR="00C16D07" w:rsidRDefault="00C16D07" w:rsidP="0081016D">
            <w:pPr>
              <w:rPr>
                <w:rFonts w:cs="Arial"/>
              </w:rPr>
            </w:pPr>
            <w:r>
              <w:rPr>
                <w:rFonts w:cs="Arial"/>
              </w:rPr>
              <w:t xml:space="preserve">ObjectURN provides the URN of the object on which the event occurred, unless the event is related to a registration, in which case the RegistrationID element should be used. </w:t>
            </w:r>
          </w:p>
        </w:tc>
      </w:tr>
      <w:tr w:rsidR="00C16D07" w14:paraId="48FBD6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8A9591" w14:textId="77777777" w:rsidR="00C16D07" w:rsidRDefault="00C16D07" w:rsidP="0081016D">
            <w:pPr>
              <w:rPr>
                <w:rFonts w:cs="Arial"/>
              </w:rPr>
            </w:pPr>
            <w:r>
              <w:rPr>
                <w:rFonts w:cs="Arial"/>
              </w:rPr>
              <w:t>RegistrationID</w:t>
            </w:r>
          </w:p>
        </w:tc>
        <w:tc>
          <w:tcPr>
            <w:tcW w:w="0" w:type="auto"/>
            <w:tcBorders>
              <w:top w:val="outset" w:sz="6" w:space="0" w:color="auto"/>
              <w:left w:val="outset" w:sz="6" w:space="0" w:color="auto"/>
              <w:bottom w:val="outset" w:sz="6" w:space="0" w:color="auto"/>
              <w:right w:val="outset" w:sz="6" w:space="0" w:color="auto"/>
            </w:tcBorders>
            <w:hideMark/>
          </w:tcPr>
          <w:p w14:paraId="7998C240"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46104A3" w14:textId="77777777" w:rsidR="00C16D07" w:rsidRDefault="00C16D07" w:rsidP="0081016D">
            <w:pPr>
              <w:rPr>
                <w:rFonts w:cs="Arial"/>
              </w:rPr>
            </w:pPr>
            <w:r>
              <w:rPr>
                <w:rFonts w:cs="Arial"/>
              </w:rPr>
              <w:t>RegistrationID provides the id of the registration that underwent an event.</w:t>
            </w:r>
          </w:p>
        </w:tc>
      </w:tr>
      <w:tr w:rsidR="00C16D07" w14:paraId="5BDFF8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7129BA" w14:textId="77777777" w:rsidR="00C16D07" w:rsidRDefault="00C16D07" w:rsidP="0081016D">
            <w:pPr>
              <w:rPr>
                <w:rFonts w:cs="Arial"/>
              </w:rPr>
            </w:pPr>
            <w:r>
              <w:rPr>
                <w:rFonts w:cs="Arial"/>
              </w:rPr>
              <w:t>SubscriptionURN</w:t>
            </w:r>
          </w:p>
        </w:tc>
        <w:tc>
          <w:tcPr>
            <w:tcW w:w="0" w:type="auto"/>
            <w:tcBorders>
              <w:top w:val="outset" w:sz="6" w:space="0" w:color="auto"/>
              <w:left w:val="outset" w:sz="6" w:space="0" w:color="auto"/>
              <w:bottom w:val="outset" w:sz="6" w:space="0" w:color="auto"/>
              <w:right w:val="outset" w:sz="6" w:space="0" w:color="auto"/>
            </w:tcBorders>
            <w:hideMark/>
          </w:tcPr>
          <w:p w14:paraId="105A8011"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AEFC831" w14:textId="77777777" w:rsidR="00C16D07" w:rsidRDefault="00C16D07" w:rsidP="0081016D">
            <w:pPr>
              <w:rPr>
                <w:rFonts w:cs="Arial"/>
              </w:rPr>
            </w:pPr>
            <w:r>
              <w:rPr>
                <w:rFonts w:cs="Arial"/>
              </w:rPr>
              <w:t>SubscriptionURN provides the registry/repository URN of the subscription that is the cause of this notification being sent.</w:t>
            </w:r>
          </w:p>
        </w:tc>
      </w:tr>
      <w:tr w:rsidR="00C16D07" w14:paraId="61321D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DB5B8" w14:textId="77777777" w:rsidR="00C16D07" w:rsidRDefault="00C16D07" w:rsidP="0081016D">
            <w:pPr>
              <w:rPr>
                <w:rFonts w:cs="Arial"/>
              </w:rPr>
            </w:pPr>
            <w:r>
              <w:rPr>
                <w:rFonts w:cs="Arial"/>
              </w:rPr>
              <w:t>EventAction</w:t>
            </w:r>
          </w:p>
        </w:tc>
        <w:tc>
          <w:tcPr>
            <w:tcW w:w="0" w:type="auto"/>
            <w:tcBorders>
              <w:top w:val="outset" w:sz="6" w:space="0" w:color="auto"/>
              <w:left w:val="outset" w:sz="6" w:space="0" w:color="auto"/>
              <w:bottom w:val="outset" w:sz="6" w:space="0" w:color="auto"/>
              <w:right w:val="outset" w:sz="6" w:space="0" w:color="auto"/>
            </w:tcBorders>
            <w:hideMark/>
          </w:tcPr>
          <w:p w14:paraId="6C711721" w14:textId="77777777" w:rsidR="00C16D07" w:rsidRDefault="00C16D07" w:rsidP="0081016D">
            <w:pPr>
              <w:rPr>
                <w:rFonts w:cs="Arial"/>
              </w:rPr>
            </w:pPr>
            <w:r>
              <w:rPr>
                <w:rFonts w:cs="Arial"/>
              </w:rPr>
              <w:t>ActionType</w:t>
            </w:r>
          </w:p>
        </w:tc>
        <w:tc>
          <w:tcPr>
            <w:tcW w:w="0" w:type="auto"/>
            <w:tcBorders>
              <w:top w:val="outset" w:sz="6" w:space="0" w:color="auto"/>
              <w:left w:val="outset" w:sz="6" w:space="0" w:color="auto"/>
              <w:bottom w:val="outset" w:sz="6" w:space="0" w:color="auto"/>
              <w:right w:val="outset" w:sz="6" w:space="0" w:color="auto"/>
            </w:tcBorders>
            <w:hideMark/>
          </w:tcPr>
          <w:p w14:paraId="49912B2C" w14:textId="77777777" w:rsidR="00C16D07" w:rsidRDefault="00C16D07" w:rsidP="0081016D">
            <w:pPr>
              <w:rPr>
                <w:rFonts w:cs="Arial"/>
              </w:rPr>
            </w:pPr>
            <w:r>
              <w:rPr>
                <w:rFonts w:cs="Arial"/>
              </w:rPr>
              <w:t>EventAction indicates the nature of the event - whether the action was an addition, a modification, or a deletion.</w:t>
            </w:r>
          </w:p>
        </w:tc>
      </w:tr>
      <w:tr w:rsidR="00C16D07" w14:paraId="372497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996ADB" w14:textId="77777777" w:rsidR="00C16D07" w:rsidRDefault="00C16D07" w:rsidP="0081016D">
            <w:pPr>
              <w:rPr>
                <w:rFonts w:cs="Arial"/>
              </w:rPr>
            </w:pPr>
            <w:r>
              <w:rPr>
                <w:rFonts w:cs="Arial"/>
              </w:rPr>
              <w:t>StructuralEvent</w:t>
            </w:r>
          </w:p>
        </w:tc>
        <w:tc>
          <w:tcPr>
            <w:tcW w:w="0" w:type="auto"/>
            <w:tcBorders>
              <w:top w:val="outset" w:sz="6" w:space="0" w:color="auto"/>
              <w:left w:val="outset" w:sz="6" w:space="0" w:color="auto"/>
              <w:bottom w:val="outset" w:sz="6" w:space="0" w:color="auto"/>
              <w:right w:val="outset" w:sz="6" w:space="0" w:color="auto"/>
            </w:tcBorders>
            <w:hideMark/>
          </w:tcPr>
          <w:p w14:paraId="4AA53364" w14:textId="77777777" w:rsidR="00C16D07" w:rsidRDefault="00C16D07" w:rsidP="0081016D">
            <w:pPr>
              <w:rPr>
                <w:rFonts w:cs="Arial"/>
              </w:rPr>
            </w:pPr>
            <w:r>
              <w:rPr>
                <w:rFonts w:cs="Arial"/>
              </w:rPr>
              <w:t>StructuralEventType</w:t>
            </w:r>
          </w:p>
        </w:tc>
        <w:tc>
          <w:tcPr>
            <w:tcW w:w="0" w:type="auto"/>
            <w:tcBorders>
              <w:top w:val="outset" w:sz="6" w:space="0" w:color="auto"/>
              <w:left w:val="outset" w:sz="6" w:space="0" w:color="auto"/>
              <w:bottom w:val="outset" w:sz="6" w:space="0" w:color="auto"/>
              <w:right w:val="outset" w:sz="6" w:space="0" w:color="auto"/>
            </w:tcBorders>
            <w:hideMark/>
          </w:tcPr>
          <w:p w14:paraId="3EB16962" w14:textId="77777777" w:rsidR="00C16D07" w:rsidRDefault="00C16D07" w:rsidP="0081016D">
            <w:pPr>
              <w:rPr>
                <w:rFonts w:cs="Arial"/>
              </w:rPr>
            </w:pPr>
            <w:r>
              <w:rPr>
                <w:rFonts w:cs="Arial"/>
              </w:rPr>
              <w:t>StructuralEvent is used to provide the details of the structural object that has changed.</w:t>
            </w:r>
          </w:p>
        </w:tc>
      </w:tr>
      <w:tr w:rsidR="00C16D07" w14:paraId="7F5163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9DED1" w14:textId="77777777" w:rsidR="00C16D07" w:rsidRDefault="00C16D07" w:rsidP="0081016D">
            <w:pPr>
              <w:rPr>
                <w:rFonts w:cs="Arial"/>
              </w:rPr>
            </w:pPr>
            <w:r>
              <w:rPr>
                <w:rFonts w:cs="Arial"/>
              </w:rPr>
              <w:t>RegistrationEvent</w:t>
            </w:r>
          </w:p>
        </w:tc>
        <w:tc>
          <w:tcPr>
            <w:tcW w:w="0" w:type="auto"/>
            <w:tcBorders>
              <w:top w:val="outset" w:sz="6" w:space="0" w:color="auto"/>
              <w:left w:val="outset" w:sz="6" w:space="0" w:color="auto"/>
              <w:bottom w:val="outset" w:sz="6" w:space="0" w:color="auto"/>
              <w:right w:val="outset" w:sz="6" w:space="0" w:color="auto"/>
            </w:tcBorders>
            <w:hideMark/>
          </w:tcPr>
          <w:p w14:paraId="0875B67F" w14:textId="77777777" w:rsidR="00C16D07" w:rsidRDefault="00C16D07" w:rsidP="0081016D">
            <w:pPr>
              <w:rPr>
                <w:rFonts w:cs="Arial"/>
              </w:rPr>
            </w:pPr>
            <w:r>
              <w:rPr>
                <w:rFonts w:cs="Arial"/>
              </w:rPr>
              <w:t>RegistrationEventTyp e</w:t>
            </w:r>
          </w:p>
        </w:tc>
        <w:tc>
          <w:tcPr>
            <w:tcW w:w="0" w:type="auto"/>
            <w:tcBorders>
              <w:top w:val="outset" w:sz="6" w:space="0" w:color="auto"/>
              <w:left w:val="outset" w:sz="6" w:space="0" w:color="auto"/>
              <w:bottom w:val="outset" w:sz="6" w:space="0" w:color="auto"/>
              <w:right w:val="outset" w:sz="6" w:space="0" w:color="auto"/>
            </w:tcBorders>
            <w:hideMark/>
          </w:tcPr>
          <w:p w14:paraId="26E6CCF4" w14:textId="77777777" w:rsidR="00C16D07" w:rsidRDefault="00C16D07" w:rsidP="0081016D">
            <w:pPr>
              <w:rPr>
                <w:rFonts w:cs="Arial"/>
              </w:rPr>
            </w:pPr>
            <w:r>
              <w:rPr>
                <w:rFonts w:cs="Arial"/>
              </w:rPr>
              <w:t>RegistrationEvent is used to provide the details or the registration object that has changed.</w:t>
            </w:r>
          </w:p>
        </w:tc>
      </w:tr>
    </w:tbl>
    <w:p w14:paraId="70656A9E" w14:textId="77777777" w:rsidR="00C16D07" w:rsidRDefault="00C16D07" w:rsidP="00C16D07">
      <w:pPr>
        <w:pStyle w:val="section"/>
        <w:rPr>
          <w:rFonts w:eastAsiaTheme="minorEastAsia"/>
        </w:rPr>
      </w:pPr>
      <w:r>
        <w:rPr>
          <w:b/>
          <w:bCs/>
        </w:rPr>
        <w:lastRenderedPageBreak/>
        <w:t xml:space="preserve">NotificationURLType: </w:t>
      </w:r>
      <w:r>
        <w:t>NotificationURLType describes the structure of an http or email address. The content holds the addresses while an attribute indicates whether or not is expects the contents in a SOAP message.</w:t>
      </w:r>
    </w:p>
    <w:p w14:paraId="7DB83165" w14:textId="77777777" w:rsidR="00C16D07" w:rsidRDefault="00C16D07" w:rsidP="00C16D07">
      <w:pPr>
        <w:pStyle w:val="NormalWeb"/>
        <w:rPr>
          <w:szCs w:val="20"/>
        </w:rPr>
      </w:pPr>
      <w:r>
        <w:t xml:space="preserve">Derivation: </w:t>
      </w:r>
    </w:p>
    <w:p w14:paraId="1E4BF597" w14:textId="77777777" w:rsidR="00C16D07" w:rsidRDefault="00C16D07" w:rsidP="00C16D07">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F84BD5" wp14:editId="52820784">
            <wp:extent cx="88900" cy="889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xs:anyURI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1672466" wp14:editId="4CEC47E7">
            <wp:extent cx="88900" cy="889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NotificationURLType</w:t>
      </w:r>
    </w:p>
    <w:p w14:paraId="63196C1C" w14:textId="77777777" w:rsidR="00C16D07" w:rsidRDefault="00C16D07" w:rsidP="00C16D07">
      <w:pPr>
        <w:pStyle w:val="NormalWeb"/>
        <w:rPr>
          <w:rFonts w:eastAsiaTheme="minorEastAsia"/>
          <w:szCs w:val="20"/>
        </w:rPr>
      </w:pPr>
      <w:r>
        <w:t xml:space="preserve">Attributes: </w:t>
      </w:r>
    </w:p>
    <w:p w14:paraId="6155483C" w14:textId="77777777" w:rsidR="00C16D07" w:rsidRDefault="00C16D07" w:rsidP="00C16D07">
      <w:pPr>
        <w:rPr>
          <w:rFonts w:cs="Arial"/>
        </w:rPr>
      </w:pPr>
      <w:r>
        <w:rPr>
          <w:rStyle w:val="code1"/>
        </w:rPr>
        <w:t>isSOAP?</w:t>
      </w:r>
    </w:p>
    <w:p w14:paraId="1FC10C60" w14:textId="77777777" w:rsidR="00C16D07" w:rsidRDefault="00C16D07" w:rsidP="00C16D07">
      <w:pPr>
        <w:pStyle w:val="NormalWeb"/>
        <w:rPr>
          <w:rFonts w:eastAsiaTheme="minorEastAsia"/>
          <w:szCs w:val="20"/>
        </w:rPr>
      </w:pPr>
      <w:r>
        <w:t xml:space="preserve">Content: </w:t>
      </w:r>
    </w:p>
    <w:p w14:paraId="4C048BE7" w14:textId="77777777" w:rsidR="00C16D07" w:rsidRDefault="00C16D07" w:rsidP="00C16D07">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58"/>
        <w:gridCol w:w="1078"/>
        <w:gridCol w:w="5639"/>
      </w:tblGrid>
      <w:tr w:rsidR="00C16D07" w14:paraId="3676C10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77EC44"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AFD441"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6E9C81" w14:textId="77777777" w:rsidR="00C16D07" w:rsidRDefault="00C16D07" w:rsidP="0081016D">
            <w:pPr>
              <w:rPr>
                <w:rFonts w:cs="Arial"/>
                <w:b/>
                <w:bCs/>
              </w:rPr>
            </w:pPr>
            <w:r>
              <w:rPr>
                <w:rFonts w:cs="Arial"/>
                <w:b/>
                <w:bCs/>
              </w:rPr>
              <w:t>Documentation</w:t>
            </w:r>
          </w:p>
        </w:tc>
      </w:tr>
      <w:tr w:rsidR="00C16D07" w14:paraId="185AB8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D7096D" w14:textId="77777777" w:rsidR="00C16D07" w:rsidRDefault="00C16D07" w:rsidP="0081016D">
            <w:pPr>
              <w:rPr>
                <w:rFonts w:cs="Arial"/>
              </w:rPr>
            </w:pPr>
            <w:r>
              <w:rPr>
                <w:rFonts w:cs="Arial"/>
              </w:rPr>
              <w:t>isSOAP (default: false)</w:t>
            </w:r>
          </w:p>
        </w:tc>
        <w:tc>
          <w:tcPr>
            <w:tcW w:w="0" w:type="auto"/>
            <w:tcBorders>
              <w:top w:val="outset" w:sz="6" w:space="0" w:color="auto"/>
              <w:left w:val="outset" w:sz="6" w:space="0" w:color="auto"/>
              <w:bottom w:val="outset" w:sz="6" w:space="0" w:color="auto"/>
              <w:right w:val="outset" w:sz="6" w:space="0" w:color="auto"/>
            </w:tcBorders>
            <w:hideMark/>
          </w:tcPr>
          <w:p w14:paraId="489147B4" w14:textId="77777777" w:rsidR="00C16D07" w:rsidRDefault="00C16D07"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78AB92" w14:textId="77777777" w:rsidR="00C16D07" w:rsidRDefault="00C16D07" w:rsidP="0081016D">
            <w:pPr>
              <w:rPr>
                <w:rFonts w:cs="Arial"/>
              </w:rPr>
            </w:pPr>
            <w:r>
              <w:rPr>
                <w:rFonts w:cs="Arial"/>
              </w:rPr>
              <w:t>The isSOAP attribute, if true, indicates the provided URL expects the notification to be sent in a SOAP message.</w:t>
            </w:r>
          </w:p>
        </w:tc>
      </w:tr>
    </w:tbl>
    <w:p w14:paraId="6B54F8BC" w14:textId="77777777" w:rsidR="00C16D07" w:rsidRDefault="00C16D07" w:rsidP="00C16D07">
      <w:pPr>
        <w:pStyle w:val="section"/>
        <w:rPr>
          <w:rFonts w:eastAsiaTheme="minorEastAsia"/>
        </w:rPr>
      </w:pPr>
      <w:r>
        <w:rPr>
          <w:b/>
          <w:bCs/>
        </w:rPr>
        <w:t xml:space="preserve">ValidityPeriodType: </w:t>
      </w:r>
      <w:r>
        <w:t>ValidityPeriodType specifies inclusive start and end-dates for the subscription period.</w:t>
      </w:r>
    </w:p>
    <w:p w14:paraId="35D72ED9" w14:textId="77777777" w:rsidR="00C16D07" w:rsidRDefault="00C16D07" w:rsidP="00C16D07">
      <w:pPr>
        <w:pStyle w:val="NormalWeb"/>
        <w:rPr>
          <w:szCs w:val="20"/>
        </w:rPr>
      </w:pPr>
      <w:r>
        <w:t xml:space="preserve">Content: </w:t>
      </w:r>
    </w:p>
    <w:p w14:paraId="1B2CF9B3" w14:textId="77777777" w:rsidR="00C16D07" w:rsidRDefault="00C16D07" w:rsidP="00C16D07">
      <w:pPr>
        <w:rPr>
          <w:rFonts w:cs="Arial"/>
        </w:rPr>
      </w:pPr>
      <w:r>
        <w:rPr>
          <w:rStyle w:val="code1"/>
        </w:rPr>
        <w:t>StartDate, EndDate</w:t>
      </w:r>
    </w:p>
    <w:p w14:paraId="27740AB7"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73"/>
        <w:gridCol w:w="927"/>
        <w:gridCol w:w="6075"/>
      </w:tblGrid>
      <w:tr w:rsidR="00C16D07" w14:paraId="0A6051E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CBDB49"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A839F8"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C48648" w14:textId="77777777" w:rsidR="00C16D07" w:rsidRDefault="00C16D07" w:rsidP="0081016D">
            <w:pPr>
              <w:rPr>
                <w:rFonts w:cs="Arial"/>
                <w:b/>
                <w:bCs/>
              </w:rPr>
            </w:pPr>
            <w:r>
              <w:rPr>
                <w:rFonts w:cs="Arial"/>
                <w:b/>
                <w:bCs/>
              </w:rPr>
              <w:t>Documentation</w:t>
            </w:r>
          </w:p>
        </w:tc>
      </w:tr>
      <w:tr w:rsidR="00C16D07" w14:paraId="7AB401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339570" w14:textId="77777777" w:rsidR="00C16D07" w:rsidRDefault="00C16D07" w:rsidP="0081016D">
            <w:pPr>
              <w:rPr>
                <w:rFonts w:cs="Arial"/>
              </w:rPr>
            </w:pPr>
            <w:r>
              <w:rPr>
                <w:rFonts w:cs="Arial"/>
              </w:rPr>
              <w:t>StartDate</w:t>
            </w:r>
          </w:p>
        </w:tc>
        <w:tc>
          <w:tcPr>
            <w:tcW w:w="0" w:type="auto"/>
            <w:tcBorders>
              <w:top w:val="outset" w:sz="6" w:space="0" w:color="auto"/>
              <w:left w:val="outset" w:sz="6" w:space="0" w:color="auto"/>
              <w:bottom w:val="outset" w:sz="6" w:space="0" w:color="auto"/>
              <w:right w:val="outset" w:sz="6" w:space="0" w:color="auto"/>
            </w:tcBorders>
            <w:hideMark/>
          </w:tcPr>
          <w:p w14:paraId="51F8C732" w14:textId="77777777" w:rsidR="00C16D07" w:rsidRDefault="00C16D07"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4FFEBD61" w14:textId="77777777" w:rsidR="00C16D07" w:rsidRDefault="00C16D07" w:rsidP="0081016D">
            <w:pPr>
              <w:rPr>
                <w:rFonts w:cs="Arial"/>
              </w:rPr>
            </w:pPr>
            <w:r>
              <w:rPr>
                <w:rFonts w:cs="Arial"/>
              </w:rPr>
              <w:t>StartDate is an inclusive start date for the subscription.</w:t>
            </w:r>
          </w:p>
        </w:tc>
      </w:tr>
      <w:tr w:rsidR="00C16D07" w14:paraId="725E01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AADF2C" w14:textId="77777777" w:rsidR="00C16D07" w:rsidRDefault="00C16D07" w:rsidP="0081016D">
            <w:pPr>
              <w:rPr>
                <w:rFonts w:cs="Arial"/>
              </w:rPr>
            </w:pPr>
            <w:r>
              <w:rPr>
                <w:rFonts w:cs="Arial"/>
              </w:rPr>
              <w:t>EndDate</w:t>
            </w:r>
          </w:p>
        </w:tc>
        <w:tc>
          <w:tcPr>
            <w:tcW w:w="0" w:type="auto"/>
            <w:tcBorders>
              <w:top w:val="outset" w:sz="6" w:space="0" w:color="auto"/>
              <w:left w:val="outset" w:sz="6" w:space="0" w:color="auto"/>
              <w:bottom w:val="outset" w:sz="6" w:space="0" w:color="auto"/>
              <w:right w:val="outset" w:sz="6" w:space="0" w:color="auto"/>
            </w:tcBorders>
            <w:hideMark/>
          </w:tcPr>
          <w:p w14:paraId="44407A12" w14:textId="77777777" w:rsidR="00C16D07" w:rsidRDefault="00C16D07"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7897CB45" w14:textId="77777777" w:rsidR="00C16D07" w:rsidRDefault="00C16D07" w:rsidP="0081016D">
            <w:pPr>
              <w:rPr>
                <w:rFonts w:cs="Arial"/>
              </w:rPr>
            </w:pPr>
            <w:r>
              <w:rPr>
                <w:rFonts w:cs="Arial"/>
              </w:rPr>
              <w:t>EndDate is an inclusive end date for the subscription.</w:t>
            </w:r>
          </w:p>
        </w:tc>
      </w:tr>
    </w:tbl>
    <w:p w14:paraId="1B7B49FE" w14:textId="77777777" w:rsidR="00C16D07" w:rsidRDefault="00C16D07" w:rsidP="00C16D07">
      <w:pPr>
        <w:pStyle w:val="section"/>
        <w:rPr>
          <w:rFonts w:eastAsiaTheme="minorEastAsia"/>
        </w:rPr>
      </w:pPr>
      <w:r>
        <w:rPr>
          <w:b/>
          <w:bCs/>
        </w:rPr>
        <w:t xml:space="preserve">EventSelectorType: </w:t>
      </w:r>
      <w:r>
        <w:t>EventSelectorType describes the details of the events for a subscription. It allows subscribers to specify registry and repository events for which they wish to receive notifications.</w:t>
      </w:r>
    </w:p>
    <w:p w14:paraId="63D257BC" w14:textId="77777777" w:rsidR="00C16D07" w:rsidRDefault="00C16D07" w:rsidP="00C16D07">
      <w:pPr>
        <w:pStyle w:val="NormalWeb"/>
        <w:rPr>
          <w:szCs w:val="20"/>
        </w:rPr>
      </w:pPr>
      <w:r>
        <w:t xml:space="preserve">Content: </w:t>
      </w:r>
    </w:p>
    <w:p w14:paraId="177CA58F" w14:textId="77777777" w:rsidR="00C16D07" w:rsidRDefault="00C16D07" w:rsidP="00C16D07">
      <w:pPr>
        <w:rPr>
          <w:rFonts w:cs="Arial"/>
        </w:rPr>
      </w:pPr>
      <w:r>
        <w:rPr>
          <w:rStyle w:val="code1"/>
        </w:rPr>
        <w:t>(StructuralRepositoryEvents | DataRegistrationEvents | MetadataRegistrationEvents)[1..3]</w:t>
      </w:r>
    </w:p>
    <w:p w14:paraId="23E825C2"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84"/>
        <w:gridCol w:w="2274"/>
        <w:gridCol w:w="3717"/>
      </w:tblGrid>
      <w:tr w:rsidR="00C16D07" w14:paraId="3A6E41E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FD4FE8"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EF353F"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DA940A" w14:textId="77777777" w:rsidR="00C16D07" w:rsidRDefault="00C16D07" w:rsidP="0081016D">
            <w:pPr>
              <w:rPr>
                <w:rFonts w:cs="Arial"/>
                <w:b/>
                <w:bCs/>
              </w:rPr>
            </w:pPr>
            <w:r>
              <w:rPr>
                <w:rFonts w:cs="Arial"/>
                <w:b/>
                <w:bCs/>
              </w:rPr>
              <w:t>Documentation</w:t>
            </w:r>
          </w:p>
        </w:tc>
      </w:tr>
      <w:tr w:rsidR="00C16D07" w14:paraId="7E5B3B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27DDA" w14:textId="77777777" w:rsidR="00C16D07" w:rsidRDefault="00C16D07" w:rsidP="0081016D">
            <w:pPr>
              <w:rPr>
                <w:rFonts w:cs="Arial"/>
              </w:rPr>
            </w:pPr>
            <w:r>
              <w:rPr>
                <w:rFonts w:cs="Arial"/>
              </w:rPr>
              <w:t>StructuralRepository Events</w:t>
            </w:r>
          </w:p>
        </w:tc>
        <w:tc>
          <w:tcPr>
            <w:tcW w:w="0" w:type="auto"/>
            <w:tcBorders>
              <w:top w:val="outset" w:sz="6" w:space="0" w:color="auto"/>
              <w:left w:val="outset" w:sz="6" w:space="0" w:color="auto"/>
              <w:bottom w:val="outset" w:sz="6" w:space="0" w:color="auto"/>
              <w:right w:val="outset" w:sz="6" w:space="0" w:color="auto"/>
            </w:tcBorders>
            <w:hideMark/>
          </w:tcPr>
          <w:p w14:paraId="3602EC9D" w14:textId="77777777" w:rsidR="00C16D07" w:rsidRDefault="00C16D07" w:rsidP="0081016D">
            <w:pPr>
              <w:rPr>
                <w:rFonts w:cs="Arial"/>
              </w:rPr>
            </w:pPr>
            <w:r>
              <w:rPr>
                <w:rFonts w:cs="Arial"/>
              </w:rPr>
              <w:t>StructuralRepository EventsType</w:t>
            </w:r>
          </w:p>
        </w:tc>
        <w:tc>
          <w:tcPr>
            <w:tcW w:w="0" w:type="auto"/>
            <w:tcBorders>
              <w:top w:val="outset" w:sz="6" w:space="0" w:color="auto"/>
              <w:left w:val="outset" w:sz="6" w:space="0" w:color="auto"/>
              <w:bottom w:val="outset" w:sz="6" w:space="0" w:color="auto"/>
              <w:right w:val="outset" w:sz="6" w:space="0" w:color="auto"/>
            </w:tcBorders>
            <w:hideMark/>
          </w:tcPr>
          <w:p w14:paraId="293C0366" w14:textId="77777777" w:rsidR="00C16D07" w:rsidRDefault="00C16D07" w:rsidP="0081016D">
            <w:pPr>
              <w:rPr>
                <w:rFonts w:cs="Arial"/>
              </w:rPr>
            </w:pPr>
            <w:r>
              <w:rPr>
                <w:rFonts w:cs="Arial"/>
              </w:rPr>
              <w:t>StructuralRepositoryEvents details structural events for the subscription.</w:t>
            </w:r>
          </w:p>
        </w:tc>
      </w:tr>
      <w:tr w:rsidR="00C16D07" w14:paraId="75ECBE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F3F5ED" w14:textId="77777777" w:rsidR="00C16D07" w:rsidRDefault="00C16D07" w:rsidP="0081016D">
            <w:pPr>
              <w:rPr>
                <w:rFonts w:cs="Arial"/>
              </w:rPr>
            </w:pPr>
            <w:r>
              <w:rPr>
                <w:rFonts w:cs="Arial"/>
              </w:rPr>
              <w:t>DataRegistrationEven ts</w:t>
            </w:r>
          </w:p>
        </w:tc>
        <w:tc>
          <w:tcPr>
            <w:tcW w:w="0" w:type="auto"/>
            <w:tcBorders>
              <w:top w:val="outset" w:sz="6" w:space="0" w:color="auto"/>
              <w:left w:val="outset" w:sz="6" w:space="0" w:color="auto"/>
              <w:bottom w:val="outset" w:sz="6" w:space="0" w:color="auto"/>
              <w:right w:val="outset" w:sz="6" w:space="0" w:color="auto"/>
            </w:tcBorders>
            <w:hideMark/>
          </w:tcPr>
          <w:p w14:paraId="062E471D" w14:textId="77777777" w:rsidR="00C16D07" w:rsidRDefault="00C16D07" w:rsidP="0081016D">
            <w:pPr>
              <w:rPr>
                <w:rFonts w:cs="Arial"/>
              </w:rPr>
            </w:pPr>
            <w:r>
              <w:rPr>
                <w:rFonts w:cs="Arial"/>
              </w:rPr>
              <w:t>DataRegistrationEven tsType</w:t>
            </w:r>
          </w:p>
        </w:tc>
        <w:tc>
          <w:tcPr>
            <w:tcW w:w="0" w:type="auto"/>
            <w:tcBorders>
              <w:top w:val="outset" w:sz="6" w:space="0" w:color="auto"/>
              <w:left w:val="outset" w:sz="6" w:space="0" w:color="auto"/>
              <w:bottom w:val="outset" w:sz="6" w:space="0" w:color="auto"/>
              <w:right w:val="outset" w:sz="6" w:space="0" w:color="auto"/>
            </w:tcBorders>
            <w:hideMark/>
          </w:tcPr>
          <w:p w14:paraId="386AD7FC" w14:textId="77777777" w:rsidR="00C16D07" w:rsidRDefault="00C16D07" w:rsidP="0081016D">
            <w:pPr>
              <w:rPr>
                <w:rFonts w:cs="Arial"/>
              </w:rPr>
            </w:pPr>
            <w:r>
              <w:rPr>
                <w:rFonts w:cs="Arial"/>
              </w:rPr>
              <w:t>DataRegistrationEvents details the data registration events for the subscription.</w:t>
            </w:r>
          </w:p>
        </w:tc>
      </w:tr>
      <w:tr w:rsidR="00C16D07" w14:paraId="7EF370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44F5D0" w14:textId="77777777" w:rsidR="00C16D07" w:rsidRDefault="00C16D07" w:rsidP="0081016D">
            <w:pPr>
              <w:rPr>
                <w:rFonts w:cs="Arial"/>
              </w:rPr>
            </w:pPr>
            <w:r>
              <w:rPr>
                <w:rFonts w:cs="Arial"/>
              </w:rPr>
              <w:t>MetadataRegistration Events</w:t>
            </w:r>
          </w:p>
        </w:tc>
        <w:tc>
          <w:tcPr>
            <w:tcW w:w="0" w:type="auto"/>
            <w:tcBorders>
              <w:top w:val="outset" w:sz="6" w:space="0" w:color="auto"/>
              <w:left w:val="outset" w:sz="6" w:space="0" w:color="auto"/>
              <w:bottom w:val="outset" w:sz="6" w:space="0" w:color="auto"/>
              <w:right w:val="outset" w:sz="6" w:space="0" w:color="auto"/>
            </w:tcBorders>
            <w:hideMark/>
          </w:tcPr>
          <w:p w14:paraId="6E96D971" w14:textId="77777777" w:rsidR="00C16D07" w:rsidRDefault="00C16D07" w:rsidP="0081016D">
            <w:pPr>
              <w:rPr>
                <w:rFonts w:cs="Arial"/>
              </w:rPr>
            </w:pPr>
            <w:r>
              <w:rPr>
                <w:rFonts w:cs="Arial"/>
              </w:rPr>
              <w:t>MetadataRegistration EventsType</w:t>
            </w:r>
          </w:p>
        </w:tc>
        <w:tc>
          <w:tcPr>
            <w:tcW w:w="0" w:type="auto"/>
            <w:tcBorders>
              <w:top w:val="outset" w:sz="6" w:space="0" w:color="auto"/>
              <w:left w:val="outset" w:sz="6" w:space="0" w:color="auto"/>
              <w:bottom w:val="outset" w:sz="6" w:space="0" w:color="auto"/>
              <w:right w:val="outset" w:sz="6" w:space="0" w:color="auto"/>
            </w:tcBorders>
            <w:hideMark/>
          </w:tcPr>
          <w:p w14:paraId="2C20BCB0" w14:textId="77777777" w:rsidR="00C16D07" w:rsidRDefault="00C16D07" w:rsidP="0081016D">
            <w:pPr>
              <w:rPr>
                <w:rFonts w:cs="Arial"/>
              </w:rPr>
            </w:pPr>
            <w:r>
              <w:rPr>
                <w:rFonts w:cs="Arial"/>
              </w:rPr>
              <w:t>MetadataRegistrationEvents details the metadata registration events for the subscription.</w:t>
            </w:r>
          </w:p>
        </w:tc>
      </w:tr>
    </w:tbl>
    <w:p w14:paraId="5C2F99B1" w14:textId="77777777" w:rsidR="00C16D07" w:rsidRDefault="00C16D07" w:rsidP="00C16D07">
      <w:pPr>
        <w:pStyle w:val="section"/>
        <w:rPr>
          <w:rFonts w:eastAsiaTheme="minorEastAsia"/>
        </w:rPr>
      </w:pPr>
      <w:r>
        <w:rPr>
          <w:b/>
          <w:bCs/>
        </w:rPr>
        <w:t xml:space="preserve">StructuralRepositoryEventsType: </w:t>
      </w:r>
      <w:r>
        <w:t>StructuralRepositoryEventsType details the structural events for the subscription. At least one maintenance agency must be specified, although it may be given a wildcard value (meaning the subscription is for the structural events of all agencies). This can also be a list of agencies to allow the subscription to subscribe the events of more than one agency. It should be noted that when doing so, all of the subsequent objects are assumed to apply to every agency in the list. The subscription is then refined by detailing the structural objects maintained by the agency for which the subscription should apply. It is possible to explicitly select all object events, all objects of given types, or to individually list out specific objects. Note that for any object, it is also possible to provide an explicit URN to reference a distinct object. In this case, the reference to maintenance agency described above is ignored. Although it is not required, if specific objects are being referenced by explicit URNs, it is good practice to list the agencies.</w:t>
      </w:r>
    </w:p>
    <w:p w14:paraId="29280853" w14:textId="77777777" w:rsidR="00C16D07" w:rsidRDefault="00C16D07" w:rsidP="00C16D07">
      <w:pPr>
        <w:pStyle w:val="NormalWeb"/>
        <w:rPr>
          <w:szCs w:val="20"/>
        </w:rPr>
      </w:pPr>
      <w:r>
        <w:t xml:space="preserve">Attributes: </w:t>
      </w:r>
    </w:p>
    <w:p w14:paraId="7FD416A4" w14:textId="77777777" w:rsidR="00C16D07" w:rsidRDefault="00C16D07" w:rsidP="00C16D07">
      <w:pPr>
        <w:rPr>
          <w:rFonts w:cs="Arial"/>
        </w:rPr>
      </w:pPr>
      <w:r>
        <w:rPr>
          <w:rStyle w:val="code1"/>
        </w:rPr>
        <w:t>TYPE?</w:t>
      </w:r>
    </w:p>
    <w:p w14:paraId="06757E27" w14:textId="77777777" w:rsidR="00C16D07" w:rsidRDefault="00C16D07" w:rsidP="00C16D07">
      <w:pPr>
        <w:pStyle w:val="NormalWeb"/>
        <w:rPr>
          <w:rFonts w:eastAsiaTheme="minorEastAsia"/>
          <w:szCs w:val="20"/>
        </w:rPr>
      </w:pPr>
      <w:r>
        <w:t xml:space="preserve">Content: </w:t>
      </w:r>
    </w:p>
    <w:p w14:paraId="64755949" w14:textId="77777777" w:rsidR="00C16D07" w:rsidRDefault="00C16D07" w:rsidP="00C16D07">
      <w:pPr>
        <w:rPr>
          <w:rFonts w:cs="Arial"/>
        </w:rPr>
      </w:pPr>
      <w:r>
        <w:rPr>
          <w:rStyle w:val="code1"/>
        </w:rPr>
        <w:t>AgencyID+, (AllEvents | (AgencyScheme | DataConsmerScheme | DataProviderScheme | OrganisationUnitScheme | Dataflow | Metadataflow | CategoryScheme | Categorisation | Codelist | HierarchicalCodelist | ConceptScheme | MetadataStructureDefinition | KeyFamily | StructureSet | ReportingTaxonomy | Process | AttachmentConstraint | ContentConstraint | ProvisionAgreement | TransformationScheme | NameAliasScheme | NamePersonalisationScheme | RulesetScheme | UserDefinedOperatorScheme)+)</w:t>
      </w:r>
    </w:p>
    <w:p w14:paraId="04EF2B6D"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30"/>
        <w:gridCol w:w="855"/>
        <w:gridCol w:w="5490"/>
      </w:tblGrid>
      <w:tr w:rsidR="00C16D07" w14:paraId="41D25F3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61A945"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A7B081"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2B290A" w14:textId="77777777" w:rsidR="00C16D07" w:rsidRDefault="00C16D07" w:rsidP="0081016D">
            <w:pPr>
              <w:rPr>
                <w:rFonts w:cs="Arial"/>
                <w:b/>
                <w:bCs/>
              </w:rPr>
            </w:pPr>
            <w:r>
              <w:rPr>
                <w:rFonts w:cs="Arial"/>
                <w:b/>
                <w:bCs/>
              </w:rPr>
              <w:t>Documentation</w:t>
            </w:r>
          </w:p>
        </w:tc>
      </w:tr>
      <w:tr w:rsidR="00C16D07" w14:paraId="284BA2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BA11D" w14:textId="77777777" w:rsidR="00C16D07" w:rsidRDefault="00C16D07" w:rsidP="0081016D">
            <w:pPr>
              <w:rPr>
                <w:rFonts w:cs="Arial"/>
              </w:rPr>
            </w:pPr>
            <w:r>
              <w:rPr>
                <w:rFonts w:cs="Arial"/>
              </w:rPr>
              <w:t>TYPE (fixed: STRUCTURE)</w:t>
            </w:r>
          </w:p>
        </w:tc>
        <w:tc>
          <w:tcPr>
            <w:tcW w:w="0" w:type="auto"/>
            <w:tcBorders>
              <w:top w:val="outset" w:sz="6" w:space="0" w:color="auto"/>
              <w:left w:val="outset" w:sz="6" w:space="0" w:color="auto"/>
              <w:bottom w:val="outset" w:sz="6" w:space="0" w:color="auto"/>
              <w:right w:val="outset" w:sz="6" w:space="0" w:color="auto"/>
            </w:tcBorders>
            <w:hideMark/>
          </w:tcPr>
          <w:p w14:paraId="7380B118" w14:textId="77777777" w:rsidR="00C16D07" w:rsidRDefault="00C16D07"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B16E493" w14:textId="77777777" w:rsidR="00C16D07" w:rsidRDefault="00C16D07" w:rsidP="0081016D">
            <w:pPr>
              <w:rPr>
                <w:rFonts w:cs="Arial"/>
              </w:rPr>
            </w:pPr>
            <w:r>
              <w:rPr>
                <w:rFonts w:cs="Arial"/>
              </w:rPr>
              <w:t xml:space="preserve">TYPE is a fixed attribute that is used to ensure only of each event selector may be provided, when it is referenced in a uniqueness constraint. </w:t>
            </w:r>
          </w:p>
        </w:tc>
      </w:tr>
    </w:tbl>
    <w:p w14:paraId="78B1BD02"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3"/>
        <w:gridCol w:w="2114"/>
        <w:gridCol w:w="3848"/>
      </w:tblGrid>
      <w:tr w:rsidR="00C16D07" w14:paraId="0EB2665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ACDF73"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052401"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43236A" w14:textId="77777777" w:rsidR="00C16D07" w:rsidRDefault="00C16D07" w:rsidP="0081016D">
            <w:pPr>
              <w:rPr>
                <w:rFonts w:cs="Arial"/>
                <w:b/>
                <w:bCs/>
              </w:rPr>
            </w:pPr>
            <w:r>
              <w:rPr>
                <w:rFonts w:cs="Arial"/>
                <w:b/>
                <w:bCs/>
              </w:rPr>
              <w:t>Documentation</w:t>
            </w:r>
          </w:p>
        </w:tc>
      </w:tr>
      <w:tr w:rsidR="00C16D07" w14:paraId="5ABDC7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0BC581" w14:textId="77777777" w:rsidR="00C16D07" w:rsidRDefault="00C16D07"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7A4D9C6" w14:textId="77777777" w:rsidR="00C16D07" w:rsidRDefault="00C16D07" w:rsidP="0081016D">
            <w:pPr>
              <w:rPr>
                <w:rFonts w:cs="Arial"/>
              </w:rPr>
            </w:pPr>
            <w:r>
              <w:rPr>
                <w:rFonts w:cs="Arial"/>
              </w:rPr>
              <w:t>NestedIDQueryType</w:t>
            </w:r>
          </w:p>
        </w:tc>
        <w:tc>
          <w:tcPr>
            <w:tcW w:w="0" w:type="auto"/>
            <w:tcBorders>
              <w:top w:val="outset" w:sz="6" w:space="0" w:color="auto"/>
              <w:left w:val="outset" w:sz="6" w:space="0" w:color="auto"/>
              <w:bottom w:val="outset" w:sz="6" w:space="0" w:color="auto"/>
              <w:right w:val="outset" w:sz="6" w:space="0" w:color="auto"/>
            </w:tcBorders>
            <w:hideMark/>
          </w:tcPr>
          <w:p w14:paraId="0A438123" w14:textId="77777777" w:rsidR="00C16D07" w:rsidRDefault="00C16D07" w:rsidP="0081016D">
            <w:pPr>
              <w:rPr>
                <w:rFonts w:cs="Arial"/>
              </w:rPr>
            </w:pPr>
            <w:r>
              <w:rPr>
                <w:rFonts w:cs="Arial"/>
              </w:rPr>
              <w:t xml:space="preserve">AgencyID specifies a maintenance agency for the object or objects indicated in the other fields. This can be either a specific ID, or a single wildcard character ("%"). A wild card character can be used to select all agencies, allowing a subscription to all events for particular object types. This can occur multiple times to list a of group of maintenance agencies, creating event subscriptions for all of the subsequent objects for each agency in the group. Note that if multiple agencies are supplied, then the wildcard character should not be used for any of them. </w:t>
            </w:r>
          </w:p>
        </w:tc>
      </w:tr>
      <w:tr w:rsidR="00C16D07" w14:paraId="5E6C50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8BEA71" w14:textId="77777777" w:rsidR="00C16D07" w:rsidRDefault="00C16D07" w:rsidP="0081016D">
            <w:pPr>
              <w:rPr>
                <w:rFonts w:cs="Arial"/>
              </w:rPr>
            </w:pPr>
            <w:r>
              <w:rPr>
                <w:rFonts w:cs="Arial"/>
              </w:rPr>
              <w:t>AllEvents</w:t>
            </w:r>
          </w:p>
        </w:tc>
        <w:tc>
          <w:tcPr>
            <w:tcW w:w="0" w:type="auto"/>
            <w:tcBorders>
              <w:top w:val="outset" w:sz="6" w:space="0" w:color="auto"/>
              <w:left w:val="outset" w:sz="6" w:space="0" w:color="auto"/>
              <w:bottom w:val="outset" w:sz="6" w:space="0" w:color="auto"/>
              <w:right w:val="outset" w:sz="6" w:space="0" w:color="auto"/>
            </w:tcBorders>
            <w:hideMark/>
          </w:tcPr>
          <w:p w14:paraId="3BADBB28"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12F1B9A9" w14:textId="77777777" w:rsidR="00C16D07" w:rsidRDefault="00C16D07" w:rsidP="0081016D">
            <w:pPr>
              <w:rPr>
                <w:rFonts w:cs="Arial"/>
              </w:rPr>
            </w:pPr>
            <w:r>
              <w:rPr>
                <w:rFonts w:cs="Arial"/>
              </w:rPr>
              <w:t>AllEvents creates a subscription to structural events for all structural objects maintained by the agencies referenced.</w:t>
            </w:r>
          </w:p>
        </w:tc>
      </w:tr>
      <w:tr w:rsidR="00C16D07" w14:paraId="561657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68778" w14:textId="77777777" w:rsidR="00C16D07" w:rsidRDefault="00C16D07" w:rsidP="0081016D">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14:paraId="0468035A"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255557CF" w14:textId="77777777" w:rsidR="00C16D07" w:rsidRDefault="00C16D07" w:rsidP="0081016D">
            <w:pPr>
              <w:rPr>
                <w:rFonts w:cs="Arial"/>
              </w:rPr>
            </w:pPr>
            <w:r>
              <w:rPr>
                <w:rFonts w:cs="Arial"/>
              </w:rPr>
              <w:t xml:space="preserve">AgencyScheme is used to subscribe to changes of agency schemes.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62292D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38BE26" w14:textId="77777777" w:rsidR="00C16D07" w:rsidRDefault="00C16D07" w:rsidP="0081016D">
            <w:pPr>
              <w:rPr>
                <w:rFonts w:cs="Arial"/>
              </w:rPr>
            </w:pPr>
            <w:r>
              <w:rPr>
                <w:rFonts w:cs="Arial"/>
              </w:rPr>
              <w:t>DataConsmerScheme</w:t>
            </w:r>
          </w:p>
        </w:tc>
        <w:tc>
          <w:tcPr>
            <w:tcW w:w="0" w:type="auto"/>
            <w:tcBorders>
              <w:top w:val="outset" w:sz="6" w:space="0" w:color="auto"/>
              <w:left w:val="outset" w:sz="6" w:space="0" w:color="auto"/>
              <w:bottom w:val="outset" w:sz="6" w:space="0" w:color="auto"/>
              <w:right w:val="outset" w:sz="6" w:space="0" w:color="auto"/>
            </w:tcBorders>
            <w:hideMark/>
          </w:tcPr>
          <w:p w14:paraId="45E38C79"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4590E189" w14:textId="77777777" w:rsidR="00C16D07" w:rsidRDefault="00C16D07" w:rsidP="0081016D">
            <w:pPr>
              <w:rPr>
                <w:rFonts w:cs="Arial"/>
              </w:rPr>
            </w:pPr>
            <w:r>
              <w:rPr>
                <w:rFonts w:cs="Arial"/>
              </w:rPr>
              <w:t xml:space="preserve">DataConsmerScheme is used to subscribe to changes of data consumer schemes.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5F8386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55DD5" w14:textId="77777777" w:rsidR="00C16D07" w:rsidRDefault="00C16D07" w:rsidP="0081016D">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14:paraId="747D8CF1"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0F94EE38" w14:textId="77777777" w:rsidR="00C16D07" w:rsidRDefault="00C16D07" w:rsidP="0081016D">
            <w:pPr>
              <w:rPr>
                <w:rFonts w:cs="Arial"/>
              </w:rPr>
            </w:pPr>
            <w:r>
              <w:rPr>
                <w:rFonts w:cs="Arial"/>
              </w:rPr>
              <w:t xml:space="preserve">DataProviderScheme is used to subscribe to changes of data provider schemes. The maintenance agencies of the object are those identified in the AgencyID collection, effectively making separate version of this query for each agency </w:t>
            </w:r>
            <w:r>
              <w:rPr>
                <w:rFonts w:cs="Arial"/>
              </w:rPr>
              <w:lastRenderedPageBreak/>
              <w:t xml:space="preserve">specified. The agency is ignored if the content of this is a URN, which references an explicit object. Otherwise, either all objects of this type or specific object according to the id and version fields can be selected. </w:t>
            </w:r>
          </w:p>
        </w:tc>
      </w:tr>
      <w:tr w:rsidR="00C16D07" w14:paraId="6CFB80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D64F1E" w14:textId="77777777" w:rsidR="00C16D07" w:rsidRDefault="00C16D07" w:rsidP="0081016D">
            <w:pPr>
              <w:rPr>
                <w:rFonts w:cs="Arial"/>
              </w:rPr>
            </w:pPr>
            <w:r>
              <w:rPr>
                <w:rFonts w:cs="Arial"/>
              </w:rPr>
              <w:lastRenderedPageBreak/>
              <w:t>OrganisationUnitSche me</w:t>
            </w:r>
          </w:p>
        </w:tc>
        <w:tc>
          <w:tcPr>
            <w:tcW w:w="0" w:type="auto"/>
            <w:tcBorders>
              <w:top w:val="outset" w:sz="6" w:space="0" w:color="auto"/>
              <w:left w:val="outset" w:sz="6" w:space="0" w:color="auto"/>
              <w:bottom w:val="outset" w:sz="6" w:space="0" w:color="auto"/>
              <w:right w:val="outset" w:sz="6" w:space="0" w:color="auto"/>
            </w:tcBorders>
            <w:hideMark/>
          </w:tcPr>
          <w:p w14:paraId="5FA60F08"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009B9DA5" w14:textId="77777777" w:rsidR="00C16D07" w:rsidRDefault="00C16D07" w:rsidP="0081016D">
            <w:pPr>
              <w:rPr>
                <w:rFonts w:cs="Arial"/>
              </w:rPr>
            </w:pPr>
            <w:r>
              <w:rPr>
                <w:rFonts w:cs="Arial"/>
              </w:rPr>
              <w:t xml:space="preserve">OrganisationUnitScheme is used to subscribe to changes of organisation unit schemes.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1FB177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7BE738" w14:textId="77777777" w:rsidR="00C16D07" w:rsidRDefault="00C16D07"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3761FEC6"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4577CAF2" w14:textId="77777777" w:rsidR="00C16D07" w:rsidRDefault="00C16D07" w:rsidP="0081016D">
            <w:pPr>
              <w:rPr>
                <w:rFonts w:cs="Arial"/>
              </w:rPr>
            </w:pPr>
            <w:r>
              <w:rPr>
                <w:rFonts w:cs="Arial"/>
              </w:rPr>
              <w:t xml:space="preserve">Dataflow is used to subscribe to changes of data flows.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0F6C46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86EC0" w14:textId="77777777" w:rsidR="00C16D07" w:rsidRDefault="00C16D07" w:rsidP="0081016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14:paraId="53CDAC37"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1454AC8C" w14:textId="77777777" w:rsidR="00C16D07" w:rsidRDefault="00C16D07" w:rsidP="0081016D">
            <w:pPr>
              <w:rPr>
                <w:rFonts w:cs="Arial"/>
              </w:rPr>
            </w:pPr>
            <w:r>
              <w:rPr>
                <w:rFonts w:cs="Arial"/>
              </w:rPr>
              <w:t xml:space="preserve">Metadataflow is used to subscribe to changes of metadata flows.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6AC545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D126AD" w14:textId="77777777" w:rsidR="00C16D07" w:rsidRDefault="00C16D07" w:rsidP="0081016D">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14:paraId="3DC5919D"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5F701AE9" w14:textId="77777777" w:rsidR="00C16D07" w:rsidRDefault="00C16D07" w:rsidP="0081016D">
            <w:pPr>
              <w:rPr>
                <w:rFonts w:cs="Arial"/>
              </w:rPr>
            </w:pPr>
            <w:r>
              <w:rPr>
                <w:rFonts w:cs="Arial"/>
              </w:rPr>
              <w:t xml:space="preserve">CategoryScheme is used to subscribe to changes of category schemes. The maintenance agencies of the object are those identified in the AgencyID collection, effectively making separate version of this query for each agency specified. The agency is ignored if the </w:t>
            </w:r>
            <w:r>
              <w:rPr>
                <w:rFonts w:cs="Arial"/>
              </w:rPr>
              <w:lastRenderedPageBreak/>
              <w:t xml:space="preserve">content of this is a URN, which references an explicit object. Otherwise, either all objects of this type or specific object according to the id and version fields can be selected. </w:t>
            </w:r>
          </w:p>
        </w:tc>
      </w:tr>
      <w:tr w:rsidR="00C16D07" w14:paraId="745131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09CABA" w14:textId="77777777" w:rsidR="00C16D07" w:rsidRDefault="00C16D07" w:rsidP="0081016D">
            <w:pPr>
              <w:rPr>
                <w:rFonts w:cs="Arial"/>
              </w:rPr>
            </w:pPr>
            <w:r>
              <w:rPr>
                <w:rFonts w:cs="Arial"/>
              </w:rPr>
              <w:lastRenderedPageBreak/>
              <w:t>Categorisation</w:t>
            </w:r>
          </w:p>
        </w:tc>
        <w:tc>
          <w:tcPr>
            <w:tcW w:w="0" w:type="auto"/>
            <w:tcBorders>
              <w:top w:val="outset" w:sz="6" w:space="0" w:color="auto"/>
              <w:left w:val="outset" w:sz="6" w:space="0" w:color="auto"/>
              <w:bottom w:val="outset" w:sz="6" w:space="0" w:color="auto"/>
              <w:right w:val="outset" w:sz="6" w:space="0" w:color="auto"/>
            </w:tcBorders>
            <w:hideMark/>
          </w:tcPr>
          <w:p w14:paraId="6BB30454" w14:textId="77777777" w:rsidR="00C16D07" w:rsidRDefault="00C16D07" w:rsidP="0081016D">
            <w:pPr>
              <w:rPr>
                <w:rFonts w:cs="Arial"/>
              </w:rPr>
            </w:pPr>
            <w:r>
              <w:rPr>
                <w:rFonts w:cs="Arial"/>
              </w:rPr>
              <w:t>IdentifiableObjectEv entType</w:t>
            </w:r>
          </w:p>
        </w:tc>
        <w:tc>
          <w:tcPr>
            <w:tcW w:w="0" w:type="auto"/>
            <w:tcBorders>
              <w:top w:val="outset" w:sz="6" w:space="0" w:color="auto"/>
              <w:left w:val="outset" w:sz="6" w:space="0" w:color="auto"/>
              <w:bottom w:val="outset" w:sz="6" w:space="0" w:color="auto"/>
              <w:right w:val="outset" w:sz="6" w:space="0" w:color="auto"/>
            </w:tcBorders>
            <w:hideMark/>
          </w:tcPr>
          <w:p w14:paraId="4DBA04A6" w14:textId="77777777" w:rsidR="00C16D07" w:rsidRDefault="00C16D07" w:rsidP="0081016D">
            <w:pPr>
              <w:rPr>
                <w:rFonts w:cs="Arial"/>
              </w:rPr>
            </w:pPr>
            <w:r>
              <w:rPr>
                <w:rFonts w:cs="Arial"/>
              </w:rPr>
              <w:t xml:space="preserve">Categorisation is used to subscribe to changes of categorizations.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field can be selected. </w:t>
            </w:r>
          </w:p>
        </w:tc>
      </w:tr>
      <w:tr w:rsidR="00C16D07" w14:paraId="74FA58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D70DF0" w14:textId="77777777" w:rsidR="00C16D07" w:rsidRDefault="00C16D07" w:rsidP="0081016D">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14:paraId="7A3EA4B3"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5041522D" w14:textId="77777777" w:rsidR="00C16D07" w:rsidRDefault="00C16D07" w:rsidP="0081016D">
            <w:pPr>
              <w:rPr>
                <w:rFonts w:cs="Arial"/>
              </w:rPr>
            </w:pPr>
            <w:r>
              <w:rPr>
                <w:rFonts w:cs="Arial"/>
              </w:rPr>
              <w:t xml:space="preserve">Codelist is used to subscribe to changes of code lists.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4860EC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5ADAA" w14:textId="77777777" w:rsidR="00C16D07" w:rsidRDefault="00C16D07" w:rsidP="0081016D">
            <w:pPr>
              <w:rPr>
                <w:rFonts w:cs="Arial"/>
              </w:rPr>
            </w:pPr>
            <w:r>
              <w:rPr>
                <w:rFonts w:cs="Arial"/>
              </w:rPr>
              <w:t>HierarchicalCodelist</w:t>
            </w:r>
          </w:p>
        </w:tc>
        <w:tc>
          <w:tcPr>
            <w:tcW w:w="0" w:type="auto"/>
            <w:tcBorders>
              <w:top w:val="outset" w:sz="6" w:space="0" w:color="auto"/>
              <w:left w:val="outset" w:sz="6" w:space="0" w:color="auto"/>
              <w:bottom w:val="outset" w:sz="6" w:space="0" w:color="auto"/>
              <w:right w:val="outset" w:sz="6" w:space="0" w:color="auto"/>
            </w:tcBorders>
            <w:hideMark/>
          </w:tcPr>
          <w:p w14:paraId="178422B6"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43344C53" w14:textId="77777777" w:rsidR="00C16D07" w:rsidRDefault="00C16D07" w:rsidP="0081016D">
            <w:pPr>
              <w:rPr>
                <w:rFonts w:cs="Arial"/>
              </w:rPr>
            </w:pPr>
            <w:r>
              <w:rPr>
                <w:rFonts w:cs="Arial"/>
              </w:rPr>
              <w:t xml:space="preserve">HierarchicalCodelist is used to subscribe to changes of hierarchical code lists.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7CC19E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5B47D3" w14:textId="77777777" w:rsidR="00C16D07" w:rsidRDefault="00C16D07" w:rsidP="0081016D">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14:paraId="4DDF39E6"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07BD1B01" w14:textId="77777777" w:rsidR="00C16D07" w:rsidRDefault="00C16D07" w:rsidP="0081016D">
            <w:pPr>
              <w:rPr>
                <w:rFonts w:cs="Arial"/>
              </w:rPr>
            </w:pPr>
            <w:r>
              <w:rPr>
                <w:rFonts w:cs="Arial"/>
              </w:rPr>
              <w:t xml:space="preserve">ConceptScheme is used to subscribe to changes of concept schemes. The maintenance agencies of the object are those identified in the AgencyID collection, effectively making separate version of this query for each agency specified. The agency is ignored if the content of this is a URN, which references an explicit object. Otherwise, either all </w:t>
            </w:r>
            <w:r>
              <w:rPr>
                <w:rFonts w:cs="Arial"/>
              </w:rPr>
              <w:lastRenderedPageBreak/>
              <w:t xml:space="preserve">objects of this type or specific object according to the id and version fields can be selected. </w:t>
            </w:r>
          </w:p>
        </w:tc>
      </w:tr>
      <w:tr w:rsidR="00C16D07" w14:paraId="1B8CEB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F5E31C" w14:textId="77777777" w:rsidR="00C16D07" w:rsidRDefault="00C16D07" w:rsidP="0081016D">
            <w:pPr>
              <w:rPr>
                <w:rFonts w:cs="Arial"/>
              </w:rPr>
            </w:pPr>
            <w:r>
              <w:rPr>
                <w:rFonts w:cs="Arial"/>
              </w:rPr>
              <w:lastRenderedPageBreak/>
              <w:t>MetadataStructureDef inition</w:t>
            </w:r>
          </w:p>
        </w:tc>
        <w:tc>
          <w:tcPr>
            <w:tcW w:w="0" w:type="auto"/>
            <w:tcBorders>
              <w:top w:val="outset" w:sz="6" w:space="0" w:color="auto"/>
              <w:left w:val="outset" w:sz="6" w:space="0" w:color="auto"/>
              <w:bottom w:val="outset" w:sz="6" w:space="0" w:color="auto"/>
              <w:right w:val="outset" w:sz="6" w:space="0" w:color="auto"/>
            </w:tcBorders>
            <w:hideMark/>
          </w:tcPr>
          <w:p w14:paraId="36166B56"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152084A2" w14:textId="77777777" w:rsidR="00C16D07" w:rsidRDefault="00C16D07" w:rsidP="0081016D">
            <w:pPr>
              <w:rPr>
                <w:rFonts w:cs="Arial"/>
              </w:rPr>
            </w:pPr>
            <w:r>
              <w:rPr>
                <w:rFonts w:cs="Arial"/>
              </w:rPr>
              <w:t xml:space="preserve">MetadataStructureDefinition is used to subscribe to changes of metadata structure definitions.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456A12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3E2297" w14:textId="77777777" w:rsidR="00C16D07" w:rsidRDefault="00C16D07" w:rsidP="0081016D">
            <w:pPr>
              <w:rPr>
                <w:rFonts w:cs="Arial"/>
              </w:rPr>
            </w:pPr>
            <w:r>
              <w:rPr>
                <w:rFonts w:cs="Arial"/>
              </w:rPr>
              <w:t>KeyFamily</w:t>
            </w:r>
          </w:p>
        </w:tc>
        <w:tc>
          <w:tcPr>
            <w:tcW w:w="0" w:type="auto"/>
            <w:tcBorders>
              <w:top w:val="outset" w:sz="6" w:space="0" w:color="auto"/>
              <w:left w:val="outset" w:sz="6" w:space="0" w:color="auto"/>
              <w:bottom w:val="outset" w:sz="6" w:space="0" w:color="auto"/>
              <w:right w:val="outset" w:sz="6" w:space="0" w:color="auto"/>
            </w:tcBorders>
            <w:hideMark/>
          </w:tcPr>
          <w:p w14:paraId="52C1A08B"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6938DC58" w14:textId="77777777" w:rsidR="00C16D07" w:rsidRDefault="00C16D07" w:rsidP="0081016D">
            <w:pPr>
              <w:rPr>
                <w:rFonts w:cs="Arial"/>
              </w:rPr>
            </w:pPr>
            <w:r>
              <w:rPr>
                <w:rFonts w:cs="Arial"/>
              </w:rPr>
              <w:t xml:space="preserve">KeyFamily is used to subscribe to changes of key families.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75A102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5D65F4" w14:textId="77777777" w:rsidR="00C16D07" w:rsidRDefault="00C16D07" w:rsidP="0081016D">
            <w:pPr>
              <w:rPr>
                <w:rFonts w:cs="Arial"/>
              </w:rPr>
            </w:pPr>
            <w:r>
              <w:rPr>
                <w:rFonts w:cs="Arial"/>
              </w:rPr>
              <w:t>StructureSet</w:t>
            </w:r>
          </w:p>
        </w:tc>
        <w:tc>
          <w:tcPr>
            <w:tcW w:w="0" w:type="auto"/>
            <w:tcBorders>
              <w:top w:val="outset" w:sz="6" w:space="0" w:color="auto"/>
              <w:left w:val="outset" w:sz="6" w:space="0" w:color="auto"/>
              <w:bottom w:val="outset" w:sz="6" w:space="0" w:color="auto"/>
              <w:right w:val="outset" w:sz="6" w:space="0" w:color="auto"/>
            </w:tcBorders>
            <w:hideMark/>
          </w:tcPr>
          <w:p w14:paraId="471D0932"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3FF6AEE9" w14:textId="77777777" w:rsidR="00C16D07" w:rsidRDefault="00C16D07" w:rsidP="0081016D">
            <w:pPr>
              <w:rPr>
                <w:rFonts w:cs="Arial"/>
              </w:rPr>
            </w:pPr>
            <w:r>
              <w:rPr>
                <w:rFonts w:cs="Arial"/>
              </w:rPr>
              <w:t xml:space="preserve">StructureSet is used to subscribe to changes of structure sets.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3F1E81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B6B87" w14:textId="77777777" w:rsidR="00C16D07" w:rsidRDefault="00C16D07" w:rsidP="0081016D">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14:paraId="48B8F515"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7A9EF4B3" w14:textId="77777777" w:rsidR="00C16D07" w:rsidRDefault="00C16D07" w:rsidP="0081016D">
            <w:pPr>
              <w:rPr>
                <w:rFonts w:cs="Arial"/>
              </w:rPr>
            </w:pPr>
            <w:r>
              <w:rPr>
                <w:rFonts w:cs="Arial"/>
              </w:rPr>
              <w:t xml:space="preserve">ReportingTaxonomy is used to subscribe to changes of reporting taxonomies.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w:t>
            </w:r>
            <w:r>
              <w:rPr>
                <w:rFonts w:cs="Arial"/>
              </w:rPr>
              <w:lastRenderedPageBreak/>
              <w:t xml:space="preserve">according to the id and version fields can be selected. </w:t>
            </w:r>
          </w:p>
        </w:tc>
      </w:tr>
      <w:tr w:rsidR="00C16D07" w14:paraId="0D0CCC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5D9256" w14:textId="77777777" w:rsidR="00C16D07" w:rsidRDefault="00C16D07" w:rsidP="0081016D">
            <w:pPr>
              <w:rPr>
                <w:rFonts w:cs="Arial"/>
              </w:rPr>
            </w:pPr>
            <w:r>
              <w:rPr>
                <w:rFonts w:cs="Arial"/>
              </w:rPr>
              <w:lastRenderedPageBreak/>
              <w:t>Process</w:t>
            </w:r>
          </w:p>
        </w:tc>
        <w:tc>
          <w:tcPr>
            <w:tcW w:w="0" w:type="auto"/>
            <w:tcBorders>
              <w:top w:val="outset" w:sz="6" w:space="0" w:color="auto"/>
              <w:left w:val="outset" w:sz="6" w:space="0" w:color="auto"/>
              <w:bottom w:val="outset" w:sz="6" w:space="0" w:color="auto"/>
              <w:right w:val="outset" w:sz="6" w:space="0" w:color="auto"/>
            </w:tcBorders>
            <w:hideMark/>
          </w:tcPr>
          <w:p w14:paraId="70C3ADFA"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1DF64DA1" w14:textId="77777777" w:rsidR="00C16D07" w:rsidRDefault="00C16D07" w:rsidP="0081016D">
            <w:pPr>
              <w:rPr>
                <w:rFonts w:cs="Arial"/>
              </w:rPr>
            </w:pPr>
            <w:r>
              <w:rPr>
                <w:rFonts w:cs="Arial"/>
              </w:rPr>
              <w:t xml:space="preserve">Process is used to subscribe to changes of processes.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6114EC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FD72F4" w14:textId="77777777" w:rsidR="00C16D07" w:rsidRDefault="00C16D07" w:rsidP="0081016D">
            <w:pPr>
              <w:rPr>
                <w:rFonts w:cs="Arial"/>
              </w:rPr>
            </w:pPr>
            <w:r>
              <w:rPr>
                <w:rFonts w:cs="Arial"/>
              </w:rPr>
              <w:t>AttachmentConstraint</w:t>
            </w:r>
          </w:p>
        </w:tc>
        <w:tc>
          <w:tcPr>
            <w:tcW w:w="0" w:type="auto"/>
            <w:tcBorders>
              <w:top w:val="outset" w:sz="6" w:space="0" w:color="auto"/>
              <w:left w:val="outset" w:sz="6" w:space="0" w:color="auto"/>
              <w:bottom w:val="outset" w:sz="6" w:space="0" w:color="auto"/>
              <w:right w:val="outset" w:sz="6" w:space="0" w:color="auto"/>
            </w:tcBorders>
            <w:hideMark/>
          </w:tcPr>
          <w:p w14:paraId="1C2FDF1F"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738F71FD" w14:textId="77777777" w:rsidR="00C16D07" w:rsidRDefault="00C16D07" w:rsidP="0081016D">
            <w:pPr>
              <w:rPr>
                <w:rFonts w:cs="Arial"/>
              </w:rPr>
            </w:pPr>
            <w:r>
              <w:rPr>
                <w:rFonts w:cs="Arial"/>
              </w:rPr>
              <w:t xml:space="preserve">AttachmentConstraint is used to subscribe to changes of attachment constraints.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79DE5E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D1F6DE" w14:textId="77777777" w:rsidR="00C16D07" w:rsidRDefault="00C16D07" w:rsidP="0081016D">
            <w:pPr>
              <w:rPr>
                <w:rFonts w:cs="Arial"/>
              </w:rPr>
            </w:pPr>
            <w:r>
              <w:rPr>
                <w:rFonts w:cs="Arial"/>
              </w:rPr>
              <w:t>ContentConstraint</w:t>
            </w:r>
          </w:p>
        </w:tc>
        <w:tc>
          <w:tcPr>
            <w:tcW w:w="0" w:type="auto"/>
            <w:tcBorders>
              <w:top w:val="outset" w:sz="6" w:space="0" w:color="auto"/>
              <w:left w:val="outset" w:sz="6" w:space="0" w:color="auto"/>
              <w:bottom w:val="outset" w:sz="6" w:space="0" w:color="auto"/>
              <w:right w:val="outset" w:sz="6" w:space="0" w:color="auto"/>
            </w:tcBorders>
            <w:hideMark/>
          </w:tcPr>
          <w:p w14:paraId="63F89A62"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534785A1" w14:textId="77777777" w:rsidR="00C16D07" w:rsidRDefault="00C16D07" w:rsidP="0081016D">
            <w:pPr>
              <w:rPr>
                <w:rFonts w:cs="Arial"/>
              </w:rPr>
            </w:pPr>
            <w:r>
              <w:rPr>
                <w:rFonts w:cs="Arial"/>
              </w:rPr>
              <w:t xml:space="preserve">ContentConstraint is used to subscribe to changes of content constraints.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71982D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E26BA" w14:textId="77777777" w:rsidR="00C16D07" w:rsidRDefault="00C16D07"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19B08876"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246FD702" w14:textId="77777777" w:rsidR="00C16D07" w:rsidRDefault="00C16D07" w:rsidP="0081016D">
            <w:pPr>
              <w:rPr>
                <w:rFonts w:cs="Arial"/>
              </w:rPr>
            </w:pPr>
            <w:r>
              <w:rPr>
                <w:rFonts w:cs="Arial"/>
              </w:rPr>
              <w:t xml:space="preserve">ProvisionAgreement is used to subscribe to changes of a provision agreement.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w:t>
            </w:r>
            <w:r>
              <w:rPr>
                <w:rFonts w:cs="Arial"/>
              </w:rPr>
              <w:lastRenderedPageBreak/>
              <w:t xml:space="preserve">according to the id and version fields can be selected. </w:t>
            </w:r>
          </w:p>
        </w:tc>
      </w:tr>
      <w:tr w:rsidR="00C16D07" w14:paraId="3954C7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214B7D" w14:textId="77777777" w:rsidR="00C16D07" w:rsidRDefault="00C16D07" w:rsidP="0081016D">
            <w:pPr>
              <w:rPr>
                <w:rFonts w:cs="Arial"/>
              </w:rPr>
            </w:pPr>
            <w:r>
              <w:rPr>
                <w:rFonts w:cs="Arial"/>
              </w:rPr>
              <w:lastRenderedPageBreak/>
              <w:t>TransformationScheme</w:t>
            </w:r>
          </w:p>
        </w:tc>
        <w:tc>
          <w:tcPr>
            <w:tcW w:w="0" w:type="auto"/>
            <w:tcBorders>
              <w:top w:val="outset" w:sz="6" w:space="0" w:color="auto"/>
              <w:left w:val="outset" w:sz="6" w:space="0" w:color="auto"/>
              <w:bottom w:val="outset" w:sz="6" w:space="0" w:color="auto"/>
              <w:right w:val="outset" w:sz="6" w:space="0" w:color="auto"/>
            </w:tcBorders>
            <w:hideMark/>
          </w:tcPr>
          <w:p w14:paraId="7659E1BC"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7135D5B7" w14:textId="77777777" w:rsidR="00C16D07" w:rsidRDefault="00C16D07" w:rsidP="0081016D">
            <w:pPr>
              <w:rPr>
                <w:rFonts w:cs="Arial"/>
              </w:rPr>
            </w:pPr>
            <w:r>
              <w:rPr>
                <w:rFonts w:cs="Arial"/>
              </w:rPr>
              <w:t xml:space="preserve">TransformationScheme is used to subscribe to changes of a transformation scheme.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593748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720F30" w14:textId="77777777" w:rsidR="00C16D07" w:rsidRDefault="00C16D07" w:rsidP="0081016D">
            <w:pPr>
              <w:rPr>
                <w:rFonts w:cs="Arial"/>
              </w:rPr>
            </w:pPr>
            <w:r>
              <w:rPr>
                <w:rFonts w:cs="Arial"/>
              </w:rPr>
              <w:t>NameAliasScheme</w:t>
            </w:r>
          </w:p>
        </w:tc>
        <w:tc>
          <w:tcPr>
            <w:tcW w:w="0" w:type="auto"/>
            <w:tcBorders>
              <w:top w:val="outset" w:sz="6" w:space="0" w:color="auto"/>
              <w:left w:val="outset" w:sz="6" w:space="0" w:color="auto"/>
              <w:bottom w:val="outset" w:sz="6" w:space="0" w:color="auto"/>
              <w:right w:val="outset" w:sz="6" w:space="0" w:color="auto"/>
            </w:tcBorders>
            <w:hideMark/>
          </w:tcPr>
          <w:p w14:paraId="26BD5F55"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49FF10E0" w14:textId="77777777" w:rsidR="00C16D07" w:rsidRDefault="00C16D07" w:rsidP="0081016D">
            <w:pPr>
              <w:rPr>
                <w:rFonts w:cs="Arial"/>
              </w:rPr>
            </w:pPr>
            <w:r>
              <w:rPr>
                <w:rFonts w:cs="Arial"/>
              </w:rPr>
              <w:t xml:space="preserve">NameAliasScheme is used to subscribe to changes of a name alias scheme.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09570D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FC73F" w14:textId="77777777" w:rsidR="00C16D07" w:rsidRDefault="00C16D07" w:rsidP="0081016D">
            <w:pPr>
              <w:rPr>
                <w:rFonts w:cs="Arial"/>
              </w:rPr>
            </w:pPr>
            <w:r>
              <w:rPr>
                <w:rFonts w:cs="Arial"/>
              </w:rPr>
              <w:t>NamePersonalisationS cheme</w:t>
            </w:r>
          </w:p>
        </w:tc>
        <w:tc>
          <w:tcPr>
            <w:tcW w:w="0" w:type="auto"/>
            <w:tcBorders>
              <w:top w:val="outset" w:sz="6" w:space="0" w:color="auto"/>
              <w:left w:val="outset" w:sz="6" w:space="0" w:color="auto"/>
              <w:bottom w:val="outset" w:sz="6" w:space="0" w:color="auto"/>
              <w:right w:val="outset" w:sz="6" w:space="0" w:color="auto"/>
            </w:tcBorders>
            <w:hideMark/>
          </w:tcPr>
          <w:p w14:paraId="61BB8444"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71CE105F" w14:textId="77777777" w:rsidR="00C16D07" w:rsidRDefault="00C16D07" w:rsidP="0081016D">
            <w:pPr>
              <w:rPr>
                <w:rFonts w:cs="Arial"/>
              </w:rPr>
            </w:pPr>
            <w:r>
              <w:rPr>
                <w:rFonts w:cs="Arial"/>
              </w:rPr>
              <w:t xml:space="preserve">NamePersonalisationScheme is used to subscribe to changes of a name peronsalisation scheme.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r w:rsidR="00C16D07" w14:paraId="1C90A3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A978FC" w14:textId="77777777" w:rsidR="00C16D07" w:rsidRDefault="00C16D07" w:rsidP="0081016D">
            <w:pPr>
              <w:rPr>
                <w:rFonts w:cs="Arial"/>
              </w:rPr>
            </w:pPr>
            <w:r>
              <w:rPr>
                <w:rFonts w:cs="Arial"/>
              </w:rPr>
              <w:t>RulesetScheme</w:t>
            </w:r>
          </w:p>
        </w:tc>
        <w:tc>
          <w:tcPr>
            <w:tcW w:w="0" w:type="auto"/>
            <w:tcBorders>
              <w:top w:val="outset" w:sz="6" w:space="0" w:color="auto"/>
              <w:left w:val="outset" w:sz="6" w:space="0" w:color="auto"/>
              <w:bottom w:val="outset" w:sz="6" w:space="0" w:color="auto"/>
              <w:right w:val="outset" w:sz="6" w:space="0" w:color="auto"/>
            </w:tcBorders>
            <w:hideMark/>
          </w:tcPr>
          <w:p w14:paraId="5F935C92"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33534526" w14:textId="77777777" w:rsidR="00C16D07" w:rsidRDefault="00C16D07" w:rsidP="0081016D">
            <w:pPr>
              <w:rPr>
                <w:rFonts w:cs="Arial"/>
              </w:rPr>
            </w:pPr>
            <w:r>
              <w:rPr>
                <w:rFonts w:cs="Arial"/>
              </w:rPr>
              <w:t xml:space="preserve">RulesetScheme is used to subscribe to changes of a ruleset scheme. The maintenance agencies of the object are those identified in the AgencyID collection, effectively making separate version of this query for each agency specified. The agency is ignored if the content of this is a URN, which references an explicit object. Otherwise, either all </w:t>
            </w:r>
            <w:r>
              <w:rPr>
                <w:rFonts w:cs="Arial"/>
              </w:rPr>
              <w:lastRenderedPageBreak/>
              <w:t xml:space="preserve">objects of this type or specific object according to the id and version fields can be selected. </w:t>
            </w:r>
          </w:p>
        </w:tc>
      </w:tr>
      <w:tr w:rsidR="00C16D07" w14:paraId="4133C5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D04C5C" w14:textId="77777777" w:rsidR="00C16D07" w:rsidRDefault="00C16D07" w:rsidP="0081016D">
            <w:pPr>
              <w:rPr>
                <w:rFonts w:cs="Arial"/>
              </w:rPr>
            </w:pPr>
            <w:r>
              <w:rPr>
                <w:rFonts w:cs="Arial"/>
              </w:rPr>
              <w:lastRenderedPageBreak/>
              <w:t>UserDefinedOperatorS cheme</w:t>
            </w:r>
          </w:p>
        </w:tc>
        <w:tc>
          <w:tcPr>
            <w:tcW w:w="0" w:type="auto"/>
            <w:tcBorders>
              <w:top w:val="outset" w:sz="6" w:space="0" w:color="auto"/>
              <w:left w:val="outset" w:sz="6" w:space="0" w:color="auto"/>
              <w:bottom w:val="outset" w:sz="6" w:space="0" w:color="auto"/>
              <w:right w:val="outset" w:sz="6" w:space="0" w:color="auto"/>
            </w:tcBorders>
            <w:hideMark/>
          </w:tcPr>
          <w:p w14:paraId="190E57EA" w14:textId="77777777" w:rsidR="00C16D07" w:rsidRDefault="00C16D07" w:rsidP="0081016D">
            <w:pPr>
              <w:rPr>
                <w:rFonts w:cs="Arial"/>
              </w:rPr>
            </w:pPr>
            <w:r>
              <w:rPr>
                <w:rFonts w:cs="Arial"/>
              </w:rPr>
              <w:t>VersionableObjectEve ntType</w:t>
            </w:r>
          </w:p>
        </w:tc>
        <w:tc>
          <w:tcPr>
            <w:tcW w:w="0" w:type="auto"/>
            <w:tcBorders>
              <w:top w:val="outset" w:sz="6" w:space="0" w:color="auto"/>
              <w:left w:val="outset" w:sz="6" w:space="0" w:color="auto"/>
              <w:bottom w:val="outset" w:sz="6" w:space="0" w:color="auto"/>
              <w:right w:val="outset" w:sz="6" w:space="0" w:color="auto"/>
            </w:tcBorders>
            <w:hideMark/>
          </w:tcPr>
          <w:p w14:paraId="564F7476" w14:textId="77777777" w:rsidR="00C16D07" w:rsidRDefault="00C16D07" w:rsidP="0081016D">
            <w:pPr>
              <w:rPr>
                <w:rFonts w:cs="Arial"/>
              </w:rPr>
            </w:pPr>
            <w:r>
              <w:rPr>
                <w:rFonts w:cs="Arial"/>
              </w:rPr>
              <w:t xml:space="preserve">UserDefinedOperatorScheme is used to subscribe to changes of a user defined operator scheme. The maintenance agencies of the object are those identified in the AgencyID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 </w:t>
            </w:r>
          </w:p>
        </w:tc>
      </w:tr>
    </w:tbl>
    <w:p w14:paraId="7A2CE29E" w14:textId="77777777" w:rsidR="00C16D07" w:rsidRDefault="00C16D07" w:rsidP="00C16D07">
      <w:pPr>
        <w:pStyle w:val="section"/>
        <w:rPr>
          <w:rFonts w:eastAsiaTheme="minorEastAsia"/>
        </w:rPr>
      </w:pPr>
      <w:r>
        <w:rPr>
          <w:b/>
          <w:bCs/>
        </w:rPr>
        <w:t xml:space="preserve">IdentifiableObjectEventType: </w:t>
      </w:r>
      <w:r>
        <w:t>IdentifiableObjectEventType describes the structure of a reference to an identifiable object's events. Either all instances of the object matching the inherited criteria, a specific instance, or specific instances of the object may be selected.</w:t>
      </w:r>
    </w:p>
    <w:p w14:paraId="26FEB1CC" w14:textId="77777777" w:rsidR="00C16D07" w:rsidRDefault="00C16D07" w:rsidP="00C16D07">
      <w:pPr>
        <w:pStyle w:val="NormalWeb"/>
        <w:rPr>
          <w:szCs w:val="20"/>
        </w:rPr>
      </w:pPr>
      <w:r>
        <w:t xml:space="preserve">Content: </w:t>
      </w:r>
    </w:p>
    <w:p w14:paraId="13F7B641" w14:textId="77777777" w:rsidR="00C16D07" w:rsidRDefault="00C16D07" w:rsidP="00C16D07">
      <w:pPr>
        <w:rPr>
          <w:rFonts w:cs="Arial"/>
        </w:rPr>
      </w:pPr>
      <w:r>
        <w:rPr>
          <w:rStyle w:val="code1"/>
        </w:rPr>
        <w:t>(All | URN | ID)</w:t>
      </w:r>
    </w:p>
    <w:p w14:paraId="2117989B"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00"/>
        <w:gridCol w:w="6220"/>
      </w:tblGrid>
      <w:tr w:rsidR="00C16D07" w14:paraId="7F4D395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46469B"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0F690D"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3DC8CE" w14:textId="77777777" w:rsidR="00C16D07" w:rsidRDefault="00C16D07" w:rsidP="0081016D">
            <w:pPr>
              <w:rPr>
                <w:rFonts w:cs="Arial"/>
                <w:b/>
                <w:bCs/>
              </w:rPr>
            </w:pPr>
            <w:r>
              <w:rPr>
                <w:rFonts w:cs="Arial"/>
                <w:b/>
                <w:bCs/>
              </w:rPr>
              <w:t>Documentation</w:t>
            </w:r>
          </w:p>
        </w:tc>
      </w:tr>
      <w:tr w:rsidR="00C16D07" w14:paraId="2AF294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D826A" w14:textId="77777777" w:rsidR="00C16D07" w:rsidRDefault="00C16D07" w:rsidP="0081016D">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14:paraId="45A1052F"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4D50AC66" w14:textId="77777777" w:rsidR="00C16D07" w:rsidRDefault="00C16D07" w:rsidP="0081016D">
            <w:pPr>
              <w:rPr>
                <w:rFonts w:cs="Arial"/>
              </w:rPr>
            </w:pPr>
            <w:r>
              <w:rPr>
                <w:rFonts w:cs="Arial"/>
              </w:rPr>
              <w:t>All subscribes to the events all instances of the containing object meeting the other criteria specified.</w:t>
            </w:r>
          </w:p>
        </w:tc>
      </w:tr>
      <w:tr w:rsidR="00C16D07" w14:paraId="5AFD05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89B7D" w14:textId="77777777" w:rsidR="00C16D07" w:rsidRDefault="00C16D07"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BE1CF6C"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0DF20E1" w14:textId="77777777" w:rsidR="00C16D07" w:rsidRDefault="00C16D07" w:rsidP="0081016D">
            <w:pPr>
              <w:rPr>
                <w:rFonts w:cs="Arial"/>
              </w:rPr>
            </w:pPr>
            <w:r>
              <w:rPr>
                <w:rFonts w:cs="Arial"/>
              </w:rPr>
              <w:t xml:space="preserve">URN subscribes to the events of the specific instance of the object type referenced by this URN. Note that when this field is used, the agency information inherited from the structural repository event container is ignored. </w:t>
            </w:r>
          </w:p>
        </w:tc>
      </w:tr>
      <w:tr w:rsidR="00C16D07" w14:paraId="6B0DA7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C9987B" w14:textId="77777777" w:rsidR="00C16D07" w:rsidRDefault="00C16D07"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BEB865E" w14:textId="77777777" w:rsidR="00C16D07" w:rsidRDefault="00C16D07" w:rsidP="0081016D">
            <w:pPr>
              <w:rPr>
                <w:rFonts w:cs="Arial"/>
              </w:rPr>
            </w:pPr>
            <w:r>
              <w:rPr>
                <w:rFonts w:cs="Arial"/>
              </w:rPr>
              <w:t>IDQueryType</w:t>
            </w:r>
          </w:p>
        </w:tc>
        <w:tc>
          <w:tcPr>
            <w:tcW w:w="0" w:type="auto"/>
            <w:tcBorders>
              <w:top w:val="outset" w:sz="6" w:space="0" w:color="auto"/>
              <w:left w:val="outset" w:sz="6" w:space="0" w:color="auto"/>
              <w:bottom w:val="outset" w:sz="6" w:space="0" w:color="auto"/>
              <w:right w:val="outset" w:sz="6" w:space="0" w:color="auto"/>
            </w:tcBorders>
            <w:hideMark/>
          </w:tcPr>
          <w:p w14:paraId="258E9C44" w14:textId="77777777" w:rsidR="00C16D07" w:rsidRDefault="00C16D07" w:rsidP="0081016D">
            <w:pPr>
              <w:rPr>
                <w:rFonts w:cs="Arial"/>
              </w:rPr>
            </w:pPr>
            <w:r>
              <w:rPr>
                <w:rFonts w:cs="Arial"/>
              </w:rPr>
              <w:t xml:space="preserve">ID subscribes to the events of the specific instance of the object type where the value provided here matches the id of the object. The default value is the wildcard character("%"). </w:t>
            </w:r>
          </w:p>
        </w:tc>
      </w:tr>
    </w:tbl>
    <w:p w14:paraId="05E1DE09" w14:textId="77777777" w:rsidR="00C16D07" w:rsidRDefault="00C16D07" w:rsidP="00C16D07">
      <w:pPr>
        <w:pStyle w:val="section"/>
        <w:rPr>
          <w:rFonts w:eastAsiaTheme="minorEastAsia"/>
        </w:rPr>
      </w:pPr>
      <w:r>
        <w:rPr>
          <w:b/>
          <w:bCs/>
        </w:rPr>
        <w:t xml:space="preserve">VersionableObjectEventType: </w:t>
      </w:r>
      <w:r>
        <w:t>VersionableObjectEventType describes the structure of a reference to a versionable object's events. Either all instances of the object matching the inherited criteria, a specific instance, or specific instances of the object may be selected.</w:t>
      </w:r>
    </w:p>
    <w:p w14:paraId="450FC507" w14:textId="77777777" w:rsidR="00C16D07" w:rsidRDefault="00C16D07" w:rsidP="00C16D07">
      <w:pPr>
        <w:pStyle w:val="NormalWeb"/>
        <w:rPr>
          <w:szCs w:val="20"/>
        </w:rPr>
      </w:pPr>
      <w:r>
        <w:t xml:space="preserve">Content: </w:t>
      </w:r>
    </w:p>
    <w:p w14:paraId="09067B82" w14:textId="77777777" w:rsidR="00C16D07" w:rsidRDefault="00C16D07" w:rsidP="00C16D07">
      <w:pPr>
        <w:rPr>
          <w:rFonts w:cs="Arial"/>
        </w:rPr>
      </w:pPr>
      <w:r>
        <w:rPr>
          <w:rStyle w:val="code1"/>
        </w:rPr>
        <w:t>(All | URN | (ID, Version))</w:t>
      </w:r>
    </w:p>
    <w:p w14:paraId="58BCD529" w14:textId="77777777" w:rsidR="00C16D07" w:rsidRDefault="00C16D07" w:rsidP="00C16D07">
      <w:pPr>
        <w:pStyle w:val="NormalWeb"/>
        <w:rPr>
          <w:rFonts w:eastAsiaTheme="minorEastAsia"/>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9"/>
        <w:gridCol w:w="1778"/>
        <w:gridCol w:w="5608"/>
      </w:tblGrid>
      <w:tr w:rsidR="00C16D07" w14:paraId="0C98D29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4A62CE"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BD5BA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727900" w14:textId="77777777" w:rsidR="00C16D07" w:rsidRDefault="00C16D07" w:rsidP="0081016D">
            <w:pPr>
              <w:rPr>
                <w:rFonts w:cs="Arial"/>
                <w:b/>
                <w:bCs/>
              </w:rPr>
            </w:pPr>
            <w:r>
              <w:rPr>
                <w:rFonts w:cs="Arial"/>
                <w:b/>
                <w:bCs/>
              </w:rPr>
              <w:t>Documentation</w:t>
            </w:r>
          </w:p>
        </w:tc>
      </w:tr>
      <w:tr w:rsidR="00C16D07" w14:paraId="1E17BD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D3994F" w14:textId="77777777" w:rsidR="00C16D07" w:rsidRDefault="00C16D07" w:rsidP="0081016D">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14:paraId="19AD5D38"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2ADDE7F0" w14:textId="77777777" w:rsidR="00C16D07" w:rsidRDefault="00C16D07" w:rsidP="0081016D">
            <w:pPr>
              <w:rPr>
                <w:rFonts w:cs="Arial"/>
              </w:rPr>
            </w:pPr>
            <w:r>
              <w:rPr>
                <w:rFonts w:cs="Arial"/>
              </w:rPr>
              <w:t>All subscribes to the events all instances of the containing object meeting the other criteria specified.</w:t>
            </w:r>
          </w:p>
        </w:tc>
      </w:tr>
      <w:tr w:rsidR="00C16D07" w14:paraId="7C8E23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D4675F" w14:textId="77777777" w:rsidR="00C16D07" w:rsidRDefault="00C16D07"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28E72F6"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DDD4433" w14:textId="77777777" w:rsidR="00C16D07" w:rsidRDefault="00C16D07" w:rsidP="0081016D">
            <w:pPr>
              <w:rPr>
                <w:rFonts w:cs="Arial"/>
              </w:rPr>
            </w:pPr>
            <w:r>
              <w:rPr>
                <w:rFonts w:cs="Arial"/>
              </w:rPr>
              <w:t xml:space="preserve">URN subscribes to the events of the specific instance of the object type referenced by this URN. Note that when this field is used, the agency information inherited from the structural repository event container is ignored. </w:t>
            </w:r>
          </w:p>
        </w:tc>
      </w:tr>
      <w:tr w:rsidR="00C16D07" w14:paraId="310B8C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F5EB6D" w14:textId="77777777" w:rsidR="00C16D07" w:rsidRDefault="00C16D07"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C559854" w14:textId="77777777" w:rsidR="00C16D07" w:rsidRDefault="00C16D07" w:rsidP="0081016D">
            <w:pPr>
              <w:rPr>
                <w:rFonts w:cs="Arial"/>
              </w:rPr>
            </w:pPr>
            <w:r>
              <w:rPr>
                <w:rFonts w:cs="Arial"/>
              </w:rPr>
              <w:t>IDQueryType</w:t>
            </w:r>
          </w:p>
        </w:tc>
        <w:tc>
          <w:tcPr>
            <w:tcW w:w="0" w:type="auto"/>
            <w:tcBorders>
              <w:top w:val="outset" w:sz="6" w:space="0" w:color="auto"/>
              <w:left w:val="outset" w:sz="6" w:space="0" w:color="auto"/>
              <w:bottom w:val="outset" w:sz="6" w:space="0" w:color="auto"/>
              <w:right w:val="outset" w:sz="6" w:space="0" w:color="auto"/>
            </w:tcBorders>
            <w:hideMark/>
          </w:tcPr>
          <w:p w14:paraId="3AC19F5D" w14:textId="77777777" w:rsidR="00C16D07" w:rsidRDefault="00C16D07" w:rsidP="0081016D">
            <w:pPr>
              <w:rPr>
                <w:rFonts w:cs="Arial"/>
              </w:rPr>
            </w:pPr>
            <w:r>
              <w:rPr>
                <w:rFonts w:cs="Arial"/>
              </w:rPr>
              <w:t xml:space="preserve">ID subscribes to the events of the specific instance of the object type where the value provided here matches the id of the object and the value provided in the version field matches the version of the object. The default value is the wildcard character("%"). </w:t>
            </w:r>
          </w:p>
        </w:tc>
      </w:tr>
      <w:tr w:rsidR="00C16D07" w14:paraId="1332487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104872" w14:textId="77777777" w:rsidR="00C16D07" w:rsidRDefault="00C16D07"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2B8050C" w14:textId="77777777" w:rsidR="00C16D07" w:rsidRDefault="00C16D07" w:rsidP="0081016D">
            <w:pPr>
              <w:rPr>
                <w:rFonts w:cs="Arial"/>
              </w:rPr>
            </w:pPr>
            <w:r>
              <w:rPr>
                <w:rFonts w:cs="Arial"/>
              </w:rPr>
              <w:t>VersionQueryType</w:t>
            </w:r>
          </w:p>
        </w:tc>
        <w:tc>
          <w:tcPr>
            <w:tcW w:w="0" w:type="auto"/>
            <w:tcBorders>
              <w:top w:val="outset" w:sz="6" w:space="0" w:color="auto"/>
              <w:left w:val="outset" w:sz="6" w:space="0" w:color="auto"/>
              <w:bottom w:val="outset" w:sz="6" w:space="0" w:color="auto"/>
              <w:right w:val="outset" w:sz="6" w:space="0" w:color="auto"/>
            </w:tcBorders>
            <w:hideMark/>
          </w:tcPr>
          <w:p w14:paraId="28A669B7" w14:textId="77777777" w:rsidR="00C16D07" w:rsidRDefault="00C16D07" w:rsidP="0081016D">
            <w:pPr>
              <w:rPr>
                <w:rFonts w:cs="Arial"/>
              </w:rPr>
            </w:pPr>
            <w:r>
              <w:rPr>
                <w:rFonts w:cs="Arial"/>
              </w:rPr>
              <w:t xml:space="preserve">Version subscribes to the events of the specific instance of the object type where the value provided in the id field matches the id of the object and the value here matches the version of the object. The default value is the wildcard character("%"). Note that in addition to being wild-carded, this can also be bound to the latest version of the object with the late-bound character("*"). </w:t>
            </w:r>
          </w:p>
        </w:tc>
      </w:tr>
    </w:tbl>
    <w:p w14:paraId="0B13569A" w14:textId="77777777" w:rsidR="00C16D07" w:rsidRDefault="00C16D07" w:rsidP="00C16D07">
      <w:pPr>
        <w:pStyle w:val="section"/>
        <w:rPr>
          <w:rFonts w:eastAsiaTheme="minorEastAsia"/>
        </w:rPr>
      </w:pPr>
      <w:r>
        <w:rPr>
          <w:b/>
          <w:bCs/>
        </w:rPr>
        <w:t xml:space="preserve">DataRegistrationEventsType: </w:t>
      </w:r>
      <w:r>
        <w:t>DataRegistrationEventsType details the data registration events for the subscription. It is possible to subscribe to all data registration events in the repository, or specific events for; single registrations, provision agreements, data providers, data flows, key families, and categories that categorize data flows or key families.</w:t>
      </w:r>
    </w:p>
    <w:p w14:paraId="7FEE0318" w14:textId="77777777" w:rsidR="00C16D07" w:rsidRDefault="00C16D07" w:rsidP="00C16D07">
      <w:pPr>
        <w:pStyle w:val="NormalWeb"/>
        <w:rPr>
          <w:szCs w:val="20"/>
        </w:rPr>
      </w:pPr>
      <w:r>
        <w:t xml:space="preserve">Attributes: </w:t>
      </w:r>
    </w:p>
    <w:p w14:paraId="68F9B5EA" w14:textId="77777777" w:rsidR="00C16D07" w:rsidRDefault="00C16D07" w:rsidP="00C16D07">
      <w:pPr>
        <w:rPr>
          <w:rFonts w:cs="Arial"/>
        </w:rPr>
      </w:pPr>
      <w:r>
        <w:rPr>
          <w:rStyle w:val="code1"/>
        </w:rPr>
        <w:t>TYPE?</w:t>
      </w:r>
    </w:p>
    <w:p w14:paraId="4EC4B822" w14:textId="77777777" w:rsidR="00C16D07" w:rsidRDefault="00C16D07" w:rsidP="00C16D07">
      <w:pPr>
        <w:pStyle w:val="NormalWeb"/>
        <w:rPr>
          <w:rFonts w:eastAsiaTheme="minorEastAsia"/>
          <w:szCs w:val="20"/>
        </w:rPr>
      </w:pPr>
      <w:r>
        <w:t xml:space="preserve">Content: </w:t>
      </w:r>
    </w:p>
    <w:p w14:paraId="6BD8E04B" w14:textId="77777777" w:rsidR="00C16D07" w:rsidRDefault="00C16D07" w:rsidP="00C16D07">
      <w:pPr>
        <w:rPr>
          <w:rFonts w:cs="Arial"/>
        </w:rPr>
      </w:pPr>
      <w:r>
        <w:rPr>
          <w:rStyle w:val="code1"/>
        </w:rPr>
        <w:t>(AllEvents | (RegistrationID | ProvisionAgreement | DataProvider | DataflowReference | KeyFamilyReference | Category)+)</w:t>
      </w:r>
    </w:p>
    <w:p w14:paraId="7A218551" w14:textId="77777777" w:rsidR="00C16D07" w:rsidRDefault="00C16D07" w:rsidP="00C16D07">
      <w:pPr>
        <w:pStyle w:val="NormalWeb"/>
        <w:rPr>
          <w:rFonts w:eastAsiaTheme="minorEastAsia"/>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98"/>
        <w:gridCol w:w="855"/>
        <w:gridCol w:w="6122"/>
      </w:tblGrid>
      <w:tr w:rsidR="00C16D07" w14:paraId="2745D3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04802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B5C252"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EC8F64" w14:textId="77777777" w:rsidR="00C16D07" w:rsidRDefault="00C16D07" w:rsidP="0081016D">
            <w:pPr>
              <w:rPr>
                <w:rFonts w:cs="Arial"/>
                <w:b/>
                <w:bCs/>
              </w:rPr>
            </w:pPr>
            <w:r>
              <w:rPr>
                <w:rFonts w:cs="Arial"/>
                <w:b/>
                <w:bCs/>
              </w:rPr>
              <w:t>Documentation</w:t>
            </w:r>
          </w:p>
        </w:tc>
      </w:tr>
      <w:tr w:rsidR="00C16D07" w14:paraId="2DB476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8960F" w14:textId="77777777" w:rsidR="00C16D07" w:rsidRDefault="00C16D07" w:rsidP="0081016D">
            <w:pPr>
              <w:rPr>
                <w:rFonts w:cs="Arial"/>
              </w:rPr>
            </w:pPr>
            <w:r>
              <w:rPr>
                <w:rFonts w:cs="Arial"/>
              </w:rPr>
              <w:t>TYPE (fixed: DATA)</w:t>
            </w:r>
          </w:p>
        </w:tc>
        <w:tc>
          <w:tcPr>
            <w:tcW w:w="0" w:type="auto"/>
            <w:tcBorders>
              <w:top w:val="outset" w:sz="6" w:space="0" w:color="auto"/>
              <w:left w:val="outset" w:sz="6" w:space="0" w:color="auto"/>
              <w:bottom w:val="outset" w:sz="6" w:space="0" w:color="auto"/>
              <w:right w:val="outset" w:sz="6" w:space="0" w:color="auto"/>
            </w:tcBorders>
            <w:hideMark/>
          </w:tcPr>
          <w:p w14:paraId="5C019138" w14:textId="77777777" w:rsidR="00C16D07" w:rsidRDefault="00C16D07"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432CEE08" w14:textId="77777777" w:rsidR="00C16D07" w:rsidRDefault="00C16D07" w:rsidP="0081016D">
            <w:pPr>
              <w:rPr>
                <w:rFonts w:cs="Arial"/>
              </w:rPr>
            </w:pPr>
            <w:r>
              <w:rPr>
                <w:rFonts w:cs="Arial"/>
              </w:rPr>
              <w:t xml:space="preserve">TYPE is a fixed attribute that is used to ensure only of each event selector may be provided, when it is referenced in a uniqueness constraint. </w:t>
            </w:r>
          </w:p>
        </w:tc>
      </w:tr>
    </w:tbl>
    <w:p w14:paraId="7F3F9F9E"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67"/>
        <w:gridCol w:w="2257"/>
        <w:gridCol w:w="3951"/>
      </w:tblGrid>
      <w:tr w:rsidR="00C16D07" w14:paraId="7F5889A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DB7339" w14:textId="77777777" w:rsidR="00C16D07" w:rsidRDefault="00C16D07"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E0313D"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CDE1B5" w14:textId="77777777" w:rsidR="00C16D07" w:rsidRDefault="00C16D07" w:rsidP="0081016D">
            <w:pPr>
              <w:rPr>
                <w:rFonts w:cs="Arial"/>
                <w:b/>
                <w:bCs/>
              </w:rPr>
            </w:pPr>
            <w:r>
              <w:rPr>
                <w:rFonts w:cs="Arial"/>
                <w:b/>
                <w:bCs/>
              </w:rPr>
              <w:t>Documentation</w:t>
            </w:r>
          </w:p>
        </w:tc>
      </w:tr>
      <w:tr w:rsidR="00C16D07" w14:paraId="7BCCAE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5047D" w14:textId="77777777" w:rsidR="00C16D07" w:rsidRDefault="00C16D07" w:rsidP="0081016D">
            <w:pPr>
              <w:rPr>
                <w:rFonts w:cs="Arial"/>
              </w:rPr>
            </w:pPr>
            <w:r>
              <w:rPr>
                <w:rFonts w:cs="Arial"/>
              </w:rPr>
              <w:t>AllEvents</w:t>
            </w:r>
          </w:p>
        </w:tc>
        <w:tc>
          <w:tcPr>
            <w:tcW w:w="0" w:type="auto"/>
            <w:tcBorders>
              <w:top w:val="outset" w:sz="6" w:space="0" w:color="auto"/>
              <w:left w:val="outset" w:sz="6" w:space="0" w:color="auto"/>
              <w:bottom w:val="outset" w:sz="6" w:space="0" w:color="auto"/>
              <w:right w:val="outset" w:sz="6" w:space="0" w:color="auto"/>
            </w:tcBorders>
            <w:hideMark/>
          </w:tcPr>
          <w:p w14:paraId="0FA9F3F9"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060152A8" w14:textId="77777777" w:rsidR="00C16D07" w:rsidRDefault="00C16D07" w:rsidP="0081016D">
            <w:pPr>
              <w:rPr>
                <w:rFonts w:cs="Arial"/>
              </w:rPr>
            </w:pPr>
            <w:r>
              <w:rPr>
                <w:rFonts w:cs="Arial"/>
              </w:rPr>
              <w:t>AllEvents subscribes to all data registration events in the repository.</w:t>
            </w:r>
          </w:p>
        </w:tc>
      </w:tr>
      <w:tr w:rsidR="00C16D07" w14:paraId="7F5853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2E88F" w14:textId="77777777" w:rsidR="00C16D07" w:rsidRDefault="00C16D07" w:rsidP="0081016D">
            <w:pPr>
              <w:rPr>
                <w:rFonts w:cs="Arial"/>
              </w:rPr>
            </w:pPr>
            <w:r>
              <w:rPr>
                <w:rFonts w:cs="Arial"/>
              </w:rPr>
              <w:t>RegistrationID</w:t>
            </w:r>
          </w:p>
        </w:tc>
        <w:tc>
          <w:tcPr>
            <w:tcW w:w="0" w:type="auto"/>
            <w:tcBorders>
              <w:top w:val="outset" w:sz="6" w:space="0" w:color="auto"/>
              <w:left w:val="outset" w:sz="6" w:space="0" w:color="auto"/>
              <w:bottom w:val="outset" w:sz="6" w:space="0" w:color="auto"/>
              <w:right w:val="outset" w:sz="6" w:space="0" w:color="auto"/>
            </w:tcBorders>
            <w:hideMark/>
          </w:tcPr>
          <w:p w14:paraId="7FE0ABA8"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9265A05" w14:textId="77777777" w:rsidR="00C16D07" w:rsidRDefault="00C16D07" w:rsidP="0081016D">
            <w:pPr>
              <w:rPr>
                <w:rFonts w:cs="Arial"/>
              </w:rPr>
            </w:pPr>
            <w:r>
              <w:rPr>
                <w:rFonts w:cs="Arial"/>
              </w:rPr>
              <w:t>RegistrationID subscribes to all the data registration events for the unique registration referenced.</w:t>
            </w:r>
          </w:p>
        </w:tc>
      </w:tr>
      <w:tr w:rsidR="00C16D07" w14:paraId="4F453A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91AFBC" w14:textId="77777777" w:rsidR="00C16D07" w:rsidRDefault="00C16D07"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420FA81F" w14:textId="77777777" w:rsidR="00C16D07" w:rsidRDefault="00C16D07"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6DB18B98" w14:textId="77777777" w:rsidR="00C16D07" w:rsidRDefault="00C16D07" w:rsidP="0081016D">
            <w:pPr>
              <w:rPr>
                <w:rFonts w:cs="Arial"/>
              </w:rPr>
            </w:pPr>
            <w:r>
              <w:rPr>
                <w:rFonts w:cs="Arial"/>
              </w:rPr>
              <w:t>ProvisionAgreementReference subscribes to all data registration events for the explicitly referenced provision agreement.</w:t>
            </w:r>
          </w:p>
        </w:tc>
      </w:tr>
      <w:tr w:rsidR="00C16D07" w14:paraId="36296E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DCA3E1" w14:textId="77777777" w:rsidR="00C16D07" w:rsidRDefault="00C16D07"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0487BB05" w14:textId="77777777" w:rsidR="00C16D07" w:rsidRDefault="00C16D07"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661E5ED8" w14:textId="77777777" w:rsidR="00C16D07" w:rsidRDefault="00C16D07" w:rsidP="0081016D">
            <w:pPr>
              <w:rPr>
                <w:rFonts w:cs="Arial"/>
              </w:rPr>
            </w:pPr>
            <w:r>
              <w:rPr>
                <w:rFonts w:cs="Arial"/>
              </w:rPr>
              <w:t>DataProviderReference subscribes to all data registration events for the explicitly referenced data provider.</w:t>
            </w:r>
          </w:p>
        </w:tc>
      </w:tr>
      <w:tr w:rsidR="00C16D07" w14:paraId="0F4BC2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8F11CA" w14:textId="77777777" w:rsidR="00C16D07" w:rsidRDefault="00C16D07" w:rsidP="0081016D">
            <w:pPr>
              <w:rPr>
                <w:rFonts w:cs="Arial"/>
              </w:rPr>
            </w:pPr>
            <w:r>
              <w:rPr>
                <w:rFonts w:cs="Arial"/>
              </w:rPr>
              <w:t>DataflowReference</w:t>
            </w:r>
          </w:p>
        </w:tc>
        <w:tc>
          <w:tcPr>
            <w:tcW w:w="0" w:type="auto"/>
            <w:tcBorders>
              <w:top w:val="outset" w:sz="6" w:space="0" w:color="auto"/>
              <w:left w:val="outset" w:sz="6" w:space="0" w:color="auto"/>
              <w:bottom w:val="outset" w:sz="6" w:space="0" w:color="auto"/>
              <w:right w:val="outset" w:sz="6" w:space="0" w:color="auto"/>
            </w:tcBorders>
            <w:hideMark/>
          </w:tcPr>
          <w:p w14:paraId="01AA55BE" w14:textId="77777777" w:rsidR="00C16D07" w:rsidRDefault="00C16D07" w:rsidP="0081016D">
            <w:pPr>
              <w:rPr>
                <w:rFonts w:cs="Arial"/>
              </w:rPr>
            </w:pPr>
            <w:r>
              <w:rPr>
                <w:rFonts w:cs="Arial"/>
              </w:rPr>
              <w:t>MaintainableEventTyp e</w:t>
            </w:r>
          </w:p>
        </w:tc>
        <w:tc>
          <w:tcPr>
            <w:tcW w:w="0" w:type="auto"/>
            <w:tcBorders>
              <w:top w:val="outset" w:sz="6" w:space="0" w:color="auto"/>
              <w:left w:val="outset" w:sz="6" w:space="0" w:color="auto"/>
              <w:bottom w:val="outset" w:sz="6" w:space="0" w:color="auto"/>
              <w:right w:val="outset" w:sz="6" w:space="0" w:color="auto"/>
            </w:tcBorders>
            <w:hideMark/>
          </w:tcPr>
          <w:p w14:paraId="7EA8081A" w14:textId="77777777" w:rsidR="00C16D07" w:rsidRDefault="00C16D07" w:rsidP="0081016D">
            <w:pPr>
              <w:rPr>
                <w:rFonts w:cs="Arial"/>
              </w:rPr>
            </w:pPr>
            <w:r>
              <w:rPr>
                <w:rFonts w:cs="Arial"/>
              </w:rPr>
              <w:t xml:space="preserve">DataflowReference subscribes to all data registration events for the data flows referenced by this object. This may reference one or more data flows, as the specific references fields allow for a wild-carded value. </w:t>
            </w:r>
          </w:p>
        </w:tc>
      </w:tr>
      <w:tr w:rsidR="00C16D07" w14:paraId="54FFE2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70E9C8" w14:textId="77777777" w:rsidR="00C16D07" w:rsidRDefault="00C16D07" w:rsidP="0081016D">
            <w:pPr>
              <w:rPr>
                <w:rFonts w:cs="Arial"/>
              </w:rPr>
            </w:pPr>
            <w:r>
              <w:rPr>
                <w:rFonts w:cs="Arial"/>
              </w:rPr>
              <w:t>KeyFamilyReference</w:t>
            </w:r>
          </w:p>
        </w:tc>
        <w:tc>
          <w:tcPr>
            <w:tcW w:w="0" w:type="auto"/>
            <w:tcBorders>
              <w:top w:val="outset" w:sz="6" w:space="0" w:color="auto"/>
              <w:left w:val="outset" w:sz="6" w:space="0" w:color="auto"/>
              <w:bottom w:val="outset" w:sz="6" w:space="0" w:color="auto"/>
              <w:right w:val="outset" w:sz="6" w:space="0" w:color="auto"/>
            </w:tcBorders>
            <w:hideMark/>
          </w:tcPr>
          <w:p w14:paraId="4EC59C96" w14:textId="77777777" w:rsidR="00C16D07" w:rsidRDefault="00C16D07" w:rsidP="0081016D">
            <w:pPr>
              <w:rPr>
                <w:rFonts w:cs="Arial"/>
              </w:rPr>
            </w:pPr>
            <w:r>
              <w:rPr>
                <w:rFonts w:cs="Arial"/>
              </w:rPr>
              <w:t>MaintainableEventTyp e</w:t>
            </w:r>
          </w:p>
        </w:tc>
        <w:tc>
          <w:tcPr>
            <w:tcW w:w="0" w:type="auto"/>
            <w:tcBorders>
              <w:top w:val="outset" w:sz="6" w:space="0" w:color="auto"/>
              <w:left w:val="outset" w:sz="6" w:space="0" w:color="auto"/>
              <w:bottom w:val="outset" w:sz="6" w:space="0" w:color="auto"/>
              <w:right w:val="outset" w:sz="6" w:space="0" w:color="auto"/>
            </w:tcBorders>
            <w:hideMark/>
          </w:tcPr>
          <w:p w14:paraId="0E14F4CC" w14:textId="77777777" w:rsidR="00C16D07" w:rsidRDefault="00C16D07" w:rsidP="0081016D">
            <w:pPr>
              <w:rPr>
                <w:rFonts w:cs="Arial"/>
              </w:rPr>
            </w:pPr>
            <w:r>
              <w:rPr>
                <w:rFonts w:cs="Arial"/>
              </w:rPr>
              <w:t xml:space="preserve">KeyFamilyReference subscribes to all data registration events for the key families referenced by this object. This may reference one or more key families, as the specific references fields allow for a wild-carded value. </w:t>
            </w:r>
          </w:p>
        </w:tc>
      </w:tr>
      <w:tr w:rsidR="00C16D07" w14:paraId="14532F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9FDD72" w14:textId="77777777" w:rsidR="00C16D07" w:rsidRDefault="00C16D07" w:rsidP="0081016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14:paraId="4AFF6609" w14:textId="77777777" w:rsidR="00C16D07" w:rsidRDefault="00C16D07" w:rsidP="0081016D">
            <w:pPr>
              <w:rPr>
                <w:rFonts w:cs="Arial"/>
              </w:rPr>
            </w:pPr>
            <w:r>
              <w:rPr>
                <w:rFonts w:cs="Arial"/>
              </w:rPr>
              <w:t>CategoryReferenceTyp e</w:t>
            </w:r>
          </w:p>
        </w:tc>
        <w:tc>
          <w:tcPr>
            <w:tcW w:w="0" w:type="auto"/>
            <w:tcBorders>
              <w:top w:val="outset" w:sz="6" w:space="0" w:color="auto"/>
              <w:left w:val="outset" w:sz="6" w:space="0" w:color="auto"/>
              <w:bottom w:val="outset" w:sz="6" w:space="0" w:color="auto"/>
              <w:right w:val="outset" w:sz="6" w:space="0" w:color="auto"/>
            </w:tcBorders>
            <w:hideMark/>
          </w:tcPr>
          <w:p w14:paraId="42FA386B" w14:textId="77777777" w:rsidR="00C16D07" w:rsidRDefault="00C16D07" w:rsidP="0081016D">
            <w:pPr>
              <w:rPr>
                <w:rFonts w:cs="Arial"/>
              </w:rPr>
            </w:pPr>
            <w:r>
              <w:rPr>
                <w:rFonts w:cs="Arial"/>
              </w:rPr>
              <w:t xml:space="preserve">Category subscribes to all data registration events for any data flows or key families that are categorized by the referenced category. </w:t>
            </w:r>
          </w:p>
        </w:tc>
      </w:tr>
    </w:tbl>
    <w:p w14:paraId="565F5C8A" w14:textId="77777777" w:rsidR="00C16D07" w:rsidRDefault="00C16D07" w:rsidP="00C16D07">
      <w:pPr>
        <w:pStyle w:val="section"/>
        <w:rPr>
          <w:rFonts w:eastAsiaTheme="minorEastAsia"/>
        </w:rPr>
      </w:pPr>
      <w:r>
        <w:rPr>
          <w:b/>
          <w:bCs/>
        </w:rPr>
        <w:t xml:space="preserve">MetadataRegistrationEventsType: </w:t>
      </w:r>
      <w:r>
        <w:t>MetadataRegistrationEventsType details the metadata registration events for the subscription. It is possible to subscribe to all metadata registration events in the repository, or specific events for; single registrations, provision agreements, data providers, metadata flows, metadata structure definitions, and categories that categorize metadata flows or metadata structure definitions.</w:t>
      </w:r>
    </w:p>
    <w:p w14:paraId="236E09A1" w14:textId="77777777" w:rsidR="00C16D07" w:rsidRDefault="00C16D07" w:rsidP="00C16D07">
      <w:pPr>
        <w:pStyle w:val="NormalWeb"/>
        <w:rPr>
          <w:szCs w:val="20"/>
        </w:rPr>
      </w:pPr>
      <w:r>
        <w:t xml:space="preserve">Attributes: </w:t>
      </w:r>
    </w:p>
    <w:p w14:paraId="4F7423C1" w14:textId="77777777" w:rsidR="00C16D07" w:rsidRDefault="00C16D07" w:rsidP="00C16D07">
      <w:pPr>
        <w:rPr>
          <w:rFonts w:cs="Arial"/>
        </w:rPr>
      </w:pPr>
      <w:r>
        <w:rPr>
          <w:rStyle w:val="code1"/>
        </w:rPr>
        <w:t>TYPE?</w:t>
      </w:r>
    </w:p>
    <w:p w14:paraId="358C7AC8" w14:textId="77777777" w:rsidR="00C16D07" w:rsidRDefault="00C16D07" w:rsidP="00C16D07">
      <w:pPr>
        <w:pStyle w:val="NormalWeb"/>
        <w:rPr>
          <w:rFonts w:eastAsiaTheme="minorEastAsia"/>
          <w:szCs w:val="20"/>
        </w:rPr>
      </w:pPr>
      <w:r>
        <w:t xml:space="preserve">Content: </w:t>
      </w:r>
    </w:p>
    <w:p w14:paraId="694F1210" w14:textId="77777777" w:rsidR="00C16D07" w:rsidRDefault="00C16D07" w:rsidP="00C16D07">
      <w:pPr>
        <w:rPr>
          <w:rFonts w:cs="Arial"/>
        </w:rPr>
      </w:pPr>
      <w:r>
        <w:rPr>
          <w:rStyle w:val="code1"/>
        </w:rPr>
        <w:t>(AllEvents | (RegistrationID | ProvisionAgreement | DataProvider | MetadataflowReference | MetadataStructureDefinitionReference | Category)+)</w:t>
      </w:r>
    </w:p>
    <w:p w14:paraId="1974CDA0" w14:textId="77777777" w:rsidR="00C16D07" w:rsidRDefault="00C16D07" w:rsidP="00C16D07">
      <w:pPr>
        <w:pStyle w:val="NormalWeb"/>
        <w:rPr>
          <w:rFonts w:eastAsiaTheme="minorEastAsia"/>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99"/>
        <w:gridCol w:w="855"/>
        <w:gridCol w:w="5621"/>
      </w:tblGrid>
      <w:tr w:rsidR="00C16D07" w14:paraId="757BB79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01367D"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941834"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713E9C" w14:textId="77777777" w:rsidR="00C16D07" w:rsidRDefault="00C16D07" w:rsidP="0081016D">
            <w:pPr>
              <w:rPr>
                <w:rFonts w:cs="Arial"/>
                <w:b/>
                <w:bCs/>
              </w:rPr>
            </w:pPr>
            <w:r>
              <w:rPr>
                <w:rFonts w:cs="Arial"/>
                <w:b/>
                <w:bCs/>
              </w:rPr>
              <w:t>Documentation</w:t>
            </w:r>
          </w:p>
        </w:tc>
      </w:tr>
      <w:tr w:rsidR="00C16D07" w14:paraId="48337B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3F22A7" w14:textId="77777777" w:rsidR="00C16D07" w:rsidRDefault="00C16D07" w:rsidP="0081016D">
            <w:pPr>
              <w:rPr>
                <w:rFonts w:cs="Arial"/>
              </w:rPr>
            </w:pPr>
            <w:r>
              <w:rPr>
                <w:rFonts w:cs="Arial"/>
              </w:rPr>
              <w:t>TYPE (fixed: METADATA)</w:t>
            </w:r>
          </w:p>
        </w:tc>
        <w:tc>
          <w:tcPr>
            <w:tcW w:w="0" w:type="auto"/>
            <w:tcBorders>
              <w:top w:val="outset" w:sz="6" w:space="0" w:color="auto"/>
              <w:left w:val="outset" w:sz="6" w:space="0" w:color="auto"/>
              <w:bottom w:val="outset" w:sz="6" w:space="0" w:color="auto"/>
              <w:right w:val="outset" w:sz="6" w:space="0" w:color="auto"/>
            </w:tcBorders>
            <w:hideMark/>
          </w:tcPr>
          <w:p w14:paraId="5F2131D0" w14:textId="77777777" w:rsidR="00C16D07" w:rsidRDefault="00C16D07"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780EDE7" w14:textId="77777777" w:rsidR="00C16D07" w:rsidRDefault="00C16D07" w:rsidP="0081016D">
            <w:pPr>
              <w:rPr>
                <w:rFonts w:cs="Arial"/>
              </w:rPr>
            </w:pPr>
            <w:r>
              <w:rPr>
                <w:rFonts w:cs="Arial"/>
              </w:rPr>
              <w:t xml:space="preserve">TYPE is a fixed attribute that is used to ensure only of each event selector may be provided, when it is referenced in a uniqueness constraint. </w:t>
            </w:r>
          </w:p>
        </w:tc>
      </w:tr>
    </w:tbl>
    <w:p w14:paraId="7A1A989D"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36"/>
        <w:gridCol w:w="2196"/>
        <w:gridCol w:w="3843"/>
      </w:tblGrid>
      <w:tr w:rsidR="00C16D07" w14:paraId="66E426E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5DCA06"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1C4649"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C12CE5" w14:textId="77777777" w:rsidR="00C16D07" w:rsidRDefault="00C16D07" w:rsidP="0081016D">
            <w:pPr>
              <w:rPr>
                <w:rFonts w:cs="Arial"/>
                <w:b/>
                <w:bCs/>
              </w:rPr>
            </w:pPr>
            <w:r>
              <w:rPr>
                <w:rFonts w:cs="Arial"/>
                <w:b/>
                <w:bCs/>
              </w:rPr>
              <w:t>Documentation</w:t>
            </w:r>
          </w:p>
        </w:tc>
      </w:tr>
      <w:tr w:rsidR="00C16D07" w14:paraId="040AB5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46FD6" w14:textId="77777777" w:rsidR="00C16D07" w:rsidRDefault="00C16D07" w:rsidP="0081016D">
            <w:pPr>
              <w:rPr>
                <w:rFonts w:cs="Arial"/>
              </w:rPr>
            </w:pPr>
            <w:r>
              <w:rPr>
                <w:rFonts w:cs="Arial"/>
              </w:rPr>
              <w:t>AllEvents</w:t>
            </w:r>
          </w:p>
        </w:tc>
        <w:tc>
          <w:tcPr>
            <w:tcW w:w="0" w:type="auto"/>
            <w:tcBorders>
              <w:top w:val="outset" w:sz="6" w:space="0" w:color="auto"/>
              <w:left w:val="outset" w:sz="6" w:space="0" w:color="auto"/>
              <w:bottom w:val="outset" w:sz="6" w:space="0" w:color="auto"/>
              <w:right w:val="outset" w:sz="6" w:space="0" w:color="auto"/>
            </w:tcBorders>
            <w:hideMark/>
          </w:tcPr>
          <w:p w14:paraId="7A33465F" w14:textId="77777777" w:rsidR="00C16D07" w:rsidRDefault="00C16D07"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1C1F9E5A" w14:textId="77777777" w:rsidR="00C16D07" w:rsidRDefault="00C16D07" w:rsidP="0081016D">
            <w:pPr>
              <w:rPr>
                <w:rFonts w:cs="Arial"/>
              </w:rPr>
            </w:pPr>
            <w:r>
              <w:rPr>
                <w:rFonts w:cs="Arial"/>
              </w:rPr>
              <w:t>AllEvents subscribes to all metadata registration events in the repository.</w:t>
            </w:r>
          </w:p>
        </w:tc>
      </w:tr>
      <w:tr w:rsidR="00C16D07" w14:paraId="0AC5F3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E73157" w14:textId="77777777" w:rsidR="00C16D07" w:rsidRDefault="00C16D07" w:rsidP="0081016D">
            <w:pPr>
              <w:rPr>
                <w:rFonts w:cs="Arial"/>
              </w:rPr>
            </w:pPr>
            <w:r>
              <w:rPr>
                <w:rFonts w:cs="Arial"/>
              </w:rPr>
              <w:t>RegistrationID</w:t>
            </w:r>
          </w:p>
        </w:tc>
        <w:tc>
          <w:tcPr>
            <w:tcW w:w="0" w:type="auto"/>
            <w:tcBorders>
              <w:top w:val="outset" w:sz="6" w:space="0" w:color="auto"/>
              <w:left w:val="outset" w:sz="6" w:space="0" w:color="auto"/>
              <w:bottom w:val="outset" w:sz="6" w:space="0" w:color="auto"/>
              <w:right w:val="outset" w:sz="6" w:space="0" w:color="auto"/>
            </w:tcBorders>
            <w:hideMark/>
          </w:tcPr>
          <w:p w14:paraId="255CAB80" w14:textId="77777777" w:rsidR="00C16D07" w:rsidRDefault="00C16D07"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F2C1F9E" w14:textId="77777777" w:rsidR="00C16D07" w:rsidRDefault="00C16D07" w:rsidP="0081016D">
            <w:pPr>
              <w:rPr>
                <w:rFonts w:cs="Arial"/>
              </w:rPr>
            </w:pPr>
            <w:r>
              <w:rPr>
                <w:rFonts w:cs="Arial"/>
              </w:rPr>
              <w:t>RegistrationID subscribes to all the metadata registration events for the unique registration referenced.</w:t>
            </w:r>
          </w:p>
        </w:tc>
      </w:tr>
      <w:tr w:rsidR="00C16D07" w14:paraId="6C69A9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F1084" w14:textId="77777777" w:rsidR="00C16D07" w:rsidRDefault="00C16D07"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2DC99349" w14:textId="77777777" w:rsidR="00C16D07" w:rsidRDefault="00C16D07"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2924309C" w14:textId="77777777" w:rsidR="00C16D07" w:rsidRDefault="00C16D07" w:rsidP="0081016D">
            <w:pPr>
              <w:rPr>
                <w:rFonts w:cs="Arial"/>
              </w:rPr>
            </w:pPr>
            <w:r>
              <w:rPr>
                <w:rFonts w:cs="Arial"/>
              </w:rPr>
              <w:t>ProvisionAgreementReference subscribes to all metadata registration events for the explicitly referenced provision agreement.</w:t>
            </w:r>
          </w:p>
        </w:tc>
      </w:tr>
      <w:tr w:rsidR="00C16D07" w14:paraId="0AED04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941734" w14:textId="77777777" w:rsidR="00C16D07" w:rsidRDefault="00C16D07"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484AF072" w14:textId="77777777" w:rsidR="00C16D07" w:rsidRDefault="00C16D07"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7DF714FC" w14:textId="77777777" w:rsidR="00C16D07" w:rsidRDefault="00C16D07" w:rsidP="0081016D">
            <w:pPr>
              <w:rPr>
                <w:rFonts w:cs="Arial"/>
              </w:rPr>
            </w:pPr>
            <w:r>
              <w:rPr>
                <w:rFonts w:cs="Arial"/>
              </w:rPr>
              <w:t>DataProvider subscribes to all metadata registration events for the explicitly referenced data provider.</w:t>
            </w:r>
          </w:p>
        </w:tc>
      </w:tr>
      <w:tr w:rsidR="00C16D07" w14:paraId="79D822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BF68F7" w14:textId="77777777" w:rsidR="00C16D07" w:rsidRDefault="00C16D07" w:rsidP="0081016D">
            <w:pPr>
              <w:rPr>
                <w:rFonts w:cs="Arial"/>
              </w:rPr>
            </w:pPr>
            <w:r>
              <w:rPr>
                <w:rFonts w:cs="Arial"/>
              </w:rPr>
              <w:t>MetadataflowReferenc e</w:t>
            </w:r>
          </w:p>
        </w:tc>
        <w:tc>
          <w:tcPr>
            <w:tcW w:w="0" w:type="auto"/>
            <w:tcBorders>
              <w:top w:val="outset" w:sz="6" w:space="0" w:color="auto"/>
              <w:left w:val="outset" w:sz="6" w:space="0" w:color="auto"/>
              <w:bottom w:val="outset" w:sz="6" w:space="0" w:color="auto"/>
              <w:right w:val="outset" w:sz="6" w:space="0" w:color="auto"/>
            </w:tcBorders>
            <w:hideMark/>
          </w:tcPr>
          <w:p w14:paraId="672A93F6" w14:textId="77777777" w:rsidR="00C16D07" w:rsidRDefault="00C16D07" w:rsidP="0081016D">
            <w:pPr>
              <w:rPr>
                <w:rFonts w:cs="Arial"/>
              </w:rPr>
            </w:pPr>
            <w:r>
              <w:rPr>
                <w:rFonts w:cs="Arial"/>
              </w:rPr>
              <w:t>MaintainableEventTyp e</w:t>
            </w:r>
          </w:p>
        </w:tc>
        <w:tc>
          <w:tcPr>
            <w:tcW w:w="0" w:type="auto"/>
            <w:tcBorders>
              <w:top w:val="outset" w:sz="6" w:space="0" w:color="auto"/>
              <w:left w:val="outset" w:sz="6" w:space="0" w:color="auto"/>
              <w:bottom w:val="outset" w:sz="6" w:space="0" w:color="auto"/>
              <w:right w:val="outset" w:sz="6" w:space="0" w:color="auto"/>
            </w:tcBorders>
            <w:hideMark/>
          </w:tcPr>
          <w:p w14:paraId="677B221A" w14:textId="77777777" w:rsidR="00C16D07" w:rsidRDefault="00C16D07" w:rsidP="0081016D">
            <w:pPr>
              <w:rPr>
                <w:rFonts w:cs="Arial"/>
              </w:rPr>
            </w:pPr>
            <w:r>
              <w:rPr>
                <w:rFonts w:cs="Arial"/>
              </w:rPr>
              <w:t xml:space="preserve">MetadataflowReference subscribes to all metadata registration events for the metadata flows referenced by this object. This may reference one or more metadata flows, as the specific references fields allow for a wild-carded value. </w:t>
            </w:r>
          </w:p>
        </w:tc>
      </w:tr>
      <w:tr w:rsidR="00C16D07" w14:paraId="349AB8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A4E7CC" w14:textId="77777777" w:rsidR="00C16D07" w:rsidRDefault="00C16D07" w:rsidP="0081016D">
            <w:pPr>
              <w:rPr>
                <w:rFonts w:cs="Arial"/>
              </w:rPr>
            </w:pPr>
            <w:r>
              <w:rPr>
                <w:rFonts w:cs="Arial"/>
              </w:rPr>
              <w:t>MetadataStructureDef initionReference</w:t>
            </w:r>
          </w:p>
        </w:tc>
        <w:tc>
          <w:tcPr>
            <w:tcW w:w="0" w:type="auto"/>
            <w:tcBorders>
              <w:top w:val="outset" w:sz="6" w:space="0" w:color="auto"/>
              <w:left w:val="outset" w:sz="6" w:space="0" w:color="auto"/>
              <w:bottom w:val="outset" w:sz="6" w:space="0" w:color="auto"/>
              <w:right w:val="outset" w:sz="6" w:space="0" w:color="auto"/>
            </w:tcBorders>
            <w:hideMark/>
          </w:tcPr>
          <w:p w14:paraId="185D8542" w14:textId="77777777" w:rsidR="00C16D07" w:rsidRDefault="00C16D07" w:rsidP="0081016D">
            <w:pPr>
              <w:rPr>
                <w:rFonts w:cs="Arial"/>
              </w:rPr>
            </w:pPr>
            <w:r>
              <w:rPr>
                <w:rFonts w:cs="Arial"/>
              </w:rPr>
              <w:t>MaintainableEventTyp e</w:t>
            </w:r>
          </w:p>
        </w:tc>
        <w:tc>
          <w:tcPr>
            <w:tcW w:w="0" w:type="auto"/>
            <w:tcBorders>
              <w:top w:val="outset" w:sz="6" w:space="0" w:color="auto"/>
              <w:left w:val="outset" w:sz="6" w:space="0" w:color="auto"/>
              <w:bottom w:val="outset" w:sz="6" w:space="0" w:color="auto"/>
              <w:right w:val="outset" w:sz="6" w:space="0" w:color="auto"/>
            </w:tcBorders>
            <w:hideMark/>
          </w:tcPr>
          <w:p w14:paraId="56CDEA1A" w14:textId="77777777" w:rsidR="00C16D07" w:rsidRDefault="00C16D07" w:rsidP="0081016D">
            <w:pPr>
              <w:rPr>
                <w:rFonts w:cs="Arial"/>
              </w:rPr>
            </w:pPr>
            <w:r>
              <w:rPr>
                <w:rFonts w:cs="Arial"/>
              </w:rPr>
              <w:t xml:space="preserve">MetadataStructureDefinitionReference subscribes to all metadata registration events for the metadata structure definitions referenced by this object. This may reference one or more metadata structure definitions, as the specific references fields allow for a wild-carded value. </w:t>
            </w:r>
          </w:p>
        </w:tc>
      </w:tr>
      <w:tr w:rsidR="00C16D07" w14:paraId="1C5318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B6CD8C" w14:textId="77777777" w:rsidR="00C16D07" w:rsidRDefault="00C16D07" w:rsidP="0081016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14:paraId="35F84A54" w14:textId="77777777" w:rsidR="00C16D07" w:rsidRDefault="00C16D07" w:rsidP="0081016D">
            <w:pPr>
              <w:rPr>
                <w:rFonts w:cs="Arial"/>
              </w:rPr>
            </w:pPr>
            <w:r>
              <w:rPr>
                <w:rFonts w:cs="Arial"/>
              </w:rPr>
              <w:t>CategoryReferenceTyp e</w:t>
            </w:r>
          </w:p>
        </w:tc>
        <w:tc>
          <w:tcPr>
            <w:tcW w:w="0" w:type="auto"/>
            <w:tcBorders>
              <w:top w:val="outset" w:sz="6" w:space="0" w:color="auto"/>
              <w:left w:val="outset" w:sz="6" w:space="0" w:color="auto"/>
              <w:bottom w:val="outset" w:sz="6" w:space="0" w:color="auto"/>
              <w:right w:val="outset" w:sz="6" w:space="0" w:color="auto"/>
            </w:tcBorders>
            <w:hideMark/>
          </w:tcPr>
          <w:p w14:paraId="11484386" w14:textId="77777777" w:rsidR="00C16D07" w:rsidRDefault="00C16D07" w:rsidP="0081016D">
            <w:pPr>
              <w:rPr>
                <w:rFonts w:cs="Arial"/>
              </w:rPr>
            </w:pPr>
            <w:r>
              <w:rPr>
                <w:rFonts w:cs="Arial"/>
              </w:rPr>
              <w:t xml:space="preserve">Category subscribes to all metadata registration events for any metadata flows or metadata structure definitions that are categorized by the referenced category. </w:t>
            </w:r>
          </w:p>
        </w:tc>
      </w:tr>
    </w:tbl>
    <w:p w14:paraId="3AD97EF9" w14:textId="77777777" w:rsidR="00C16D07" w:rsidRDefault="00C16D07" w:rsidP="00C16D07">
      <w:pPr>
        <w:pStyle w:val="section"/>
        <w:rPr>
          <w:rFonts w:eastAsiaTheme="minorEastAsia"/>
        </w:rPr>
      </w:pPr>
      <w:r>
        <w:rPr>
          <w:b/>
          <w:bCs/>
        </w:rPr>
        <w:lastRenderedPageBreak/>
        <w:t xml:space="preserve">MaintainableEventType: </w:t>
      </w:r>
      <w:r>
        <w:t>MaintainableEventType provides a reference to a maintainable object's event with either the URN of the specific object, or a set of potentially wild-carded reference fields.</w:t>
      </w:r>
    </w:p>
    <w:p w14:paraId="44E8E73B" w14:textId="77777777" w:rsidR="00C16D07" w:rsidRDefault="00C16D07" w:rsidP="00C16D07">
      <w:pPr>
        <w:pStyle w:val="NormalWeb"/>
        <w:rPr>
          <w:szCs w:val="20"/>
        </w:rPr>
      </w:pPr>
      <w:r>
        <w:t xml:space="preserve">Content: </w:t>
      </w:r>
    </w:p>
    <w:p w14:paraId="35FB94EE" w14:textId="77777777" w:rsidR="00C16D07" w:rsidRDefault="00C16D07" w:rsidP="00C16D07">
      <w:pPr>
        <w:rPr>
          <w:rFonts w:cs="Arial"/>
        </w:rPr>
      </w:pPr>
      <w:r>
        <w:rPr>
          <w:rStyle w:val="code1"/>
        </w:rPr>
        <w:t>(URN | Ref)</w:t>
      </w:r>
    </w:p>
    <w:p w14:paraId="0F8D47C7"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200"/>
        <w:gridCol w:w="5320"/>
      </w:tblGrid>
      <w:tr w:rsidR="00C16D07" w14:paraId="647D6CF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07648D"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A94519"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CC9BB0" w14:textId="77777777" w:rsidR="00C16D07" w:rsidRDefault="00C16D07" w:rsidP="0081016D">
            <w:pPr>
              <w:rPr>
                <w:rFonts w:cs="Arial"/>
                <w:b/>
                <w:bCs/>
              </w:rPr>
            </w:pPr>
            <w:r>
              <w:rPr>
                <w:rFonts w:cs="Arial"/>
                <w:b/>
                <w:bCs/>
              </w:rPr>
              <w:t>Documentation</w:t>
            </w:r>
          </w:p>
        </w:tc>
      </w:tr>
      <w:tr w:rsidR="00C16D07" w14:paraId="3620EC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CA9BF2" w14:textId="77777777" w:rsidR="00C16D07" w:rsidRDefault="00C16D07"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9CD66B0" w14:textId="77777777" w:rsidR="00C16D07" w:rsidRDefault="00C16D07"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7E92443" w14:textId="77777777" w:rsidR="00C16D07" w:rsidRDefault="00C16D07" w:rsidP="0081016D">
            <w:pPr>
              <w:rPr>
                <w:rFonts w:cs="Arial"/>
              </w:rPr>
            </w:pPr>
            <w:r>
              <w:rPr>
                <w:rFonts w:cs="Arial"/>
              </w:rPr>
              <w:t>URN provides an explicit reference to a single object.</w:t>
            </w:r>
          </w:p>
        </w:tc>
      </w:tr>
      <w:tr w:rsidR="00C16D07" w14:paraId="63F3AA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14C2F3" w14:textId="77777777" w:rsidR="00C16D07" w:rsidRDefault="00C16D07" w:rsidP="0081016D">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14:paraId="3F879A60" w14:textId="77777777" w:rsidR="00C16D07" w:rsidRDefault="00C16D07" w:rsidP="0081016D">
            <w:pPr>
              <w:rPr>
                <w:rFonts w:cs="Arial"/>
              </w:rPr>
            </w:pPr>
            <w:r>
              <w:rPr>
                <w:rFonts w:cs="Arial"/>
              </w:rPr>
              <w:t>MaintainableQueryTyp e</w:t>
            </w:r>
          </w:p>
        </w:tc>
        <w:tc>
          <w:tcPr>
            <w:tcW w:w="0" w:type="auto"/>
            <w:tcBorders>
              <w:top w:val="outset" w:sz="6" w:space="0" w:color="auto"/>
              <w:left w:val="outset" w:sz="6" w:space="0" w:color="auto"/>
              <w:bottom w:val="outset" w:sz="6" w:space="0" w:color="auto"/>
              <w:right w:val="outset" w:sz="6" w:space="0" w:color="auto"/>
            </w:tcBorders>
            <w:hideMark/>
          </w:tcPr>
          <w:p w14:paraId="503A3442" w14:textId="77777777" w:rsidR="00C16D07" w:rsidRDefault="00C16D07" w:rsidP="0081016D">
            <w:pPr>
              <w:rPr>
                <w:rFonts w:cs="Arial"/>
              </w:rPr>
            </w:pPr>
            <w:r>
              <w:rPr>
                <w:rFonts w:cs="Arial"/>
              </w:rPr>
              <w:t>Ref provides a reference to potentially many object through the use of possible wild-carded reference fields.</w:t>
            </w:r>
          </w:p>
        </w:tc>
      </w:tr>
    </w:tbl>
    <w:p w14:paraId="15E3F178" w14:textId="77777777" w:rsidR="00C16D07" w:rsidRDefault="00C16D07" w:rsidP="00C16D07">
      <w:pPr>
        <w:pStyle w:val="section"/>
        <w:rPr>
          <w:rFonts w:eastAsiaTheme="minorEastAsia"/>
        </w:rPr>
      </w:pPr>
      <w:r>
        <w:rPr>
          <w:b/>
          <w:bCs/>
        </w:rPr>
        <w:t xml:space="preserve">StructuralEventType: </w:t>
      </w:r>
      <w:r>
        <w:t>StructuralEventType provides the details of a structure event, specifically the object that changed.</w:t>
      </w:r>
    </w:p>
    <w:p w14:paraId="64B34C2D" w14:textId="77777777" w:rsidR="00C16D07" w:rsidRDefault="00C16D07" w:rsidP="00C16D07">
      <w:pPr>
        <w:pStyle w:val="NormalWeb"/>
        <w:rPr>
          <w:szCs w:val="20"/>
        </w:rPr>
      </w:pPr>
      <w:r>
        <w:t xml:space="preserve">Content: </w:t>
      </w:r>
    </w:p>
    <w:p w14:paraId="4D7E5468" w14:textId="77777777" w:rsidR="00C16D07" w:rsidRDefault="00C16D07" w:rsidP="00C16D07">
      <w:pPr>
        <w:rPr>
          <w:rFonts w:cs="Arial"/>
        </w:rPr>
      </w:pPr>
      <w:r>
        <w:rPr>
          <w:rStyle w:val="code1"/>
        </w:rPr>
        <w:t>Structures</w:t>
      </w:r>
    </w:p>
    <w:p w14:paraId="0278EF81"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22"/>
        <w:gridCol w:w="1467"/>
        <w:gridCol w:w="5686"/>
      </w:tblGrid>
      <w:tr w:rsidR="00C16D07" w14:paraId="115F3F6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88D38B"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2877BB"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8611A1" w14:textId="77777777" w:rsidR="00C16D07" w:rsidRDefault="00C16D07" w:rsidP="0081016D">
            <w:pPr>
              <w:rPr>
                <w:rFonts w:cs="Arial"/>
                <w:b/>
                <w:bCs/>
              </w:rPr>
            </w:pPr>
            <w:r>
              <w:rPr>
                <w:rFonts w:cs="Arial"/>
                <w:b/>
                <w:bCs/>
              </w:rPr>
              <w:t>Documentation</w:t>
            </w:r>
          </w:p>
        </w:tc>
      </w:tr>
      <w:tr w:rsidR="00C16D07" w14:paraId="5C0443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0F49AD" w14:textId="77777777" w:rsidR="00C16D07" w:rsidRDefault="00C16D07" w:rsidP="0081016D">
            <w:pPr>
              <w:rPr>
                <w:rFonts w:cs="Arial"/>
              </w:rPr>
            </w:pPr>
            <w:r>
              <w:rPr>
                <w:rFonts w:cs="Arial"/>
              </w:rPr>
              <w:t>Structures</w:t>
            </w:r>
          </w:p>
        </w:tc>
        <w:tc>
          <w:tcPr>
            <w:tcW w:w="0" w:type="auto"/>
            <w:tcBorders>
              <w:top w:val="outset" w:sz="6" w:space="0" w:color="auto"/>
              <w:left w:val="outset" w:sz="6" w:space="0" w:color="auto"/>
              <w:bottom w:val="outset" w:sz="6" w:space="0" w:color="auto"/>
              <w:right w:val="outset" w:sz="6" w:space="0" w:color="auto"/>
            </w:tcBorders>
            <w:hideMark/>
          </w:tcPr>
          <w:p w14:paraId="7B8A38BA" w14:textId="77777777" w:rsidR="00C16D07" w:rsidRDefault="00C16D07" w:rsidP="0081016D">
            <w:pPr>
              <w:rPr>
                <w:rFonts w:cs="Arial"/>
              </w:rPr>
            </w:pPr>
            <w:r>
              <w:rPr>
                <w:rFonts w:cs="Arial"/>
              </w:rPr>
              <w:t>StructuresType</w:t>
            </w:r>
          </w:p>
        </w:tc>
        <w:tc>
          <w:tcPr>
            <w:tcW w:w="0" w:type="auto"/>
            <w:tcBorders>
              <w:top w:val="outset" w:sz="6" w:space="0" w:color="auto"/>
              <w:left w:val="outset" w:sz="6" w:space="0" w:color="auto"/>
              <w:bottom w:val="outset" w:sz="6" w:space="0" w:color="auto"/>
              <w:right w:val="outset" w:sz="6" w:space="0" w:color="auto"/>
            </w:tcBorders>
            <w:hideMark/>
          </w:tcPr>
          <w:p w14:paraId="00AF3155" w14:textId="77777777" w:rsidR="00C16D07" w:rsidRDefault="00C16D07" w:rsidP="0081016D">
            <w:pPr>
              <w:rPr>
                <w:rFonts w:cs="Arial"/>
              </w:rPr>
            </w:pPr>
            <w:r>
              <w:rPr>
                <w:rFonts w:cs="Arial"/>
              </w:rPr>
              <w:t xml:space="preserve">Structures contains the details of the structural object that has triggered the event. Although this container allows for multiple structural object, it should only contain the one changed object. </w:t>
            </w:r>
          </w:p>
        </w:tc>
      </w:tr>
    </w:tbl>
    <w:p w14:paraId="2AA9D29C" w14:textId="77777777" w:rsidR="00C16D07" w:rsidRDefault="00C16D07" w:rsidP="00C16D07">
      <w:pPr>
        <w:pStyle w:val="section"/>
        <w:rPr>
          <w:rFonts w:eastAsiaTheme="minorEastAsia"/>
        </w:rPr>
      </w:pPr>
      <w:r>
        <w:rPr>
          <w:b/>
          <w:bCs/>
        </w:rPr>
        <w:t xml:space="preserve">RegistrationEventType: </w:t>
      </w:r>
      <w:r>
        <w:t>This provides the details of a data or metadata registration event for the purposes of notification.</w:t>
      </w:r>
    </w:p>
    <w:p w14:paraId="50018662" w14:textId="77777777" w:rsidR="00C16D07" w:rsidRDefault="00C16D07" w:rsidP="00C16D07">
      <w:pPr>
        <w:pStyle w:val="NormalWeb"/>
        <w:rPr>
          <w:szCs w:val="20"/>
        </w:rPr>
      </w:pPr>
      <w:r>
        <w:t xml:space="preserve">Content: </w:t>
      </w:r>
    </w:p>
    <w:p w14:paraId="658D4407" w14:textId="77777777" w:rsidR="00C16D07" w:rsidRDefault="00C16D07" w:rsidP="00C16D07">
      <w:pPr>
        <w:rPr>
          <w:rFonts w:cs="Arial"/>
        </w:rPr>
      </w:pPr>
      <w:r>
        <w:rPr>
          <w:rStyle w:val="code1"/>
        </w:rPr>
        <w:t>Registration</w:t>
      </w:r>
    </w:p>
    <w:p w14:paraId="7777A5FE" w14:textId="77777777" w:rsidR="00C16D07" w:rsidRDefault="00C16D07" w:rsidP="00C16D07">
      <w:pPr>
        <w:pStyle w:val="NormalWeb"/>
        <w:rPr>
          <w:rFonts w:eastAsiaTheme="minorEastAsia"/>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78"/>
        <w:gridCol w:w="1622"/>
        <w:gridCol w:w="5375"/>
      </w:tblGrid>
      <w:tr w:rsidR="00C16D07" w14:paraId="66FF96C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27FF3A" w14:textId="77777777" w:rsidR="00C16D07" w:rsidRDefault="00C16D07"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773AF2" w14:textId="77777777" w:rsidR="00C16D07" w:rsidRDefault="00C16D07"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1D3ED0" w14:textId="77777777" w:rsidR="00C16D07" w:rsidRDefault="00C16D07" w:rsidP="0081016D">
            <w:pPr>
              <w:rPr>
                <w:rFonts w:cs="Arial"/>
                <w:b/>
                <w:bCs/>
              </w:rPr>
            </w:pPr>
            <w:r>
              <w:rPr>
                <w:rFonts w:cs="Arial"/>
                <w:b/>
                <w:bCs/>
              </w:rPr>
              <w:t>Documentation</w:t>
            </w:r>
          </w:p>
        </w:tc>
      </w:tr>
      <w:tr w:rsidR="00C16D07" w14:paraId="433D7E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8AC81" w14:textId="77777777" w:rsidR="00C16D07" w:rsidRDefault="00C16D07" w:rsidP="0081016D">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14:paraId="5D0ECAFF" w14:textId="77777777" w:rsidR="00C16D07" w:rsidRDefault="00C16D07" w:rsidP="0081016D">
            <w:pPr>
              <w:rPr>
                <w:rFonts w:cs="Arial"/>
              </w:rPr>
            </w:pPr>
            <w:r>
              <w:rPr>
                <w:rFonts w:cs="Arial"/>
              </w:rPr>
              <w:t>RegistrationType</w:t>
            </w:r>
          </w:p>
        </w:tc>
        <w:tc>
          <w:tcPr>
            <w:tcW w:w="0" w:type="auto"/>
            <w:tcBorders>
              <w:top w:val="outset" w:sz="6" w:space="0" w:color="auto"/>
              <w:left w:val="outset" w:sz="6" w:space="0" w:color="auto"/>
              <w:bottom w:val="outset" w:sz="6" w:space="0" w:color="auto"/>
              <w:right w:val="outset" w:sz="6" w:space="0" w:color="auto"/>
            </w:tcBorders>
            <w:hideMark/>
          </w:tcPr>
          <w:p w14:paraId="1B8E757A" w14:textId="77777777" w:rsidR="00C16D07" w:rsidRDefault="00C16D07" w:rsidP="0081016D">
            <w:pPr>
              <w:rPr>
                <w:rFonts w:cs="Arial"/>
              </w:rPr>
            </w:pPr>
            <w:r>
              <w:rPr>
                <w:rFonts w:cs="Arial"/>
              </w:rPr>
              <w:t>Registration provides the changed details of the data or metadata registration.</w:t>
            </w:r>
          </w:p>
        </w:tc>
      </w:tr>
    </w:tbl>
    <w:p w14:paraId="17BEB98A" w14:textId="77777777" w:rsidR="0060547B" w:rsidRPr="0060547B" w:rsidRDefault="0060547B" w:rsidP="0060547B">
      <w:pPr>
        <w:pStyle w:val="ParagraphCharCharChar"/>
      </w:pPr>
    </w:p>
    <w:p w14:paraId="0AE0AC7E" w14:textId="77777777" w:rsidR="00DA6AC2" w:rsidRDefault="00DA6AC2" w:rsidP="00DA6AC2">
      <w:pPr>
        <w:pStyle w:val="Heading3"/>
        <w:rPr>
          <w:color w:val="000000"/>
          <w:sz w:val="24"/>
          <w:szCs w:val="24"/>
        </w:rPr>
      </w:pPr>
      <w:bookmarkStart w:id="12" w:name="_Toc290069441"/>
      <w:bookmarkStart w:id="13" w:name="_Toc82186354"/>
      <w:r>
        <w:rPr>
          <w:color w:val="000000"/>
          <w:sz w:val="24"/>
          <w:szCs w:val="24"/>
        </w:rPr>
        <w:lastRenderedPageBreak/>
        <w:t>Simple Types</w:t>
      </w:r>
      <w:bookmarkEnd w:id="12"/>
      <w:bookmarkEnd w:id="13"/>
    </w:p>
    <w:p w14:paraId="610462D7" w14:textId="77777777" w:rsidR="00C16D07" w:rsidRDefault="00C16D07" w:rsidP="00C16D07">
      <w:pPr>
        <w:pStyle w:val="section"/>
        <w:rPr>
          <w:rFonts w:eastAsiaTheme="minorEastAsia"/>
        </w:rPr>
      </w:pPr>
      <w:r>
        <w:rPr>
          <w:b/>
          <w:bCs/>
        </w:rPr>
        <w:t xml:space="preserve">IDQueryType: </w:t>
      </w:r>
      <w:r>
        <w:t>IDQueryType is a simple type that allows for an identifier to be substituted with a wild card character ("%").</w:t>
      </w:r>
    </w:p>
    <w:p w14:paraId="0050C905" w14:textId="77777777" w:rsidR="00C16D07" w:rsidRDefault="00C16D07" w:rsidP="00C16D07">
      <w:pPr>
        <w:pStyle w:val="NormalWeb"/>
        <w:rPr>
          <w:szCs w:val="20"/>
        </w:rPr>
      </w:pPr>
      <w:r>
        <w:t xml:space="preserve">Union of: </w:t>
      </w:r>
    </w:p>
    <w:p w14:paraId="363C8269" w14:textId="77777777" w:rsidR="00C16D07" w:rsidRDefault="00C16D07" w:rsidP="00C16D07">
      <w:pPr>
        <w:rPr>
          <w:rFonts w:cs="Arial"/>
        </w:rPr>
      </w:pPr>
      <w:r>
        <w:rPr>
          <w:rStyle w:val="code1"/>
        </w:rPr>
        <w:t>IDType, WildCardValueType</w:t>
      </w:r>
      <w:r>
        <w:rPr>
          <w:rFonts w:cs="Arial"/>
        </w:rPr>
        <w:t xml:space="preserve">. </w:t>
      </w:r>
    </w:p>
    <w:p w14:paraId="4A63B576" w14:textId="77777777" w:rsidR="00C16D07" w:rsidRDefault="00C16D07" w:rsidP="00C16D07">
      <w:pPr>
        <w:pStyle w:val="section"/>
        <w:rPr>
          <w:rFonts w:eastAsiaTheme="minorEastAsia"/>
        </w:rPr>
      </w:pPr>
      <w:r>
        <w:rPr>
          <w:b/>
          <w:bCs/>
        </w:rPr>
        <w:t xml:space="preserve">NestedIDQueryType: </w:t>
      </w:r>
      <w:r>
        <w:t>NestedIDQueryType is a simple type that allows for a nested identifier to be substituted with a wild card character ("%").</w:t>
      </w:r>
    </w:p>
    <w:p w14:paraId="6E354462" w14:textId="77777777" w:rsidR="00C16D07" w:rsidRDefault="00C16D07" w:rsidP="00C16D07">
      <w:pPr>
        <w:pStyle w:val="NormalWeb"/>
        <w:rPr>
          <w:szCs w:val="20"/>
        </w:rPr>
      </w:pPr>
      <w:r>
        <w:t xml:space="preserve">Union of: </w:t>
      </w:r>
    </w:p>
    <w:p w14:paraId="0C8D5F9D" w14:textId="77777777" w:rsidR="00C16D07" w:rsidRDefault="00C16D07" w:rsidP="00C16D07">
      <w:pPr>
        <w:rPr>
          <w:rFonts w:cs="Arial"/>
        </w:rPr>
      </w:pPr>
      <w:r>
        <w:rPr>
          <w:rStyle w:val="code1"/>
        </w:rPr>
        <w:t>NestedIDType, WildCardValueType</w:t>
      </w:r>
      <w:r>
        <w:rPr>
          <w:rFonts w:cs="Arial"/>
        </w:rPr>
        <w:t xml:space="preserve">. </w:t>
      </w:r>
    </w:p>
    <w:p w14:paraId="2699AED4" w14:textId="77777777" w:rsidR="00C16D07" w:rsidRDefault="00C16D07" w:rsidP="00C16D07">
      <w:pPr>
        <w:pStyle w:val="section"/>
        <w:rPr>
          <w:rFonts w:eastAsiaTheme="minorEastAsia"/>
        </w:rPr>
      </w:pPr>
      <w:r>
        <w:rPr>
          <w:b/>
          <w:bCs/>
        </w:rPr>
        <w:t xml:space="preserve">VersionQueryType: </w:t>
      </w:r>
      <w:r>
        <w:t>VersionQueryType is a simple type that allows for a version number to be substituted with a wild card character ("%") or a late bound character ("*").</w:t>
      </w:r>
    </w:p>
    <w:p w14:paraId="70D4B59B" w14:textId="77777777" w:rsidR="00C16D07" w:rsidRDefault="00C16D07" w:rsidP="00C16D07">
      <w:pPr>
        <w:pStyle w:val="NormalWeb"/>
        <w:rPr>
          <w:szCs w:val="20"/>
        </w:rPr>
      </w:pPr>
      <w:r>
        <w:t xml:space="preserve">Union of: </w:t>
      </w:r>
    </w:p>
    <w:p w14:paraId="2B47FD29" w14:textId="77777777" w:rsidR="00C16D07" w:rsidRDefault="00C16D07" w:rsidP="00C16D07">
      <w:pPr>
        <w:rPr>
          <w:rFonts w:cs="Arial"/>
        </w:rPr>
      </w:pPr>
      <w:r>
        <w:rPr>
          <w:rStyle w:val="code1"/>
        </w:rPr>
        <w:t>LegacyVersionNumberType, SemanticVersionNumberType, SemanticVersionReferenceType, WildcardType, WildCardValueType</w:t>
      </w:r>
      <w:r>
        <w:rPr>
          <w:rFonts w:cs="Arial"/>
        </w:rPr>
        <w:t xml:space="preserve">. </w:t>
      </w:r>
    </w:p>
    <w:p w14:paraId="03C7DF7F" w14:textId="77777777" w:rsidR="00C16D07" w:rsidRDefault="00C16D07" w:rsidP="00C16D07">
      <w:pPr>
        <w:pStyle w:val="section"/>
        <w:rPr>
          <w:rFonts w:eastAsiaTheme="minorEastAsia"/>
        </w:rPr>
      </w:pPr>
      <w:r>
        <w:rPr>
          <w:b/>
          <w:bCs/>
        </w:rPr>
        <w:t xml:space="preserve">StatusType: </w:t>
      </w:r>
      <w:r>
        <w:t>StatusType provides an enumeration of values that detail the status of queries or requests.</w:t>
      </w:r>
    </w:p>
    <w:p w14:paraId="25D5B732" w14:textId="77777777" w:rsidR="00C16D07" w:rsidRDefault="00C16D07" w:rsidP="00C16D07">
      <w:pPr>
        <w:rPr>
          <w:rFonts w:cs="Arial"/>
        </w:rPr>
      </w:pPr>
      <w:r>
        <w:rPr>
          <w:rFonts w:cs="Arial"/>
        </w:rPr>
        <w:t xml:space="preserve">Derived by restriction of </w:t>
      </w:r>
      <w:r>
        <w:rPr>
          <w:rStyle w:val="code1"/>
        </w:rPr>
        <w:t>xs:NMTOKEN</w:t>
      </w:r>
      <w:r>
        <w:rPr>
          <w:rFonts w:cs="Arial"/>
        </w:rPr>
        <w:t xml:space="preserve"> .</w:t>
      </w:r>
    </w:p>
    <w:p w14:paraId="12E1CB83" w14:textId="77777777" w:rsidR="00C16D07" w:rsidRDefault="00C16D07" w:rsidP="00C16D07">
      <w:pPr>
        <w:pStyle w:val="NormalWeb"/>
        <w:rPr>
          <w:rFonts w:eastAsiaTheme="minorEastAsia"/>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07"/>
        <w:gridCol w:w="7503"/>
      </w:tblGrid>
      <w:tr w:rsidR="00C16D07" w14:paraId="4D72CE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492BF7" w14:textId="77777777" w:rsidR="00C16D07" w:rsidRDefault="00C16D07"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289898" w14:textId="77777777" w:rsidR="00C16D07" w:rsidRDefault="00C16D07" w:rsidP="0081016D">
            <w:pPr>
              <w:rPr>
                <w:rFonts w:cs="Arial"/>
                <w:b/>
                <w:bCs/>
              </w:rPr>
            </w:pPr>
            <w:r>
              <w:rPr>
                <w:rFonts w:cs="Arial"/>
                <w:b/>
                <w:bCs/>
              </w:rPr>
              <w:t>Documentation</w:t>
            </w:r>
          </w:p>
        </w:tc>
      </w:tr>
      <w:tr w:rsidR="00C16D07" w14:paraId="5A07B4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5B87C" w14:textId="77777777" w:rsidR="00C16D07" w:rsidRDefault="00C16D07" w:rsidP="0081016D">
            <w:pPr>
              <w:rPr>
                <w:rFonts w:cs="Arial"/>
              </w:rPr>
            </w:pPr>
            <w:r>
              <w:rPr>
                <w:rFonts w:cs="Arial"/>
              </w:rPr>
              <w:t>Success</w:t>
            </w:r>
          </w:p>
        </w:tc>
        <w:tc>
          <w:tcPr>
            <w:tcW w:w="0" w:type="auto"/>
            <w:tcBorders>
              <w:top w:val="outset" w:sz="6" w:space="0" w:color="auto"/>
              <w:left w:val="outset" w:sz="6" w:space="0" w:color="auto"/>
              <w:bottom w:val="outset" w:sz="6" w:space="0" w:color="auto"/>
              <w:right w:val="outset" w:sz="6" w:space="0" w:color="auto"/>
            </w:tcBorders>
            <w:hideMark/>
          </w:tcPr>
          <w:p w14:paraId="0163502E" w14:textId="77777777" w:rsidR="00C16D07" w:rsidRDefault="00C16D07" w:rsidP="0081016D">
            <w:pPr>
              <w:rPr>
                <w:rFonts w:cs="Arial"/>
              </w:rPr>
            </w:pPr>
            <w:r>
              <w:rPr>
                <w:rFonts w:cs="Arial"/>
              </w:rPr>
              <w:t>Query or request successful.</w:t>
            </w:r>
          </w:p>
        </w:tc>
      </w:tr>
      <w:tr w:rsidR="00C16D07" w14:paraId="0166A1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5168B" w14:textId="77777777" w:rsidR="00C16D07" w:rsidRDefault="00C16D07" w:rsidP="0081016D">
            <w:pPr>
              <w:rPr>
                <w:rFonts w:cs="Arial"/>
              </w:rPr>
            </w:pPr>
            <w:r>
              <w:rPr>
                <w:rFonts w:cs="Arial"/>
              </w:rPr>
              <w:t>Warning</w:t>
            </w:r>
          </w:p>
        </w:tc>
        <w:tc>
          <w:tcPr>
            <w:tcW w:w="0" w:type="auto"/>
            <w:tcBorders>
              <w:top w:val="outset" w:sz="6" w:space="0" w:color="auto"/>
              <w:left w:val="outset" w:sz="6" w:space="0" w:color="auto"/>
              <w:bottom w:val="outset" w:sz="6" w:space="0" w:color="auto"/>
              <w:right w:val="outset" w:sz="6" w:space="0" w:color="auto"/>
            </w:tcBorders>
            <w:hideMark/>
          </w:tcPr>
          <w:p w14:paraId="168EDAA5" w14:textId="77777777" w:rsidR="00C16D07" w:rsidRDefault="00C16D07" w:rsidP="0081016D">
            <w:pPr>
              <w:rPr>
                <w:rFonts w:cs="Arial"/>
              </w:rPr>
            </w:pPr>
            <w:r>
              <w:rPr>
                <w:rFonts w:cs="Arial"/>
              </w:rPr>
              <w:t>Query or request successful, but with warnings.</w:t>
            </w:r>
          </w:p>
        </w:tc>
      </w:tr>
      <w:tr w:rsidR="00C16D07" w14:paraId="3B79E0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3DDAB2" w14:textId="77777777" w:rsidR="00C16D07" w:rsidRDefault="00C16D07" w:rsidP="0081016D">
            <w:pPr>
              <w:rPr>
                <w:rFonts w:cs="Arial"/>
              </w:rPr>
            </w:pPr>
            <w:r>
              <w:rPr>
                <w:rFonts w:cs="Arial"/>
              </w:rPr>
              <w:t>Failure</w:t>
            </w:r>
          </w:p>
        </w:tc>
        <w:tc>
          <w:tcPr>
            <w:tcW w:w="0" w:type="auto"/>
            <w:tcBorders>
              <w:top w:val="outset" w:sz="6" w:space="0" w:color="auto"/>
              <w:left w:val="outset" w:sz="6" w:space="0" w:color="auto"/>
              <w:bottom w:val="outset" w:sz="6" w:space="0" w:color="auto"/>
              <w:right w:val="outset" w:sz="6" w:space="0" w:color="auto"/>
            </w:tcBorders>
            <w:hideMark/>
          </w:tcPr>
          <w:p w14:paraId="34FBD07B" w14:textId="77777777" w:rsidR="00C16D07" w:rsidRDefault="00C16D07" w:rsidP="0081016D">
            <w:pPr>
              <w:rPr>
                <w:rFonts w:cs="Arial"/>
              </w:rPr>
            </w:pPr>
            <w:r>
              <w:rPr>
                <w:rFonts w:cs="Arial"/>
              </w:rPr>
              <w:t>Query or request not successful.</w:t>
            </w:r>
          </w:p>
        </w:tc>
      </w:tr>
    </w:tbl>
    <w:p w14:paraId="4DAAD062" w14:textId="77777777" w:rsidR="00C16D07" w:rsidRDefault="00C16D07" w:rsidP="00C16D07">
      <w:pPr>
        <w:pStyle w:val="section"/>
        <w:rPr>
          <w:rFonts w:eastAsiaTheme="minorEastAsia"/>
        </w:rPr>
      </w:pPr>
      <w:r>
        <w:rPr>
          <w:b/>
          <w:bCs/>
        </w:rPr>
        <w:t xml:space="preserve">QueryTypeType: </w:t>
      </w:r>
      <w:r>
        <w:t>QueryType provides an enumeration of values which specify the objects in the result-set for a registry query.</w:t>
      </w:r>
    </w:p>
    <w:p w14:paraId="2D092847" w14:textId="77777777" w:rsidR="00C16D07" w:rsidRDefault="00C16D07" w:rsidP="00C16D07">
      <w:pPr>
        <w:rPr>
          <w:rFonts w:cs="Arial"/>
        </w:rPr>
      </w:pPr>
      <w:r>
        <w:rPr>
          <w:rFonts w:cs="Arial"/>
        </w:rPr>
        <w:t xml:space="preserve">Derived by restriction of </w:t>
      </w:r>
      <w:r>
        <w:rPr>
          <w:rStyle w:val="code1"/>
        </w:rPr>
        <w:t>xs:NMTOKEN</w:t>
      </w:r>
      <w:r>
        <w:rPr>
          <w:rFonts w:cs="Arial"/>
        </w:rPr>
        <w:t xml:space="preserve"> .</w:t>
      </w:r>
    </w:p>
    <w:p w14:paraId="535AFC1E" w14:textId="77777777" w:rsidR="00C16D07" w:rsidRDefault="00C16D07" w:rsidP="00C16D07">
      <w:pPr>
        <w:pStyle w:val="NormalWeb"/>
        <w:rPr>
          <w:rFonts w:eastAsiaTheme="minorEastAsia"/>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17"/>
        <w:gridCol w:w="7393"/>
      </w:tblGrid>
      <w:tr w:rsidR="00C16D07" w14:paraId="2D051E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86D9F2" w14:textId="77777777" w:rsidR="00C16D07" w:rsidRDefault="00C16D07"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640AF5" w14:textId="77777777" w:rsidR="00C16D07" w:rsidRDefault="00C16D07" w:rsidP="0081016D">
            <w:pPr>
              <w:rPr>
                <w:rFonts w:cs="Arial"/>
                <w:b/>
                <w:bCs/>
              </w:rPr>
            </w:pPr>
            <w:r>
              <w:rPr>
                <w:rFonts w:cs="Arial"/>
                <w:b/>
                <w:bCs/>
              </w:rPr>
              <w:t>Documentation</w:t>
            </w:r>
          </w:p>
        </w:tc>
      </w:tr>
      <w:tr w:rsidR="00C16D07" w14:paraId="3A28E1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5D3E18" w14:textId="77777777" w:rsidR="00C16D07" w:rsidRDefault="00C16D07" w:rsidP="0081016D">
            <w:pPr>
              <w:rPr>
                <w:rFonts w:cs="Arial"/>
              </w:rPr>
            </w:pPr>
            <w:r>
              <w:rPr>
                <w:rFonts w:cs="Arial"/>
              </w:rPr>
              <w:lastRenderedPageBreak/>
              <w:t>DataSets</w:t>
            </w:r>
          </w:p>
        </w:tc>
        <w:tc>
          <w:tcPr>
            <w:tcW w:w="0" w:type="auto"/>
            <w:tcBorders>
              <w:top w:val="outset" w:sz="6" w:space="0" w:color="auto"/>
              <w:left w:val="outset" w:sz="6" w:space="0" w:color="auto"/>
              <w:bottom w:val="outset" w:sz="6" w:space="0" w:color="auto"/>
              <w:right w:val="outset" w:sz="6" w:space="0" w:color="auto"/>
            </w:tcBorders>
            <w:hideMark/>
          </w:tcPr>
          <w:p w14:paraId="6C23F2DC" w14:textId="77777777" w:rsidR="00C16D07" w:rsidRDefault="00C16D07" w:rsidP="0081016D">
            <w:pPr>
              <w:rPr>
                <w:rFonts w:cs="Arial"/>
              </w:rPr>
            </w:pPr>
            <w:r>
              <w:rPr>
                <w:rFonts w:cs="Arial"/>
              </w:rPr>
              <w:t>Only references data sets should be returned.</w:t>
            </w:r>
          </w:p>
        </w:tc>
      </w:tr>
      <w:tr w:rsidR="00C16D07" w14:paraId="08E0A8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DD89C" w14:textId="77777777" w:rsidR="00C16D07" w:rsidRDefault="00C16D07" w:rsidP="0081016D">
            <w:pPr>
              <w:rPr>
                <w:rFonts w:cs="Arial"/>
              </w:rPr>
            </w:pPr>
            <w:r>
              <w:rPr>
                <w:rFonts w:cs="Arial"/>
              </w:rPr>
              <w:t>MetadataSets</w:t>
            </w:r>
          </w:p>
        </w:tc>
        <w:tc>
          <w:tcPr>
            <w:tcW w:w="0" w:type="auto"/>
            <w:tcBorders>
              <w:top w:val="outset" w:sz="6" w:space="0" w:color="auto"/>
              <w:left w:val="outset" w:sz="6" w:space="0" w:color="auto"/>
              <w:bottom w:val="outset" w:sz="6" w:space="0" w:color="auto"/>
              <w:right w:val="outset" w:sz="6" w:space="0" w:color="auto"/>
            </w:tcBorders>
            <w:hideMark/>
          </w:tcPr>
          <w:p w14:paraId="244BBEBA" w14:textId="77777777" w:rsidR="00C16D07" w:rsidRDefault="00C16D07" w:rsidP="0081016D">
            <w:pPr>
              <w:rPr>
                <w:rFonts w:cs="Arial"/>
              </w:rPr>
            </w:pPr>
            <w:r>
              <w:rPr>
                <w:rFonts w:cs="Arial"/>
              </w:rPr>
              <w:t>Only references to metadata sets should be returned.</w:t>
            </w:r>
          </w:p>
        </w:tc>
      </w:tr>
      <w:tr w:rsidR="00C16D07" w14:paraId="493CE1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0D8E9" w14:textId="77777777" w:rsidR="00C16D07" w:rsidRDefault="00C16D07" w:rsidP="0081016D">
            <w:pPr>
              <w:rPr>
                <w:rFonts w:cs="Arial"/>
              </w:rPr>
            </w:pPr>
            <w:r>
              <w:rPr>
                <w:rFonts w:cs="Arial"/>
              </w:rPr>
              <w:t>AllSets</w:t>
            </w:r>
          </w:p>
        </w:tc>
        <w:tc>
          <w:tcPr>
            <w:tcW w:w="0" w:type="auto"/>
            <w:tcBorders>
              <w:top w:val="outset" w:sz="6" w:space="0" w:color="auto"/>
              <w:left w:val="outset" w:sz="6" w:space="0" w:color="auto"/>
              <w:bottom w:val="outset" w:sz="6" w:space="0" w:color="auto"/>
              <w:right w:val="outset" w:sz="6" w:space="0" w:color="auto"/>
            </w:tcBorders>
            <w:hideMark/>
          </w:tcPr>
          <w:p w14:paraId="0EAE2137" w14:textId="77777777" w:rsidR="00C16D07" w:rsidRDefault="00C16D07" w:rsidP="0081016D">
            <w:pPr>
              <w:rPr>
                <w:rFonts w:cs="Arial"/>
              </w:rPr>
            </w:pPr>
            <w:r>
              <w:rPr>
                <w:rFonts w:cs="Arial"/>
              </w:rPr>
              <w:t>References to both data sets and metadata sets should be returned.</w:t>
            </w:r>
          </w:p>
        </w:tc>
      </w:tr>
    </w:tbl>
    <w:p w14:paraId="64E75B25" w14:textId="77777777" w:rsidR="003E38D0" w:rsidRPr="003E38D0" w:rsidRDefault="003E38D0" w:rsidP="003E38D0">
      <w:pPr>
        <w:pStyle w:val="ParagraphCharCharChar"/>
      </w:pPr>
    </w:p>
    <w:sectPr w:rsidR="003E38D0" w:rsidRPr="003E38D0" w:rsidSect="003E38D0">
      <w:footerReference w:type="default" r:id="rId13"/>
      <w:pgSz w:w="11906" w:h="16838"/>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13659" w14:textId="77777777" w:rsidR="00972D9B" w:rsidRPr="00C764E5" w:rsidRDefault="00972D9B" w:rsidP="00362895">
      <w:pPr>
        <w:pStyle w:val="ParagraphCharCharChar"/>
        <w:rPr>
          <w:sz w:val="20"/>
        </w:rPr>
      </w:pPr>
      <w:r>
        <w:separator/>
      </w:r>
    </w:p>
  </w:endnote>
  <w:endnote w:type="continuationSeparator" w:id="0">
    <w:p w14:paraId="54645ABA" w14:textId="77777777" w:rsidR="00972D9B" w:rsidRPr="00C764E5" w:rsidRDefault="00972D9B"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AEFD" w14:textId="77777777"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4BA5" w14:textId="77777777"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D90" w14:textId="77777777"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7D03" w14:textId="77777777" w:rsidR="008E5742" w:rsidRDefault="008E5742">
    <w:pPr>
      <w:pStyle w:val="Footer"/>
      <w:jc w:val="center"/>
    </w:pPr>
    <w:r>
      <w:fldChar w:fldCharType="begin"/>
    </w:r>
    <w:r>
      <w:instrText xml:space="preserve"> PAGE   \* MERGEFORMAT </w:instrText>
    </w:r>
    <w:r>
      <w:fldChar w:fldCharType="separate"/>
    </w:r>
    <w:r w:rsidR="00792FE0">
      <w:rPr>
        <w:noProof/>
      </w:rPr>
      <w:t>36</w:t>
    </w:r>
    <w:r>
      <w:fldChar w:fldCharType="end"/>
    </w:r>
  </w:p>
  <w:p w14:paraId="2CF0A0A7" w14:textId="77777777" w:rsidR="008E5742" w:rsidRDefault="008E5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AF3FB" w14:textId="77777777" w:rsidR="00972D9B" w:rsidRPr="00C764E5" w:rsidRDefault="00972D9B" w:rsidP="00362895">
      <w:pPr>
        <w:pStyle w:val="ParagraphCharCharChar"/>
        <w:rPr>
          <w:sz w:val="20"/>
        </w:rPr>
      </w:pPr>
      <w:r>
        <w:separator/>
      </w:r>
    </w:p>
  </w:footnote>
  <w:footnote w:type="continuationSeparator" w:id="0">
    <w:p w14:paraId="0E0DD3F4" w14:textId="77777777" w:rsidR="00972D9B" w:rsidRPr="00C764E5" w:rsidRDefault="00972D9B"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94F4" w14:textId="77777777" w:rsidR="002B5840" w:rsidRDefault="00771E4A" w:rsidP="00A83C8D">
    <w:pPr>
      <w:pStyle w:val="Footerempty"/>
      <w:rPr>
        <w:rFonts w:cs="Arial"/>
        <w:color w:val="000080"/>
        <w:sz w:val="20"/>
      </w:rPr>
    </w:pPr>
    <w:r>
      <w:rPr>
        <w:rFonts w:cs="Arial"/>
        <w:smallCaps/>
        <w:noProof/>
        <w:color w:val="000080"/>
        <w:spacing w:val="20"/>
        <w:sz w:val="22"/>
      </w:rPr>
      <w:drawing>
        <wp:inline distT="0" distB="0" distL="0" distR="0" wp14:anchorId="3783BFAA" wp14:editId="545CAB35">
          <wp:extent cx="1346200" cy="53340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6200" cy="533400"/>
                  </a:xfrm>
                  <a:prstGeom prst="rect">
                    <a:avLst/>
                  </a:prstGeom>
                  <a:noFill/>
                  <a:ln>
                    <a:noFill/>
                  </a:ln>
                </pic:spPr>
              </pic:pic>
            </a:graphicData>
          </a:graphic>
        </wp:inline>
      </w:drawing>
    </w:r>
  </w:p>
  <w:p w14:paraId="0D531DD9" w14:textId="77777777" w:rsidR="002B5840" w:rsidRPr="00A83C8D" w:rsidRDefault="002B5840" w:rsidP="00A83C8D">
    <w:pPr>
      <w:pStyle w:val="Footerempty"/>
      <w:rPr>
        <w:rFonts w:cs="Arial"/>
        <w:color w:val="000080"/>
        <w:sz w:val="20"/>
      </w:rPr>
    </w:pPr>
  </w:p>
  <w:p w14:paraId="48ACD311" w14:textId="77777777"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D3CD6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4"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5"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1"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6"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3"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6"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7"/>
  </w:num>
  <w:num w:numId="2">
    <w:abstractNumId w:val="22"/>
  </w:num>
  <w:num w:numId="3">
    <w:abstractNumId w:val="32"/>
  </w:num>
  <w:num w:numId="4">
    <w:abstractNumId w:val="14"/>
  </w:num>
  <w:num w:numId="5">
    <w:abstractNumId w:val="8"/>
  </w:num>
  <w:num w:numId="6">
    <w:abstractNumId w:val="38"/>
  </w:num>
  <w:num w:numId="7">
    <w:abstractNumId w:val="20"/>
  </w:num>
  <w:num w:numId="8">
    <w:abstractNumId w:val="13"/>
  </w:num>
  <w:num w:numId="9">
    <w:abstractNumId w:val="35"/>
  </w:num>
  <w:num w:numId="10">
    <w:abstractNumId w:val="25"/>
  </w:num>
  <w:num w:numId="11">
    <w:abstractNumId w:val="2"/>
  </w:num>
  <w:num w:numId="12">
    <w:abstractNumId w:val="18"/>
  </w:num>
  <w:num w:numId="13">
    <w:abstractNumId w:val="17"/>
  </w:num>
  <w:num w:numId="14">
    <w:abstractNumId w:val="33"/>
  </w:num>
  <w:num w:numId="15">
    <w:abstractNumId w:val="36"/>
  </w:num>
  <w:num w:numId="16">
    <w:abstractNumId w:val="7"/>
  </w:num>
  <w:num w:numId="17">
    <w:abstractNumId w:val="4"/>
  </w:num>
  <w:num w:numId="18">
    <w:abstractNumId w:val="19"/>
  </w:num>
  <w:num w:numId="19">
    <w:abstractNumId w:val="10"/>
  </w:num>
  <w:num w:numId="20">
    <w:abstractNumId w:val="3"/>
  </w:num>
  <w:num w:numId="21">
    <w:abstractNumId w:val="34"/>
  </w:num>
  <w:num w:numId="22">
    <w:abstractNumId w:val="24"/>
  </w:num>
  <w:num w:numId="23">
    <w:abstractNumId w:val="16"/>
  </w:num>
  <w:num w:numId="24">
    <w:abstractNumId w:val="6"/>
  </w:num>
  <w:num w:numId="25">
    <w:abstractNumId w:val="29"/>
  </w:num>
  <w:num w:numId="26">
    <w:abstractNumId w:val="23"/>
  </w:num>
  <w:num w:numId="27">
    <w:abstractNumId w:val="27"/>
  </w:num>
  <w:num w:numId="28">
    <w:abstractNumId w:val="21"/>
  </w:num>
  <w:num w:numId="29">
    <w:abstractNumId w:val="15"/>
  </w:num>
  <w:num w:numId="30">
    <w:abstractNumId w:val="12"/>
  </w:num>
  <w:num w:numId="31">
    <w:abstractNumId w:val="30"/>
  </w:num>
  <w:num w:numId="32">
    <w:abstractNumId w:val="31"/>
  </w:num>
  <w:num w:numId="33">
    <w:abstractNumId w:val="1"/>
  </w:num>
  <w:num w:numId="34">
    <w:abstractNumId w:val="26"/>
  </w:num>
  <w:num w:numId="35">
    <w:abstractNumId w:val="9"/>
  </w:num>
  <w:num w:numId="36">
    <w:abstractNumId w:val="11"/>
  </w:num>
  <w:num w:numId="37">
    <w:abstractNumId w:val="5"/>
  </w:num>
  <w:num w:numId="38">
    <w:abstractNumId w:val="28"/>
  </w:num>
  <w:num w:numId="39">
    <w:abstractNumId w:val="22"/>
  </w:num>
  <w:num w:numId="40">
    <w:abstractNumId w:val="25"/>
  </w:num>
  <w:num w:numId="41">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42"/>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C7A2A"/>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131C"/>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43D"/>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8D0"/>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66DAC"/>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E74F8"/>
    <w:rsid w:val="005F032C"/>
    <w:rsid w:val="005F3D99"/>
    <w:rsid w:val="006025C0"/>
    <w:rsid w:val="0060547B"/>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06BF6"/>
    <w:rsid w:val="00717653"/>
    <w:rsid w:val="00720219"/>
    <w:rsid w:val="00721339"/>
    <w:rsid w:val="00745125"/>
    <w:rsid w:val="00745715"/>
    <w:rsid w:val="0075349A"/>
    <w:rsid w:val="0075582D"/>
    <w:rsid w:val="00755995"/>
    <w:rsid w:val="00757703"/>
    <w:rsid w:val="00765BAC"/>
    <w:rsid w:val="00767D2E"/>
    <w:rsid w:val="00771E4A"/>
    <w:rsid w:val="00774007"/>
    <w:rsid w:val="00777502"/>
    <w:rsid w:val="00777E8F"/>
    <w:rsid w:val="007800CB"/>
    <w:rsid w:val="00781016"/>
    <w:rsid w:val="00781DEF"/>
    <w:rsid w:val="007864F6"/>
    <w:rsid w:val="00792FE0"/>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5742"/>
    <w:rsid w:val="008E6B8F"/>
    <w:rsid w:val="008F0647"/>
    <w:rsid w:val="008F0B06"/>
    <w:rsid w:val="008F0C61"/>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2D9B"/>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078C"/>
    <w:rsid w:val="00AE203A"/>
    <w:rsid w:val="00AE384C"/>
    <w:rsid w:val="00AE4E89"/>
    <w:rsid w:val="00AF1531"/>
    <w:rsid w:val="00AF3235"/>
    <w:rsid w:val="00AF3F0C"/>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5BFF"/>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6D0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1CC0"/>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A6AC2"/>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5378"/>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27BA"/>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7009F"/>
  <w14:defaultImageDpi w14:val="300"/>
  <w15:chartTrackingRefBased/>
  <w15:docId w15:val="{8602B3BA-CF7F-C949-B821-C7C22002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BC5BFF"/>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1C7A2A"/>
    <w:pPr>
      <w:spacing w:before="100" w:beforeAutospacing="1" w:after="100" w:afterAutospacing="1"/>
    </w:pPr>
    <w:rPr>
      <w:rFonts w:cs="Arial"/>
      <w:szCs w:val="24"/>
      <w:lang w:val="en-US"/>
    </w:rPr>
  </w:style>
  <w:style w:type="character" w:customStyle="1" w:styleId="NormalWebChar">
    <w:name w:val="Normal (Web) Char"/>
    <w:link w:val="NormalWeb"/>
    <w:uiPriority w:val="99"/>
    <w:rsid w:val="001C7A2A"/>
    <w:rPr>
      <w:rFonts w:ascii="Arial" w:hAnsi="Arial" w:cs="Arial"/>
      <w:szCs w:val="24"/>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ColorfulGrid-Accent1">
    <w:name w:val="Colorful Grid Accent 1"/>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1C7A2A"/>
    <w:pPr>
      <w:spacing w:before="100" w:beforeAutospacing="1" w:after="100" w:afterAutospacing="1"/>
    </w:pPr>
    <w:rPr>
      <w:rFonts w:cs="Arial"/>
      <w:lang w:val="en-US"/>
    </w:rPr>
  </w:style>
  <w:style w:type="character" w:customStyle="1" w:styleId="sectionChar">
    <w:name w:val="section Char"/>
    <w:link w:val="section"/>
    <w:rsid w:val="001C7A2A"/>
    <w:rPr>
      <w:rFonts w:ascii="Arial" w:hAnsi="Arial" w:cs="Arial"/>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styleId="GridTable3">
    <w:name w:val="Grid Table 3"/>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DA6AC2"/>
    <w:rPr>
      <w:rFonts w:ascii="Arial" w:hAnsi="Arial"/>
      <w:b/>
      <w:bCs/>
      <w:caps/>
      <w:color w:val="0000FF"/>
      <w:sz w:val="32"/>
      <w:szCs w:val="32"/>
      <w:lang w:val="en-GB"/>
    </w:rPr>
  </w:style>
  <w:style w:type="character" w:customStyle="1" w:styleId="Heading4Char">
    <w:name w:val="Heading 4 Char"/>
    <w:link w:val="Heading4"/>
    <w:uiPriority w:val="9"/>
    <w:rsid w:val="001C7A2A"/>
    <w:rPr>
      <w:rFonts w:ascii="Arial" w:hAnsi="Arial"/>
      <w:b/>
      <w:bCs/>
      <w:sz w:val="22"/>
      <w:szCs w:val="28"/>
      <w:lang w:val="en-GB"/>
    </w:rPr>
  </w:style>
  <w:style w:type="paragraph" w:customStyle="1" w:styleId="contenttable">
    <w:name w:val="contenttable"/>
    <w:basedOn w:val="Normal"/>
    <w:rsid w:val="001C7A2A"/>
    <w:pPr>
      <w:spacing w:before="100" w:beforeAutospacing="1" w:after="100" w:afterAutospacing="1"/>
    </w:pPr>
    <w:rPr>
      <w:rFonts w:eastAsia="MS Mincho" w:cs="Arial"/>
      <w:lang w:val="en-US"/>
    </w:rPr>
  </w:style>
  <w:style w:type="paragraph" w:customStyle="1" w:styleId="contenttitle">
    <w:name w:val="contenttitle"/>
    <w:basedOn w:val="Normal"/>
    <w:rsid w:val="001C7A2A"/>
    <w:pPr>
      <w:spacing w:before="100" w:beforeAutospacing="1" w:after="100" w:afterAutospacing="1"/>
    </w:pPr>
    <w:rPr>
      <w:rFonts w:eastAsia="MS Mincho" w:cs="Arial"/>
      <w:b/>
      <w:bCs/>
      <w:lang w:val="en-US"/>
    </w:rPr>
  </w:style>
  <w:style w:type="paragraph" w:customStyle="1" w:styleId="contentth">
    <w:name w:val="contentth"/>
    <w:basedOn w:val="Normal"/>
    <w:rsid w:val="001C7A2A"/>
    <w:pPr>
      <w:shd w:val="clear" w:color="auto" w:fill="CCCCCC"/>
      <w:spacing w:before="100" w:beforeAutospacing="1" w:after="100" w:afterAutospacing="1"/>
    </w:pPr>
    <w:rPr>
      <w:rFonts w:eastAsia="MS Mincho" w:cs="Arial"/>
      <w:b/>
      <w:bCs/>
      <w:lang w:val="en-US"/>
    </w:rPr>
  </w:style>
  <w:style w:type="paragraph" w:customStyle="1" w:styleId="contenttd1">
    <w:name w:val="contenttd1"/>
    <w:basedOn w:val="Normal"/>
    <w:rsid w:val="001C7A2A"/>
    <w:pPr>
      <w:spacing w:before="100" w:beforeAutospacing="1" w:after="100" w:afterAutospacing="1"/>
      <w:textAlignment w:val="top"/>
    </w:pPr>
    <w:rPr>
      <w:rFonts w:eastAsia="MS Mincho" w:cs="Arial"/>
      <w:lang w:val="en-US"/>
    </w:rPr>
  </w:style>
  <w:style w:type="paragraph" w:customStyle="1" w:styleId="contenttd">
    <w:name w:val="contenttd"/>
    <w:basedOn w:val="Normal"/>
    <w:rsid w:val="001C7A2A"/>
    <w:pPr>
      <w:spacing w:before="100" w:beforeAutospacing="1" w:after="100" w:afterAutospacing="1"/>
      <w:textAlignment w:val="top"/>
    </w:pPr>
    <w:rPr>
      <w:rFonts w:eastAsia="MS Mincho" w:cs="Arial"/>
      <w:lang w:val="en-US"/>
    </w:rPr>
  </w:style>
  <w:style w:type="paragraph" w:customStyle="1" w:styleId="nstable">
    <w:name w:val="nstable"/>
    <w:basedOn w:val="Normal"/>
    <w:rsid w:val="001C7A2A"/>
    <w:pPr>
      <w:spacing w:before="100" w:beforeAutospacing="1" w:after="100" w:afterAutospacing="1"/>
    </w:pPr>
    <w:rPr>
      <w:rFonts w:eastAsia="MS Mincho" w:cs="Arial"/>
      <w:lang w:val="en-US"/>
    </w:rPr>
  </w:style>
  <w:style w:type="paragraph" w:customStyle="1" w:styleId="nstitle">
    <w:name w:val="nstitle"/>
    <w:basedOn w:val="Normal"/>
    <w:rsid w:val="001C7A2A"/>
    <w:pPr>
      <w:spacing w:before="100" w:beforeAutospacing="1" w:after="100" w:afterAutospacing="1"/>
    </w:pPr>
    <w:rPr>
      <w:rFonts w:eastAsia="MS Mincho" w:cs="Arial"/>
      <w:b/>
      <w:bCs/>
      <w:lang w:val="en-US"/>
    </w:rPr>
  </w:style>
  <w:style w:type="paragraph" w:customStyle="1" w:styleId="nsth">
    <w:name w:val="nsth"/>
    <w:basedOn w:val="Normal"/>
    <w:rsid w:val="001C7A2A"/>
    <w:pPr>
      <w:shd w:val="clear" w:color="auto" w:fill="CCCCCC"/>
      <w:spacing w:before="100" w:beforeAutospacing="1" w:after="100" w:afterAutospacing="1"/>
    </w:pPr>
    <w:rPr>
      <w:rFonts w:eastAsia="MS Mincho" w:cs="Arial"/>
      <w:b/>
      <w:bCs/>
      <w:lang w:val="en-US"/>
    </w:rPr>
  </w:style>
  <w:style w:type="paragraph" w:customStyle="1" w:styleId="nstd">
    <w:name w:val="nstd"/>
    <w:basedOn w:val="Normal"/>
    <w:rsid w:val="001C7A2A"/>
    <w:pPr>
      <w:spacing w:before="100" w:beforeAutospacing="1" w:after="100" w:afterAutospacing="1"/>
      <w:textAlignment w:val="top"/>
    </w:pPr>
    <w:rPr>
      <w:rFonts w:eastAsia="MS Mincho" w:cs="Arial"/>
      <w:lang w:val="en-US"/>
    </w:rPr>
  </w:style>
  <w:style w:type="paragraph" w:customStyle="1" w:styleId="msonormal0">
    <w:name w:val="msonormal"/>
    <w:basedOn w:val="Normal"/>
    <w:rsid w:val="0075582D"/>
    <w:pPr>
      <w:spacing w:before="100" w:beforeAutospacing="1" w:after="100" w:afterAutospacing="1"/>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j/Documents/workspace_neon/xsd-docuementation/output/inherit.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26993-AE6D-8444-9E93-0FB4DB1F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C:\Users\J\Documents\SDMX\Standards\ISO\draft_3_update\Documentation\Standard Template.dot</Template>
  <TotalTime>2</TotalTime>
  <Pages>37</Pages>
  <Words>8433</Words>
  <Characters>48071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56392</CharactersWithSpaces>
  <SharedDoc>false</SharedDoc>
  <HLinks>
    <vt:vector size="84" baseType="variant">
      <vt:variant>
        <vt:i4>1638450</vt:i4>
      </vt:variant>
      <vt:variant>
        <vt:i4>32</vt:i4>
      </vt:variant>
      <vt:variant>
        <vt:i4>0</vt:i4>
      </vt:variant>
      <vt:variant>
        <vt:i4>5</vt:i4>
      </vt:variant>
      <vt:variant>
        <vt:lpwstr/>
      </vt:variant>
      <vt:variant>
        <vt:lpwstr>_Toc69849152</vt:lpwstr>
      </vt:variant>
      <vt:variant>
        <vt:i4>1703986</vt:i4>
      </vt:variant>
      <vt:variant>
        <vt:i4>26</vt:i4>
      </vt:variant>
      <vt:variant>
        <vt:i4>0</vt:i4>
      </vt:variant>
      <vt:variant>
        <vt:i4>5</vt:i4>
      </vt:variant>
      <vt:variant>
        <vt:lpwstr/>
      </vt:variant>
      <vt:variant>
        <vt:lpwstr>_Toc69849151</vt:lpwstr>
      </vt:variant>
      <vt:variant>
        <vt:i4>1769522</vt:i4>
      </vt:variant>
      <vt:variant>
        <vt:i4>20</vt:i4>
      </vt:variant>
      <vt:variant>
        <vt:i4>0</vt:i4>
      </vt:variant>
      <vt:variant>
        <vt:i4>5</vt:i4>
      </vt:variant>
      <vt:variant>
        <vt:lpwstr/>
      </vt:variant>
      <vt:variant>
        <vt:lpwstr>_Toc69849150</vt:lpwstr>
      </vt:variant>
      <vt:variant>
        <vt:i4>1179699</vt:i4>
      </vt:variant>
      <vt:variant>
        <vt:i4>14</vt:i4>
      </vt:variant>
      <vt:variant>
        <vt:i4>0</vt:i4>
      </vt:variant>
      <vt:variant>
        <vt:i4>5</vt:i4>
      </vt:variant>
      <vt:variant>
        <vt:lpwstr/>
      </vt:variant>
      <vt:variant>
        <vt:lpwstr>_Toc69849149</vt:lpwstr>
      </vt:variant>
      <vt:variant>
        <vt:i4>1245235</vt:i4>
      </vt:variant>
      <vt:variant>
        <vt:i4>8</vt:i4>
      </vt:variant>
      <vt:variant>
        <vt:i4>0</vt:i4>
      </vt:variant>
      <vt:variant>
        <vt:i4>5</vt:i4>
      </vt:variant>
      <vt:variant>
        <vt:lpwstr/>
      </vt:variant>
      <vt:variant>
        <vt:lpwstr>_Toc69849148</vt:lpwstr>
      </vt:variant>
      <vt:variant>
        <vt:i4>1835059</vt:i4>
      </vt:variant>
      <vt:variant>
        <vt:i4>2</vt:i4>
      </vt:variant>
      <vt:variant>
        <vt:i4>0</vt:i4>
      </vt:variant>
      <vt:variant>
        <vt:i4>5</vt:i4>
      </vt:variant>
      <vt:variant>
        <vt:lpwstr/>
      </vt:variant>
      <vt:variant>
        <vt:lpwstr>_Toc69849147</vt:lpwstr>
      </vt:variant>
      <vt:variant>
        <vt:i4>6750211</vt:i4>
      </vt:variant>
      <vt:variant>
        <vt:i4>7618</vt:i4>
      </vt:variant>
      <vt:variant>
        <vt:i4>1043</vt:i4>
      </vt:variant>
      <vt:variant>
        <vt:i4>1</vt:i4>
      </vt:variant>
      <vt:variant>
        <vt:lpwstr>/Users/j/Documents/workspace_neon/xsd-docuementation/output/inherit.gif</vt:lpwstr>
      </vt:variant>
      <vt:variant>
        <vt:lpwstr/>
      </vt:variant>
      <vt:variant>
        <vt:i4>6750211</vt:i4>
      </vt:variant>
      <vt:variant>
        <vt:i4>7773</vt:i4>
      </vt:variant>
      <vt:variant>
        <vt:i4>1042</vt:i4>
      </vt:variant>
      <vt:variant>
        <vt:i4>1</vt:i4>
      </vt:variant>
      <vt:variant>
        <vt:lpwstr>/Users/j/Documents/workspace_neon/xsd-docuementation/output/inherit.gif</vt:lpwstr>
      </vt:variant>
      <vt:variant>
        <vt:lpwstr/>
      </vt:variant>
      <vt:variant>
        <vt:i4>6750211</vt:i4>
      </vt:variant>
      <vt:variant>
        <vt:i4>8393</vt:i4>
      </vt:variant>
      <vt:variant>
        <vt:i4>1041</vt:i4>
      </vt:variant>
      <vt:variant>
        <vt:i4>1</vt:i4>
      </vt:variant>
      <vt:variant>
        <vt:lpwstr>/Users/j/Documents/workspace_neon/xsd-docuementation/output/inherit.gif</vt:lpwstr>
      </vt:variant>
      <vt:variant>
        <vt:lpwstr/>
      </vt:variant>
      <vt:variant>
        <vt:i4>6750211</vt:i4>
      </vt:variant>
      <vt:variant>
        <vt:i4>10101</vt:i4>
      </vt:variant>
      <vt:variant>
        <vt:i4>1040</vt:i4>
      </vt:variant>
      <vt:variant>
        <vt:i4>1</vt:i4>
      </vt:variant>
      <vt:variant>
        <vt:lpwstr>/Users/j/Documents/workspace_neon/xsd-docuementation/output/inherit.gif</vt:lpwstr>
      </vt:variant>
      <vt:variant>
        <vt:lpwstr/>
      </vt:variant>
      <vt:variant>
        <vt:i4>6750211</vt:i4>
      </vt:variant>
      <vt:variant>
        <vt:i4>10993</vt:i4>
      </vt:variant>
      <vt:variant>
        <vt:i4>1039</vt:i4>
      </vt:variant>
      <vt:variant>
        <vt:i4>1</vt:i4>
      </vt:variant>
      <vt:variant>
        <vt:lpwstr>/Users/j/Documents/workspace_neon/xsd-docuementation/output/inherit.gif</vt:lpwstr>
      </vt:variant>
      <vt:variant>
        <vt:lpwstr/>
      </vt:variant>
      <vt:variant>
        <vt:i4>6750211</vt:i4>
      </vt:variant>
      <vt:variant>
        <vt:i4>11159</vt:i4>
      </vt:variant>
      <vt:variant>
        <vt:i4>1038</vt:i4>
      </vt:variant>
      <vt:variant>
        <vt:i4>1</vt:i4>
      </vt:variant>
      <vt:variant>
        <vt:lpwstr>/Users/j/Documents/workspace_neon/xsd-docuementation/output/inherit.gif</vt:lpwstr>
      </vt:variant>
      <vt:variant>
        <vt:lpwstr/>
      </vt:variant>
      <vt:variant>
        <vt:i4>6750211</vt:i4>
      </vt:variant>
      <vt:variant>
        <vt:i4>33371</vt:i4>
      </vt:variant>
      <vt:variant>
        <vt:i4>1037</vt:i4>
      </vt:variant>
      <vt:variant>
        <vt:i4>1</vt:i4>
      </vt:variant>
      <vt:variant>
        <vt:lpwstr>/Users/j/Documents/workspace_neon/xsd-docuementation/output/inherit.gif</vt:lpwstr>
      </vt:variant>
      <vt:variant>
        <vt:lpwstr/>
      </vt:variant>
      <vt:variant>
        <vt:i4>6750211</vt:i4>
      </vt:variant>
      <vt:variant>
        <vt:i4>33526</vt:i4>
      </vt:variant>
      <vt:variant>
        <vt:i4>1036</vt:i4>
      </vt:variant>
      <vt:variant>
        <vt:i4>1</vt:i4>
      </vt:variant>
      <vt:variant>
        <vt:lpwstr>/Users/j/Documents/workspace_neon/xsd-docuementation/output/inherit.gif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Jack Gager</cp:lastModifiedBy>
  <cp:revision>5</cp:revision>
  <cp:lastPrinted>2010-09-28T05:12:00Z</cp:lastPrinted>
  <dcterms:created xsi:type="dcterms:W3CDTF">2021-09-10T21:09:00Z</dcterms:created>
  <dcterms:modified xsi:type="dcterms:W3CDTF">2021-09-10T21:12:00Z</dcterms:modified>
</cp:coreProperties>
</file>